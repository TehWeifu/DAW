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6E13" w14:textId="6AFBF894" w:rsidR="0077407A" w:rsidRPr="007420A2" w:rsidRDefault="003B0980" w:rsidP="0054429E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noProof/>
          <w:sz w:val="100"/>
          <w:szCs w:val="100"/>
        </w:rPr>
      </w:pPr>
      <w:r w:rsidRPr="007420A2">
        <w:rPr>
          <w:rFonts w:ascii="Arial" w:hAnsi="Arial" w:cs="Arial"/>
          <w:b/>
          <w:bCs/>
          <w:noProof/>
          <w:sz w:val="100"/>
          <w:szCs w:val="100"/>
        </w:rPr>
        <w:t xml:space="preserve">Ejercicio </w:t>
      </w:r>
      <w:r w:rsidR="0054429E" w:rsidRPr="007420A2">
        <w:rPr>
          <w:rFonts w:ascii="Arial" w:hAnsi="Arial" w:cs="Arial"/>
          <w:b/>
          <w:bCs/>
          <w:noProof/>
          <w:sz w:val="100"/>
          <w:szCs w:val="100"/>
        </w:rPr>
        <w:t>5 - Galería</w:t>
      </w:r>
    </w:p>
    <w:p w14:paraId="35D1A6D5" w14:textId="6668A414" w:rsidR="003B0980" w:rsidRPr="007420A2" w:rsidRDefault="003B0980" w:rsidP="003B0980">
      <w:pPr>
        <w:pStyle w:val="waifutext"/>
        <w:rPr>
          <w:noProof/>
        </w:rPr>
      </w:pPr>
    </w:p>
    <w:p w14:paraId="576B829C" w14:textId="35AD2F1D" w:rsidR="003B0980" w:rsidRPr="001A228B" w:rsidRDefault="003B0980" w:rsidP="00927B1C">
      <w:pPr>
        <w:pStyle w:val="waifutext"/>
        <w:ind w:left="284" w:hanging="284"/>
        <w:rPr>
          <w:b/>
          <w:bCs/>
          <w:noProof/>
          <w:color w:val="0070C0"/>
          <w:u w:val="single"/>
        </w:rPr>
      </w:pPr>
      <w:r w:rsidRPr="001A228B">
        <w:rPr>
          <w:b/>
          <w:bCs/>
          <w:noProof/>
          <w:color w:val="0070C0"/>
          <w:u w:val="single"/>
        </w:rPr>
        <w:t>Código SQL</w:t>
      </w:r>
    </w:p>
    <w:p w14:paraId="02632BEB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>CREATE TABLE artista (</w:t>
      </w:r>
    </w:p>
    <w:p w14:paraId="31987997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dni CHAR(9),</w:t>
      </w:r>
    </w:p>
    <w:p w14:paraId="417D5792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nombre VARCHAR(25),</w:t>
      </w:r>
    </w:p>
    <w:p w14:paraId="009551FC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direccion VARCHAR(25),</w:t>
      </w:r>
    </w:p>
    <w:p w14:paraId="7B76F122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PRIMARY KEY (dni)</w:t>
      </w:r>
    </w:p>
    <w:p w14:paraId="1D0D9539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>) ENGINE = INNODB;</w:t>
      </w:r>
    </w:p>
    <w:p w14:paraId="2D227211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</w:p>
    <w:p w14:paraId="1D7EBF29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>CREATE TABLE artista_telefonos(</w:t>
      </w:r>
    </w:p>
    <w:p w14:paraId="2278383A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codigo INT UNSIGNED AUTO_INCREMENT,</w:t>
      </w:r>
    </w:p>
    <w:p w14:paraId="7911C29D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dni_artista CHAR(9),</w:t>
      </w:r>
    </w:p>
    <w:p w14:paraId="3963EE0E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telefono INTEGER,</w:t>
      </w:r>
    </w:p>
    <w:p w14:paraId="49B07404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PRIMARY KEY (codigo),</w:t>
      </w:r>
    </w:p>
    <w:p w14:paraId="115F8AA2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INDEX (dni_artista),</w:t>
      </w:r>
    </w:p>
    <w:p w14:paraId="19561FC7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FOREIGN KEY (dni_artista) REFERENCES artista (dni) ON UPDATE CASCADE ON DELETE RESTRICT</w:t>
      </w:r>
    </w:p>
    <w:p w14:paraId="180DCE3E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>) ENGINE = INNODB;</w:t>
      </w:r>
    </w:p>
    <w:p w14:paraId="64ADD5CC" w14:textId="74548E20" w:rsidR="00941069" w:rsidRPr="007420A2" w:rsidRDefault="00941069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br w:type="page"/>
      </w:r>
    </w:p>
    <w:p w14:paraId="7BEFD291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lastRenderedPageBreak/>
        <w:t>CREATE TABLE cliente (</w:t>
      </w:r>
    </w:p>
    <w:p w14:paraId="3A6DEE40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dni CHAR(9),</w:t>
      </w:r>
    </w:p>
    <w:p w14:paraId="2659E48B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nombre VARCHAR(25),</w:t>
      </w:r>
    </w:p>
    <w:p w14:paraId="61A1736C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direccion VARCHAR(25),</w:t>
      </w:r>
    </w:p>
    <w:p w14:paraId="09D5E8A7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PRIMARY KEY (dni)</w:t>
      </w:r>
    </w:p>
    <w:p w14:paraId="72FF4C71" w14:textId="2188D832" w:rsidR="00941069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>) ENGINE = INNODB;</w:t>
      </w:r>
    </w:p>
    <w:p w14:paraId="19DAA765" w14:textId="4B3545CB" w:rsidR="00941069" w:rsidRPr="007420A2" w:rsidRDefault="00941069" w:rsidP="00927B1C">
      <w:pPr>
        <w:pStyle w:val="waifutext"/>
        <w:ind w:left="284" w:hanging="284"/>
        <w:rPr>
          <w:noProof/>
          <w:color w:val="0070C0"/>
        </w:rPr>
      </w:pPr>
    </w:p>
    <w:p w14:paraId="2F58E68E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>CREATE TABLE cliente_telefonos(</w:t>
      </w:r>
    </w:p>
    <w:p w14:paraId="0091A41D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codigo INT UNSIGNED AUTO_INCREMENT,</w:t>
      </w:r>
    </w:p>
    <w:p w14:paraId="6E51ADCC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dni_cliente CHAR(9),</w:t>
      </w:r>
    </w:p>
    <w:p w14:paraId="4E854CF7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telefono INTEGER,</w:t>
      </w:r>
    </w:p>
    <w:p w14:paraId="6AE68DA6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PRIMARY KEY (codigo),</w:t>
      </w:r>
    </w:p>
    <w:p w14:paraId="29D5050E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INDEX (dni_cliente),</w:t>
      </w:r>
    </w:p>
    <w:p w14:paraId="6C2FA55A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FOREIGN KEY (dni_cliente) REFERENCES cliente (dni) ON UPDATE CASCADE ON DELETE RESTRICT</w:t>
      </w:r>
    </w:p>
    <w:p w14:paraId="7AE76188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>) ENGINE = INNODB;</w:t>
      </w:r>
    </w:p>
    <w:p w14:paraId="199597B8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</w:p>
    <w:p w14:paraId="1AEA2452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>CREATE TABLE exposicion (</w:t>
      </w:r>
    </w:p>
    <w:p w14:paraId="2380134A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codigo INTEGER AUTO_INCREMENT,</w:t>
      </w:r>
    </w:p>
    <w:p w14:paraId="0370CBE3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fecha_inicio DATE,</w:t>
      </w:r>
    </w:p>
    <w:p w14:paraId="194A7A51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fecha_fin DATE,</w:t>
      </w:r>
    </w:p>
    <w:p w14:paraId="59432767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PRIMARY KEY (codigo)</w:t>
      </w:r>
    </w:p>
    <w:p w14:paraId="0E80D378" w14:textId="25AE22C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>) ENGINE = INNODB;</w:t>
      </w:r>
    </w:p>
    <w:p w14:paraId="2478F1FA" w14:textId="4EE7DAD0" w:rsidR="00941069" w:rsidRPr="007420A2" w:rsidRDefault="00941069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br w:type="page"/>
      </w:r>
    </w:p>
    <w:p w14:paraId="54E03C0F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lastRenderedPageBreak/>
        <w:t>CREATE TABLE pintura (</w:t>
      </w:r>
    </w:p>
    <w:p w14:paraId="396CDF4B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codigo INTEGER AUTO_INCREMENT,</w:t>
      </w:r>
    </w:p>
    <w:p w14:paraId="20BF23E7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titulo VARCHAR(25),</w:t>
      </w:r>
    </w:p>
    <w:p w14:paraId="5FD11EB9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precio DECIMAL(5,2),</w:t>
      </w:r>
    </w:p>
    <w:p w14:paraId="749475D2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dni_cliente CHAR(9),</w:t>
      </w:r>
    </w:p>
    <w:p w14:paraId="7E78F897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preciofinal DECIMAL(5,2),</w:t>
      </w:r>
    </w:p>
    <w:p w14:paraId="01E5AA14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fechaventa DATE,</w:t>
      </w:r>
    </w:p>
    <w:p w14:paraId="62BA600F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dni_artista CHAR(9) NOT NULL,</w:t>
      </w:r>
    </w:p>
    <w:p w14:paraId="23041265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PRIMARY KEY (codigo),</w:t>
      </w:r>
    </w:p>
    <w:p w14:paraId="6E42693B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INDEX (dni_cliente),</w:t>
      </w:r>
    </w:p>
    <w:p w14:paraId="04CBF3A6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FOREIGN KEY (dni_cliente) REFERENCES cliente (dni) ON UPDATE CASCADE ON DELETE RESTRICT,</w:t>
      </w:r>
    </w:p>
    <w:p w14:paraId="1F4EDA7C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INDEX (dni_artista),</w:t>
      </w:r>
    </w:p>
    <w:p w14:paraId="2F207CD9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FOREIGN KEY (dni_artista) REFERENCES artista (dni) ON UPDATE CASCADE ON DELETE RESTRICT</w:t>
      </w:r>
    </w:p>
    <w:p w14:paraId="0C625459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>) ENGINE = INNODB;</w:t>
      </w:r>
    </w:p>
    <w:p w14:paraId="334A80B2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</w:p>
    <w:p w14:paraId="4C380681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>CREATE TABLE expone (</w:t>
      </w:r>
    </w:p>
    <w:p w14:paraId="1C5E548A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codigo INT UNSIGNED AUTO_INCREMENT,</w:t>
      </w:r>
    </w:p>
    <w:p w14:paraId="69DDE528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pintura INT,</w:t>
      </w:r>
    </w:p>
    <w:p w14:paraId="00AD2420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exposicion INT,</w:t>
      </w:r>
    </w:p>
    <w:p w14:paraId="0D4F8505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PRIMARY KEY (codigo),</w:t>
      </w:r>
    </w:p>
    <w:p w14:paraId="3EAEB66F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INDEX (pintura),</w:t>
      </w:r>
    </w:p>
    <w:p w14:paraId="4F998658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FOREIGN KEY (pintura) REFERENCES pintura (codigo) ON UPDATE CASCADE ON DELETE RESTRICT,</w:t>
      </w:r>
    </w:p>
    <w:p w14:paraId="4FC3C12C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INDEX (exposicion),</w:t>
      </w:r>
    </w:p>
    <w:p w14:paraId="23D6A1B5" w14:textId="77777777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 xml:space="preserve">    FOREIGN KEY (exposicion) REFERENCES exposicion (codigo) ON UPDATE CASCADE ON DELETE RESTRICT</w:t>
      </w:r>
    </w:p>
    <w:p w14:paraId="4FF52F0B" w14:textId="7C0665BB" w:rsidR="003B0980" w:rsidRPr="007420A2" w:rsidRDefault="003B0980" w:rsidP="00927B1C">
      <w:pPr>
        <w:pStyle w:val="waifutext"/>
        <w:ind w:left="284" w:hanging="284"/>
        <w:rPr>
          <w:noProof/>
          <w:color w:val="0070C0"/>
        </w:rPr>
      </w:pPr>
      <w:r w:rsidRPr="007420A2">
        <w:rPr>
          <w:noProof/>
          <w:color w:val="0070C0"/>
        </w:rPr>
        <w:t>) ENGINE = INNODB;</w:t>
      </w:r>
    </w:p>
    <w:p w14:paraId="36133243" w14:textId="55C36C77" w:rsidR="00941069" w:rsidRPr="00927B1C" w:rsidRDefault="00941069" w:rsidP="00927B1C">
      <w:pPr>
        <w:pStyle w:val="waifutext"/>
        <w:ind w:left="284" w:hanging="284"/>
        <w:rPr>
          <w:noProof/>
          <w:color w:val="0070C0"/>
        </w:rPr>
      </w:pPr>
      <w:r w:rsidRPr="00927B1C">
        <w:rPr>
          <w:noProof/>
          <w:color w:val="0070C0"/>
        </w:rPr>
        <w:br w:type="page"/>
      </w:r>
    </w:p>
    <w:p w14:paraId="7F4D3362" w14:textId="0E811DBD" w:rsidR="003B0980" w:rsidRPr="007420A2" w:rsidRDefault="003B0980" w:rsidP="00644897">
      <w:pPr>
        <w:pStyle w:val="waifutext"/>
        <w:ind w:left="284" w:hanging="284"/>
        <w:rPr>
          <w:b/>
          <w:bCs/>
          <w:noProof/>
          <w:color w:val="0070C0"/>
          <w:u w:val="single"/>
        </w:rPr>
      </w:pPr>
      <w:r w:rsidRPr="007420A2">
        <w:rPr>
          <w:b/>
          <w:bCs/>
          <w:noProof/>
          <w:color w:val="0070C0"/>
          <w:u w:val="single"/>
        </w:rPr>
        <w:lastRenderedPageBreak/>
        <w:t>Estructura de la BD</w:t>
      </w:r>
    </w:p>
    <w:p w14:paraId="036115C7" w14:textId="6B622EAE" w:rsidR="003B0980" w:rsidRPr="007420A2" w:rsidRDefault="00D225A2" w:rsidP="003B0980">
      <w:pPr>
        <w:rPr>
          <w:noProof/>
        </w:rPr>
      </w:pPr>
      <w:r w:rsidRPr="007420A2">
        <w:rPr>
          <w:noProof/>
        </w:rPr>
        <w:drawing>
          <wp:inline distT="0" distB="0" distL="0" distR="0" wp14:anchorId="30A5AE4A" wp14:editId="3B3F1D03">
            <wp:extent cx="6914516" cy="2982904"/>
            <wp:effectExtent l="0" t="0" r="63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2956" cy="299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980" w:rsidRPr="007420A2" w:rsidSect="00B44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C5919" w14:textId="77777777" w:rsidR="009F4153" w:rsidRDefault="009F4153" w:rsidP="00B44F9A">
      <w:pPr>
        <w:spacing w:after="0" w:line="240" w:lineRule="auto"/>
      </w:pPr>
      <w:r>
        <w:separator/>
      </w:r>
    </w:p>
  </w:endnote>
  <w:endnote w:type="continuationSeparator" w:id="0">
    <w:p w14:paraId="3EE16271" w14:textId="77777777" w:rsidR="009F4153" w:rsidRDefault="009F4153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F0B12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7B812B7A" w14:textId="77777777" w:rsidTr="00B44F9A">
      <w:trPr>
        <w:jc w:val="right"/>
      </w:trPr>
      <w:tc>
        <w:tcPr>
          <w:tcW w:w="4795" w:type="dxa"/>
          <w:vAlign w:val="center"/>
        </w:tcPr>
        <w:p w14:paraId="48197A8E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147F8795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56DEB0C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567EB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45057" w14:textId="77777777" w:rsidR="009F4153" w:rsidRDefault="009F4153" w:rsidP="00B44F9A">
      <w:pPr>
        <w:spacing w:after="0" w:line="240" w:lineRule="auto"/>
      </w:pPr>
      <w:r>
        <w:separator/>
      </w:r>
    </w:p>
  </w:footnote>
  <w:footnote w:type="continuationSeparator" w:id="0">
    <w:p w14:paraId="4DA5AD91" w14:textId="77777777" w:rsidR="009F4153" w:rsidRDefault="009F4153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047BA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4A0E9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73AF" w14:textId="77777777" w:rsidR="00436097" w:rsidRDefault="004360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80"/>
    <w:rsid w:val="0009761D"/>
    <w:rsid w:val="00164043"/>
    <w:rsid w:val="001A228B"/>
    <w:rsid w:val="002E4586"/>
    <w:rsid w:val="002F2479"/>
    <w:rsid w:val="003A30B3"/>
    <w:rsid w:val="003B0980"/>
    <w:rsid w:val="00436097"/>
    <w:rsid w:val="004E374F"/>
    <w:rsid w:val="004F0C5C"/>
    <w:rsid w:val="0054429E"/>
    <w:rsid w:val="00555552"/>
    <w:rsid w:val="00644897"/>
    <w:rsid w:val="00703A98"/>
    <w:rsid w:val="007420A2"/>
    <w:rsid w:val="00927B1C"/>
    <w:rsid w:val="00941069"/>
    <w:rsid w:val="009C252B"/>
    <w:rsid w:val="009F4153"/>
    <w:rsid w:val="00A05A01"/>
    <w:rsid w:val="00A12FFB"/>
    <w:rsid w:val="00A84FEB"/>
    <w:rsid w:val="00B44F9A"/>
    <w:rsid w:val="00B740DF"/>
    <w:rsid w:val="00D225A2"/>
    <w:rsid w:val="00D46A71"/>
    <w:rsid w:val="00D96336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1AAE"/>
  <w15:chartTrackingRefBased/>
  <w15:docId w15:val="{6690EDA0-1E76-486B-97F6-E6B0A3AC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8</TotalTime>
  <Pages>4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8</cp:revision>
  <cp:lastPrinted>2021-11-28T22:02:00Z</cp:lastPrinted>
  <dcterms:created xsi:type="dcterms:W3CDTF">2021-11-28T21:54:00Z</dcterms:created>
  <dcterms:modified xsi:type="dcterms:W3CDTF">2021-11-28T22:02:00Z</dcterms:modified>
</cp:coreProperties>
</file>