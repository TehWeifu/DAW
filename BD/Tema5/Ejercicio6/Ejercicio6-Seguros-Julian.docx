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1A0C" w14:textId="7732E11C" w:rsidR="00790ABE" w:rsidRPr="00790ABE" w:rsidRDefault="00790ABE" w:rsidP="00790ABE">
      <w:pPr>
        <w:pStyle w:val="waifutext"/>
        <w:pBdr>
          <w:bottom w:val="single" w:sz="4" w:space="0" w:color="auto"/>
        </w:pBdr>
        <w:jc w:val="center"/>
        <w:rPr>
          <w:b/>
          <w:bCs/>
          <w:noProof/>
          <w:color w:val="000000" w:themeColor="text1"/>
          <w:sz w:val="100"/>
          <w:szCs w:val="100"/>
        </w:rPr>
      </w:pPr>
      <w:r w:rsidRPr="00790ABE">
        <w:rPr>
          <w:b/>
          <w:bCs/>
          <w:noProof/>
          <w:color w:val="000000" w:themeColor="text1"/>
          <w:sz w:val="100"/>
          <w:szCs w:val="100"/>
        </w:rPr>
        <w:t>Ejercicio 6 - Seguros</w:t>
      </w:r>
    </w:p>
    <w:p w14:paraId="66783B77" w14:textId="04D96324" w:rsidR="00790ABE" w:rsidRPr="003E761C" w:rsidRDefault="00790ABE" w:rsidP="00790ABE">
      <w:pPr>
        <w:pStyle w:val="waifutext"/>
        <w:ind w:left="284" w:hanging="284"/>
        <w:rPr>
          <w:b/>
          <w:bCs/>
          <w:noProof/>
          <w:color w:val="4472C4" w:themeColor="accent1"/>
          <w:sz w:val="28"/>
          <w:szCs w:val="28"/>
          <w:u w:val="single"/>
        </w:rPr>
      </w:pPr>
      <w:r w:rsidRPr="003E761C">
        <w:rPr>
          <w:b/>
          <w:bCs/>
          <w:noProof/>
          <w:color w:val="4472C4" w:themeColor="accent1"/>
          <w:sz w:val="28"/>
          <w:szCs w:val="28"/>
          <w:u w:val="single"/>
        </w:rPr>
        <w:t>Codigo SQL</w:t>
      </w:r>
    </w:p>
    <w:p w14:paraId="2B4622FB" w14:textId="23A4059E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>CREATE TABLE empleado (</w:t>
      </w:r>
    </w:p>
    <w:p w14:paraId="3CB8D13F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dni CHAR(9),</w:t>
      </w:r>
    </w:p>
    <w:p w14:paraId="19404477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nombre VARCHAR(25),</w:t>
      </w:r>
    </w:p>
    <w:p w14:paraId="518F5642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salario DECIMAL(6,2),</w:t>
      </w:r>
    </w:p>
    <w:p w14:paraId="02ECF154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PRIMARY KEY (dni)</w:t>
      </w:r>
    </w:p>
    <w:p w14:paraId="56F2E4B4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>) ENGINE = INNODB;</w:t>
      </w:r>
    </w:p>
    <w:p w14:paraId="3F3CA848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</w:p>
    <w:p w14:paraId="1510A94D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>CREATE TABLE administrativo (</w:t>
      </w:r>
    </w:p>
    <w:p w14:paraId="3B3BABF7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dni CHAR(9),</w:t>
      </w:r>
    </w:p>
    <w:p w14:paraId="7B40F706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categoria VARCHAR(20),</w:t>
      </w:r>
    </w:p>
    <w:p w14:paraId="06518849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PRIMARY KEY (dni),</w:t>
      </w:r>
    </w:p>
    <w:p w14:paraId="00E6099A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INDEX (dni),</w:t>
      </w:r>
    </w:p>
    <w:p w14:paraId="140B0B73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FOREIGN KEY (dni) REFERENCES empleado (dni) ON UPDATE CASCADE ON DELETE RESTRICT</w:t>
      </w:r>
    </w:p>
    <w:p w14:paraId="06C2FE98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>) ENGINE = INNODB;</w:t>
      </w:r>
    </w:p>
    <w:p w14:paraId="01ADB499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</w:p>
    <w:p w14:paraId="7FF60338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>CREATE TABLE vendedor (</w:t>
      </w:r>
    </w:p>
    <w:p w14:paraId="1BE6754B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dni CHAR(9),</w:t>
      </w:r>
    </w:p>
    <w:p w14:paraId="732E8D71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zona VARCHAR(25),</w:t>
      </w:r>
    </w:p>
    <w:p w14:paraId="5BF52807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porcentaje INTEGER,</w:t>
      </w:r>
    </w:p>
    <w:p w14:paraId="670D77AC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PRIMARY KEY (dni),</w:t>
      </w:r>
    </w:p>
    <w:p w14:paraId="0AB4E73E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INDEX (dni),</w:t>
      </w:r>
    </w:p>
    <w:p w14:paraId="5917DC43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FOREIGN KEY (dni) REFERENCES empleado (dni) ON UPDATE CASCADE ON DELETE RESTRICT</w:t>
      </w:r>
    </w:p>
    <w:p w14:paraId="0369CCA9" w14:textId="7E2AE3BB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>) ENGINE = INNODB;</w:t>
      </w:r>
    </w:p>
    <w:p w14:paraId="4E6F7FC3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br w:type="page"/>
      </w:r>
    </w:p>
    <w:p w14:paraId="1BFF8622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lastRenderedPageBreak/>
        <w:t>CREATE TABLE beneficiario (</w:t>
      </w:r>
    </w:p>
    <w:p w14:paraId="34C982F8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dni CHAR(9),</w:t>
      </w:r>
    </w:p>
    <w:p w14:paraId="31B23BE9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nombre VARCHAR(25),</w:t>
      </w:r>
    </w:p>
    <w:p w14:paraId="1DB12EFE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PRIMARY KEY (dni)</w:t>
      </w:r>
    </w:p>
    <w:p w14:paraId="3164757B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>) ENGINE = INNODB;</w:t>
      </w:r>
    </w:p>
    <w:p w14:paraId="75FBB3CA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</w:p>
    <w:p w14:paraId="542D50DB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>CREATE TABLE seguro (</w:t>
      </w:r>
    </w:p>
    <w:p w14:paraId="6983C0CA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numpoliza INTEGER,</w:t>
      </w:r>
    </w:p>
    <w:p w14:paraId="7E880069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fechafirma DATE,</w:t>
      </w:r>
    </w:p>
    <w:p w14:paraId="4284C616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importe DECIMAL(5,2),</w:t>
      </w:r>
    </w:p>
    <w:p w14:paraId="7AB02343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dni_empleado CHAR(9),</w:t>
      </w:r>
    </w:p>
    <w:p w14:paraId="5245C969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dni_beneficiario CHAR(9),</w:t>
      </w:r>
    </w:p>
    <w:p w14:paraId="5A4C9596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fechacobro DATE,</w:t>
      </w:r>
    </w:p>
    <w:p w14:paraId="47139088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PRIMARY KEY (numpoliza),</w:t>
      </w:r>
    </w:p>
    <w:p w14:paraId="549C809B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INDEX(dni_empleado),</w:t>
      </w:r>
    </w:p>
    <w:p w14:paraId="12FE93ED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FOREIGN KEY (dni_empleado) REFERENCES empleado (dni) ON UPDATE CASCADE ON DELETE RESTRICT,</w:t>
      </w:r>
    </w:p>
    <w:p w14:paraId="4B7DA7DD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INDEX(dni_beneficiario),</w:t>
      </w:r>
    </w:p>
    <w:p w14:paraId="2E9DAF0A" w14:textId="77777777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 xml:space="preserve">    FOREIGN KEY (dni_beneficiario) REFERENCES beneficiario (dni) ON UPDATE CASCADE ON DELETE RESTRICT</w:t>
      </w:r>
    </w:p>
    <w:p w14:paraId="0CC86BAD" w14:textId="21550CEB" w:rsidR="00790ABE" w:rsidRPr="00790ABE" w:rsidRDefault="00790ABE" w:rsidP="00790ABE">
      <w:pPr>
        <w:pStyle w:val="waifutext"/>
        <w:ind w:left="284" w:hanging="284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t>) ENGINE = INNODB;</w:t>
      </w:r>
    </w:p>
    <w:p w14:paraId="56DD5A2D" w14:textId="77777777" w:rsidR="00790ABE" w:rsidRPr="00790ABE" w:rsidRDefault="00790ABE" w:rsidP="00790ABE">
      <w:pPr>
        <w:pStyle w:val="waifutext"/>
        <w:rPr>
          <w:noProof/>
          <w:color w:val="4472C4" w:themeColor="accent1"/>
        </w:rPr>
      </w:pPr>
    </w:p>
    <w:p w14:paraId="71F38F47" w14:textId="27CC7D85" w:rsidR="00790ABE" w:rsidRPr="00790ABE" w:rsidRDefault="00790ABE" w:rsidP="003E761C">
      <w:pPr>
        <w:pStyle w:val="waifutext"/>
        <w:ind w:left="284" w:hanging="284"/>
        <w:rPr>
          <w:b/>
          <w:bCs/>
          <w:noProof/>
          <w:color w:val="4472C4" w:themeColor="accent1"/>
          <w:sz w:val="28"/>
          <w:szCs w:val="28"/>
          <w:u w:val="single"/>
        </w:rPr>
      </w:pPr>
      <w:r w:rsidRPr="00790ABE">
        <w:rPr>
          <w:b/>
          <w:bCs/>
          <w:noProof/>
          <w:color w:val="4472C4" w:themeColor="accent1"/>
          <w:sz w:val="28"/>
          <w:szCs w:val="28"/>
          <w:u w:val="single"/>
        </w:rPr>
        <w:t>Estructura de la BD</w:t>
      </w:r>
    </w:p>
    <w:p w14:paraId="3E2CC0B1" w14:textId="4F6FBD92" w:rsidR="0077407A" w:rsidRPr="00790ABE" w:rsidRDefault="00790ABE" w:rsidP="00790ABE">
      <w:pPr>
        <w:pStyle w:val="waifutext"/>
        <w:rPr>
          <w:noProof/>
          <w:color w:val="4472C4" w:themeColor="accent1"/>
        </w:rPr>
      </w:pPr>
      <w:r w:rsidRPr="00790ABE">
        <w:rPr>
          <w:noProof/>
          <w:color w:val="4472C4" w:themeColor="accent1"/>
        </w:rPr>
        <w:drawing>
          <wp:inline distT="0" distB="0" distL="0" distR="0" wp14:anchorId="74B03F9B" wp14:editId="0B7CD7CE">
            <wp:extent cx="6784340" cy="24606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4459" cy="24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07A" w:rsidRPr="00790ABE" w:rsidSect="00B44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8985" w14:textId="77777777" w:rsidR="00031720" w:rsidRDefault="00031720" w:rsidP="00B44F9A">
      <w:pPr>
        <w:spacing w:after="0" w:line="240" w:lineRule="auto"/>
      </w:pPr>
      <w:r>
        <w:separator/>
      </w:r>
    </w:p>
  </w:endnote>
  <w:endnote w:type="continuationSeparator" w:id="0">
    <w:p w14:paraId="7BF96AC1" w14:textId="77777777" w:rsidR="00031720" w:rsidRDefault="00031720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F174D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4F5A85CF" w14:textId="77777777" w:rsidTr="00B44F9A">
      <w:trPr>
        <w:jc w:val="right"/>
      </w:trPr>
      <w:tc>
        <w:tcPr>
          <w:tcW w:w="4795" w:type="dxa"/>
          <w:vAlign w:val="center"/>
        </w:tcPr>
        <w:p w14:paraId="4277A1C1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02854FFE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ECC3B6E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9B34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F4BE9" w14:textId="77777777" w:rsidR="00031720" w:rsidRDefault="00031720" w:rsidP="00B44F9A">
      <w:pPr>
        <w:spacing w:after="0" w:line="240" w:lineRule="auto"/>
      </w:pPr>
      <w:r>
        <w:separator/>
      </w:r>
    </w:p>
  </w:footnote>
  <w:footnote w:type="continuationSeparator" w:id="0">
    <w:p w14:paraId="705B172D" w14:textId="77777777" w:rsidR="00031720" w:rsidRDefault="00031720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793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0C2F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FE68" w14:textId="77777777" w:rsidR="00436097" w:rsidRDefault="004360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BE"/>
    <w:rsid w:val="00031720"/>
    <w:rsid w:val="0009761D"/>
    <w:rsid w:val="00164043"/>
    <w:rsid w:val="002E4586"/>
    <w:rsid w:val="002F2479"/>
    <w:rsid w:val="003A30B3"/>
    <w:rsid w:val="003E761C"/>
    <w:rsid w:val="00436097"/>
    <w:rsid w:val="004E374F"/>
    <w:rsid w:val="004F0C5C"/>
    <w:rsid w:val="00555552"/>
    <w:rsid w:val="00703A98"/>
    <w:rsid w:val="00790ABE"/>
    <w:rsid w:val="009C252B"/>
    <w:rsid w:val="00A05A01"/>
    <w:rsid w:val="00A84FEB"/>
    <w:rsid w:val="00B44F9A"/>
    <w:rsid w:val="00B740DF"/>
    <w:rsid w:val="00D46A71"/>
    <w:rsid w:val="00DC0DF9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DBC8"/>
  <w15:chartTrackingRefBased/>
  <w15:docId w15:val="{CF8CB701-AFEA-4F08-A230-0BFE0A10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2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2</cp:revision>
  <dcterms:created xsi:type="dcterms:W3CDTF">2021-11-29T17:38:00Z</dcterms:created>
  <dcterms:modified xsi:type="dcterms:W3CDTF">2021-11-29T17:41:00Z</dcterms:modified>
</cp:coreProperties>
</file>