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EF41" w14:textId="461B4C67" w:rsidR="00641B24" w:rsidRPr="00641B24" w:rsidRDefault="00641B24" w:rsidP="00641B24">
      <w:pPr>
        <w:pStyle w:val="waifutext"/>
        <w:pBdr>
          <w:bottom w:val="single" w:sz="4" w:space="1" w:color="auto"/>
        </w:pBdr>
        <w:jc w:val="center"/>
        <w:rPr>
          <w:b/>
          <w:bCs/>
          <w:sz w:val="96"/>
          <w:szCs w:val="96"/>
          <w:lang w:val="en-GB"/>
        </w:rPr>
      </w:pPr>
      <w:bookmarkStart w:id="0" w:name="_Hlk89361508"/>
      <w:bookmarkEnd w:id="0"/>
      <w:proofErr w:type="spellStart"/>
      <w:r w:rsidRPr="00641B24">
        <w:rPr>
          <w:b/>
          <w:bCs/>
          <w:sz w:val="96"/>
          <w:szCs w:val="96"/>
          <w:lang w:val="en-GB"/>
        </w:rPr>
        <w:t>Ejercicio</w:t>
      </w:r>
      <w:proofErr w:type="spellEnd"/>
      <w:r w:rsidRPr="00641B24">
        <w:rPr>
          <w:b/>
          <w:bCs/>
          <w:sz w:val="96"/>
          <w:szCs w:val="96"/>
          <w:lang w:val="en-GB"/>
        </w:rPr>
        <w:t xml:space="preserve"> 7 – </w:t>
      </w:r>
      <w:proofErr w:type="spellStart"/>
      <w:r w:rsidRPr="00641B24">
        <w:rPr>
          <w:b/>
          <w:bCs/>
          <w:sz w:val="96"/>
          <w:szCs w:val="96"/>
          <w:lang w:val="en-GB"/>
        </w:rPr>
        <w:t>Horarios</w:t>
      </w:r>
      <w:proofErr w:type="spellEnd"/>
    </w:p>
    <w:p w14:paraId="23ECA20A" w14:textId="142A009D" w:rsidR="00641B24" w:rsidRPr="00421260" w:rsidRDefault="00641B24" w:rsidP="00641B24">
      <w:pPr>
        <w:pStyle w:val="waifutext"/>
        <w:ind w:left="284" w:hanging="284"/>
        <w:rPr>
          <w:b/>
          <w:bCs/>
          <w:color w:val="4472C4" w:themeColor="accent1"/>
          <w:sz w:val="28"/>
          <w:szCs w:val="28"/>
          <w:u w:val="single"/>
        </w:rPr>
      </w:pPr>
      <w:r w:rsidRPr="00421260">
        <w:rPr>
          <w:b/>
          <w:bCs/>
          <w:color w:val="4472C4" w:themeColor="accent1"/>
          <w:sz w:val="28"/>
          <w:szCs w:val="28"/>
          <w:u w:val="single"/>
        </w:rPr>
        <w:t>Código SQL</w:t>
      </w:r>
    </w:p>
    <w:p w14:paraId="68AA7EDB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CREATE TABLE profesor (</w:t>
      </w:r>
    </w:p>
    <w:p w14:paraId="6FD174C0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nombre </w:t>
      </w:r>
      <w:proofErr w:type="gramStart"/>
      <w:r w:rsidRPr="00641B24">
        <w:rPr>
          <w:color w:val="4472C4" w:themeColor="accent1"/>
        </w:rPr>
        <w:t>VARCHAR(</w:t>
      </w:r>
      <w:proofErr w:type="gramEnd"/>
      <w:r w:rsidRPr="00641B24">
        <w:rPr>
          <w:color w:val="4472C4" w:themeColor="accent1"/>
        </w:rPr>
        <w:t>40),</w:t>
      </w:r>
    </w:p>
    <w:p w14:paraId="5178C9F5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departamento </w:t>
      </w:r>
      <w:proofErr w:type="gramStart"/>
      <w:r w:rsidRPr="00641B24">
        <w:rPr>
          <w:color w:val="4472C4" w:themeColor="accent1"/>
        </w:rPr>
        <w:t>VARCHAR(</w:t>
      </w:r>
      <w:proofErr w:type="gramEnd"/>
      <w:r w:rsidRPr="00641B24">
        <w:rPr>
          <w:color w:val="4472C4" w:themeColor="accent1"/>
        </w:rPr>
        <w:t>20),</w:t>
      </w:r>
    </w:p>
    <w:p w14:paraId="21E89E89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PRIMARY KEY (nombre)</w:t>
      </w:r>
    </w:p>
    <w:p w14:paraId="7416C223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) ENGINE = INNODB;</w:t>
      </w:r>
    </w:p>
    <w:p w14:paraId="2822A6C9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</w:p>
    <w:p w14:paraId="5465406A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CREATE TABLE aula (</w:t>
      </w:r>
    </w:p>
    <w:p w14:paraId="4B6502B7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 xml:space="preserve"> INT,</w:t>
      </w:r>
    </w:p>
    <w:p w14:paraId="7D260902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capacidad INT,</w:t>
      </w:r>
    </w:p>
    <w:p w14:paraId="37348C76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PRIMARY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</w:t>
      </w:r>
    </w:p>
    <w:p w14:paraId="75FD52B8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) ENGINE = INNODB;</w:t>
      </w:r>
    </w:p>
    <w:p w14:paraId="125B6478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</w:p>
    <w:p w14:paraId="5729FA60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CREATE TABLE </w:t>
      </w:r>
      <w:proofErr w:type="spellStart"/>
      <w:r w:rsidRPr="00641B24">
        <w:rPr>
          <w:color w:val="4472C4" w:themeColor="accent1"/>
        </w:rPr>
        <w:t>aula_informatica</w:t>
      </w:r>
      <w:proofErr w:type="spellEnd"/>
      <w:r w:rsidRPr="00641B24">
        <w:rPr>
          <w:color w:val="4472C4" w:themeColor="accent1"/>
        </w:rPr>
        <w:t xml:space="preserve"> (</w:t>
      </w:r>
    </w:p>
    <w:p w14:paraId="00772A38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 xml:space="preserve"> INT,</w:t>
      </w:r>
    </w:p>
    <w:p w14:paraId="769B44B0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</w:t>
      </w:r>
      <w:proofErr w:type="spellStart"/>
      <w:r w:rsidRPr="00641B24">
        <w:rPr>
          <w:color w:val="4472C4" w:themeColor="accent1"/>
        </w:rPr>
        <w:t>numordenadores</w:t>
      </w:r>
      <w:proofErr w:type="spellEnd"/>
      <w:r w:rsidRPr="00641B24">
        <w:rPr>
          <w:color w:val="4472C4" w:themeColor="accent1"/>
        </w:rPr>
        <w:t xml:space="preserve"> INT,</w:t>
      </w:r>
    </w:p>
    <w:p w14:paraId="3DA7036F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PRIMARY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),</w:t>
      </w:r>
    </w:p>
    <w:p w14:paraId="4B3B8321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INDEX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),</w:t>
      </w:r>
    </w:p>
    <w:p w14:paraId="45225F9B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FOREIGN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 REFERENCES aula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 ON UPDATE CASCADE ON DELETE RESTRICT</w:t>
      </w:r>
    </w:p>
    <w:p w14:paraId="52BA963F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) ENGINE = INNODB;</w:t>
      </w:r>
    </w:p>
    <w:p w14:paraId="5B22E007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</w:p>
    <w:p w14:paraId="63F95105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CREATE TABLE </w:t>
      </w:r>
      <w:proofErr w:type="spellStart"/>
      <w:r w:rsidRPr="00641B24">
        <w:rPr>
          <w:color w:val="4472C4" w:themeColor="accent1"/>
        </w:rPr>
        <w:t>aula_con_pizarra</w:t>
      </w:r>
      <w:proofErr w:type="spellEnd"/>
      <w:r w:rsidRPr="00641B24">
        <w:rPr>
          <w:color w:val="4472C4" w:themeColor="accent1"/>
        </w:rPr>
        <w:t xml:space="preserve"> (</w:t>
      </w:r>
    </w:p>
    <w:p w14:paraId="6EA61CE8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 xml:space="preserve"> INT,</w:t>
      </w:r>
    </w:p>
    <w:p w14:paraId="75AFE64A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PRIMARY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),</w:t>
      </w:r>
    </w:p>
    <w:p w14:paraId="7822A861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INDEX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),</w:t>
      </w:r>
    </w:p>
    <w:p w14:paraId="64A2890C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FOREIGN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 REFERENCES aula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 ON UPDATE CASCADE ON DELETE RESTRICT</w:t>
      </w:r>
    </w:p>
    <w:p w14:paraId="4A707C48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) ENGINE = INNODB;</w:t>
      </w:r>
    </w:p>
    <w:p w14:paraId="7800ADFC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lastRenderedPageBreak/>
        <w:t>CREATE TABLE pizarra (</w:t>
      </w:r>
    </w:p>
    <w:p w14:paraId="4D1F99D4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 xml:space="preserve"> INT,</w:t>
      </w:r>
    </w:p>
    <w:p w14:paraId="505D2877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ancho </w:t>
      </w:r>
      <w:proofErr w:type="gramStart"/>
      <w:r w:rsidRPr="00641B24">
        <w:rPr>
          <w:color w:val="4472C4" w:themeColor="accent1"/>
        </w:rPr>
        <w:t>DECIMAL(</w:t>
      </w:r>
      <w:proofErr w:type="gramEnd"/>
      <w:r w:rsidRPr="00641B24">
        <w:rPr>
          <w:color w:val="4472C4" w:themeColor="accent1"/>
        </w:rPr>
        <w:t>5,2),</w:t>
      </w:r>
    </w:p>
    <w:p w14:paraId="20E63DE4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alto </w:t>
      </w:r>
      <w:proofErr w:type="gramStart"/>
      <w:r w:rsidRPr="00641B24">
        <w:rPr>
          <w:color w:val="4472C4" w:themeColor="accent1"/>
        </w:rPr>
        <w:t>DECIMAL(</w:t>
      </w:r>
      <w:proofErr w:type="gramEnd"/>
      <w:r w:rsidRPr="00641B24">
        <w:rPr>
          <w:color w:val="4472C4" w:themeColor="accent1"/>
        </w:rPr>
        <w:t>5,2),</w:t>
      </w:r>
    </w:p>
    <w:p w14:paraId="3BE11371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PRIMARY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),</w:t>
      </w:r>
    </w:p>
    <w:p w14:paraId="44B3B80F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INDEX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),</w:t>
      </w:r>
    </w:p>
    <w:p w14:paraId="3DA8E167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FOREIGN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 xml:space="preserve">) REFERENCES </w:t>
      </w:r>
      <w:proofErr w:type="spellStart"/>
      <w:r w:rsidRPr="00641B24">
        <w:rPr>
          <w:color w:val="4472C4" w:themeColor="accent1"/>
        </w:rPr>
        <w:t>aula_con_pizarra</w:t>
      </w:r>
      <w:proofErr w:type="spellEnd"/>
      <w:r w:rsidRPr="00641B24">
        <w:rPr>
          <w:color w:val="4472C4" w:themeColor="accent1"/>
        </w:rPr>
        <w:t xml:space="preserve">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 ON UPDATE CASCADE ON DELETE RESTRICT</w:t>
      </w:r>
    </w:p>
    <w:p w14:paraId="12DC10FA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) ENGINE = INNODB;</w:t>
      </w:r>
    </w:p>
    <w:p w14:paraId="1F83F128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</w:p>
    <w:p w14:paraId="23C75710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CREATE TABLE asignatura (</w:t>
      </w:r>
    </w:p>
    <w:p w14:paraId="3163B7E3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nombre </w:t>
      </w:r>
      <w:proofErr w:type="gramStart"/>
      <w:r w:rsidRPr="00641B24">
        <w:rPr>
          <w:color w:val="4472C4" w:themeColor="accent1"/>
        </w:rPr>
        <w:t>VARCHAR(</w:t>
      </w:r>
      <w:proofErr w:type="gramEnd"/>
      <w:r w:rsidRPr="00641B24">
        <w:rPr>
          <w:color w:val="4472C4" w:themeColor="accent1"/>
        </w:rPr>
        <w:t>25),</w:t>
      </w:r>
    </w:p>
    <w:p w14:paraId="59924659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cuatrimestre INT,</w:t>
      </w:r>
    </w:p>
    <w:p w14:paraId="5BA197BA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 xml:space="preserve"> INT,</w:t>
      </w:r>
    </w:p>
    <w:p w14:paraId="61469AC7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</w:t>
      </w:r>
      <w:proofErr w:type="spellStart"/>
      <w:r w:rsidRPr="00641B24">
        <w:rPr>
          <w:color w:val="4472C4" w:themeColor="accent1"/>
        </w:rPr>
        <w:t>nomprofesor</w:t>
      </w:r>
      <w:proofErr w:type="spellEnd"/>
      <w:r w:rsidRPr="00641B24">
        <w:rPr>
          <w:color w:val="4472C4" w:themeColor="accent1"/>
        </w:rPr>
        <w:t xml:space="preserve"> </w:t>
      </w:r>
      <w:proofErr w:type="gramStart"/>
      <w:r w:rsidRPr="00641B24">
        <w:rPr>
          <w:color w:val="4472C4" w:themeColor="accent1"/>
        </w:rPr>
        <w:t>VARCHAR(</w:t>
      </w:r>
      <w:proofErr w:type="gramEnd"/>
      <w:r w:rsidRPr="00641B24">
        <w:rPr>
          <w:color w:val="4472C4" w:themeColor="accent1"/>
        </w:rPr>
        <w:t>40) NOT NULL,</w:t>
      </w:r>
    </w:p>
    <w:p w14:paraId="6CACA6D2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PRIMARY KEY (nombre),</w:t>
      </w:r>
    </w:p>
    <w:p w14:paraId="3688C106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INDEX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),</w:t>
      </w:r>
    </w:p>
    <w:p w14:paraId="3761CB09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FOREIGN KEY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 REFERENCES aula (</w:t>
      </w:r>
      <w:proofErr w:type="spellStart"/>
      <w:r w:rsidRPr="00641B24">
        <w:rPr>
          <w:color w:val="4472C4" w:themeColor="accent1"/>
        </w:rPr>
        <w:t>numaula</w:t>
      </w:r>
      <w:proofErr w:type="spellEnd"/>
      <w:r w:rsidRPr="00641B24">
        <w:rPr>
          <w:color w:val="4472C4" w:themeColor="accent1"/>
        </w:rPr>
        <w:t>) ON UPDATE CASCADE ON DELETE RESTRICT,</w:t>
      </w:r>
    </w:p>
    <w:p w14:paraId="3DB6F987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INDEX (</w:t>
      </w:r>
      <w:proofErr w:type="spellStart"/>
      <w:r w:rsidRPr="00641B24">
        <w:rPr>
          <w:color w:val="4472C4" w:themeColor="accent1"/>
        </w:rPr>
        <w:t>nomprofesor</w:t>
      </w:r>
      <w:proofErr w:type="spellEnd"/>
      <w:r w:rsidRPr="00641B24">
        <w:rPr>
          <w:color w:val="4472C4" w:themeColor="accent1"/>
        </w:rPr>
        <w:t>),</w:t>
      </w:r>
    </w:p>
    <w:p w14:paraId="2F8F810B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 xml:space="preserve">    FOREIGN KEY (</w:t>
      </w:r>
      <w:proofErr w:type="spellStart"/>
      <w:r w:rsidRPr="00641B24">
        <w:rPr>
          <w:color w:val="4472C4" w:themeColor="accent1"/>
        </w:rPr>
        <w:t>nomprofesor</w:t>
      </w:r>
      <w:proofErr w:type="spellEnd"/>
      <w:r w:rsidRPr="00641B24">
        <w:rPr>
          <w:color w:val="4472C4" w:themeColor="accent1"/>
        </w:rPr>
        <w:t>) REFERENCES profesor (nombre) ON UPDATE CASCADE ON DELETE RESTRICT</w:t>
      </w:r>
    </w:p>
    <w:p w14:paraId="2F564409" w14:textId="77777777" w:rsidR="00641B24" w:rsidRPr="00641B24" w:rsidRDefault="00641B24" w:rsidP="00641B24">
      <w:pPr>
        <w:pStyle w:val="waifutext"/>
        <w:ind w:left="284" w:hanging="284"/>
        <w:rPr>
          <w:color w:val="4472C4" w:themeColor="accent1"/>
        </w:rPr>
      </w:pPr>
      <w:r w:rsidRPr="00641B24">
        <w:rPr>
          <w:color w:val="4472C4" w:themeColor="accent1"/>
        </w:rPr>
        <w:t>) ENGINE = INNODB;</w:t>
      </w:r>
    </w:p>
    <w:p w14:paraId="169D9363" w14:textId="02E81505" w:rsidR="00641B24" w:rsidRDefault="00641B24" w:rsidP="00641B24">
      <w:pPr>
        <w:pStyle w:val="waifutext"/>
        <w:rPr>
          <w:color w:val="4472C4" w:themeColor="accent1"/>
          <w:sz w:val="28"/>
          <w:szCs w:val="28"/>
          <w:u w:val="single"/>
          <w:lang w:val="en-GB"/>
        </w:rPr>
      </w:pPr>
      <w:proofErr w:type="spellStart"/>
      <w:r w:rsidRPr="00641B24">
        <w:rPr>
          <w:b/>
          <w:bCs/>
          <w:color w:val="4472C4" w:themeColor="accent1"/>
          <w:sz w:val="28"/>
          <w:szCs w:val="28"/>
          <w:u w:val="single"/>
          <w:lang w:val="en-GB"/>
        </w:rPr>
        <w:t>Estructura</w:t>
      </w:r>
      <w:proofErr w:type="spellEnd"/>
      <w:r w:rsidRPr="00641B24">
        <w:rPr>
          <w:b/>
          <w:bCs/>
          <w:color w:val="4472C4" w:themeColor="accent1"/>
          <w:sz w:val="28"/>
          <w:szCs w:val="28"/>
          <w:u w:val="single"/>
          <w:lang w:val="en-GB"/>
        </w:rPr>
        <w:t xml:space="preserve"> de la BD</w:t>
      </w:r>
      <w:r>
        <w:rPr>
          <w:noProof/>
        </w:rPr>
        <w:drawing>
          <wp:inline distT="0" distB="0" distL="0" distR="0" wp14:anchorId="1C7B0B87" wp14:editId="53C89B30">
            <wp:extent cx="6645910" cy="2464435"/>
            <wp:effectExtent l="0" t="0" r="254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B24" w:rsidSect="00B44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CA60" w14:textId="77777777" w:rsidR="00CB20F1" w:rsidRDefault="00CB20F1" w:rsidP="00B44F9A">
      <w:pPr>
        <w:spacing w:after="0" w:line="240" w:lineRule="auto"/>
      </w:pPr>
      <w:r>
        <w:separator/>
      </w:r>
    </w:p>
  </w:endnote>
  <w:endnote w:type="continuationSeparator" w:id="0">
    <w:p w14:paraId="24AD6920" w14:textId="77777777" w:rsidR="00CB20F1" w:rsidRDefault="00CB20F1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1BED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1553B412" w14:textId="77777777" w:rsidTr="00B44F9A">
      <w:trPr>
        <w:jc w:val="right"/>
      </w:trPr>
      <w:tc>
        <w:tcPr>
          <w:tcW w:w="4795" w:type="dxa"/>
          <w:vAlign w:val="center"/>
        </w:tcPr>
        <w:p w14:paraId="6697DFD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6B72271F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72FC7EB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49A1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AF697" w14:textId="77777777" w:rsidR="00CB20F1" w:rsidRDefault="00CB20F1" w:rsidP="00B44F9A">
      <w:pPr>
        <w:spacing w:after="0" w:line="240" w:lineRule="auto"/>
      </w:pPr>
      <w:r>
        <w:separator/>
      </w:r>
    </w:p>
  </w:footnote>
  <w:footnote w:type="continuationSeparator" w:id="0">
    <w:p w14:paraId="3897359E" w14:textId="77777777" w:rsidR="00CB20F1" w:rsidRDefault="00CB20F1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159F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CCBE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8914" w14:textId="77777777" w:rsidR="00436097" w:rsidRDefault="004360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24"/>
    <w:rsid w:val="0009761D"/>
    <w:rsid w:val="00164043"/>
    <w:rsid w:val="002E4586"/>
    <w:rsid w:val="002F2479"/>
    <w:rsid w:val="003A30B3"/>
    <w:rsid w:val="00421260"/>
    <w:rsid w:val="00436097"/>
    <w:rsid w:val="004E374F"/>
    <w:rsid w:val="004F0C5C"/>
    <w:rsid w:val="00555552"/>
    <w:rsid w:val="00641B24"/>
    <w:rsid w:val="00703A98"/>
    <w:rsid w:val="009C252B"/>
    <w:rsid w:val="00A05A01"/>
    <w:rsid w:val="00A84FEB"/>
    <w:rsid w:val="00B44F9A"/>
    <w:rsid w:val="00B740DF"/>
    <w:rsid w:val="00CB20F1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70E9B"/>
  <w15:chartTrackingRefBased/>
  <w15:docId w15:val="{33010EDE-3ACC-450C-AEA1-B13BA8D0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641B24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4</TotalTime>
  <Pages>2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2</cp:revision>
  <cp:lastPrinted>2021-12-02T17:19:00Z</cp:lastPrinted>
  <dcterms:created xsi:type="dcterms:W3CDTF">2021-12-02T17:15:00Z</dcterms:created>
  <dcterms:modified xsi:type="dcterms:W3CDTF">2021-12-02T17:19:00Z</dcterms:modified>
</cp:coreProperties>
</file>