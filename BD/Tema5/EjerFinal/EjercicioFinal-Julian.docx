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7ED08" w14:textId="43E9F7B7" w:rsidR="0077407A" w:rsidRDefault="0070487F" w:rsidP="0070487F">
      <w:pPr>
        <w:pStyle w:val="waifutext"/>
        <w:pBdr>
          <w:bottom w:val="single" w:sz="4" w:space="1" w:color="auto"/>
        </w:pBdr>
        <w:jc w:val="center"/>
        <w:rPr>
          <w:b/>
          <w:bCs/>
          <w:sz w:val="144"/>
          <w:szCs w:val="144"/>
          <w:lang w:val="en-US"/>
        </w:rPr>
      </w:pPr>
      <w:proofErr w:type="spellStart"/>
      <w:r w:rsidRPr="0070487F">
        <w:rPr>
          <w:b/>
          <w:bCs/>
          <w:sz w:val="144"/>
          <w:szCs w:val="144"/>
          <w:lang w:val="en-US"/>
        </w:rPr>
        <w:t>Ejercicio</w:t>
      </w:r>
      <w:proofErr w:type="spellEnd"/>
      <w:r w:rsidRPr="0070487F">
        <w:rPr>
          <w:b/>
          <w:bCs/>
          <w:sz w:val="144"/>
          <w:szCs w:val="144"/>
          <w:lang w:val="en-US"/>
        </w:rPr>
        <w:t xml:space="preserve"> final</w:t>
      </w:r>
    </w:p>
    <w:p w14:paraId="01D0FE7A" w14:textId="548BD752" w:rsidR="0070487F" w:rsidRDefault="0070487F" w:rsidP="0070487F">
      <w:pPr>
        <w:pStyle w:val="waifutext"/>
        <w:jc w:val="both"/>
      </w:pPr>
      <w:r>
        <w:t>Dado el siguiente diseño de base de datos, realiza las siguientes actividades:</w:t>
      </w:r>
    </w:p>
    <w:p w14:paraId="13D03950" w14:textId="49B3C927" w:rsidR="0070487F" w:rsidRPr="0070487F" w:rsidRDefault="0070487F" w:rsidP="0070487F">
      <w:pPr>
        <w:pStyle w:val="waifutext"/>
        <w:numPr>
          <w:ilvl w:val="0"/>
          <w:numId w:val="1"/>
        </w:numPr>
        <w:jc w:val="both"/>
        <w:rPr>
          <w:lang w:val="en-US"/>
        </w:rPr>
      </w:pPr>
      <w:r>
        <w:t xml:space="preserve">Crea el diseño en </w:t>
      </w:r>
      <w:proofErr w:type="spellStart"/>
      <w:r>
        <w:t>phpmyadmin</w:t>
      </w:r>
      <w:proofErr w:type="spellEnd"/>
      <w:r>
        <w:t xml:space="preserve"> e inserta un par de datos en cada tabla.</w:t>
      </w:r>
    </w:p>
    <w:p w14:paraId="19BE72A0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>CREATE TABLE empleado (</w:t>
      </w:r>
    </w:p>
    <w:p w14:paraId="3A4014AE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    </w:t>
      </w:r>
      <w:proofErr w:type="spellStart"/>
      <w:r w:rsidRPr="0070487F">
        <w:rPr>
          <w:color w:val="4472C4" w:themeColor="accent1"/>
        </w:rPr>
        <w:t>dni</w:t>
      </w:r>
      <w:proofErr w:type="spellEnd"/>
      <w:r w:rsidRPr="0070487F">
        <w:rPr>
          <w:color w:val="4472C4" w:themeColor="accent1"/>
        </w:rPr>
        <w:t xml:space="preserve"> </w:t>
      </w:r>
      <w:proofErr w:type="gramStart"/>
      <w:r w:rsidRPr="0070487F">
        <w:rPr>
          <w:color w:val="4472C4" w:themeColor="accent1"/>
        </w:rPr>
        <w:t>CHAR(</w:t>
      </w:r>
      <w:proofErr w:type="gramEnd"/>
      <w:r w:rsidRPr="0070487F">
        <w:rPr>
          <w:color w:val="4472C4" w:themeColor="accent1"/>
        </w:rPr>
        <w:t>9),</w:t>
      </w:r>
    </w:p>
    <w:p w14:paraId="476625A9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    nombre VARCHAR (50),</w:t>
      </w:r>
    </w:p>
    <w:p w14:paraId="34BFA50E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    salario DECIMAL (5,0),</w:t>
      </w:r>
    </w:p>
    <w:p w14:paraId="372BC9B3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    PRIMARY KEY (</w:t>
      </w:r>
      <w:proofErr w:type="spellStart"/>
      <w:r w:rsidRPr="0070487F">
        <w:rPr>
          <w:color w:val="4472C4" w:themeColor="accent1"/>
        </w:rPr>
        <w:t>dni</w:t>
      </w:r>
      <w:proofErr w:type="spellEnd"/>
      <w:r w:rsidRPr="0070487F">
        <w:rPr>
          <w:color w:val="4472C4" w:themeColor="accent1"/>
        </w:rPr>
        <w:t>)</w:t>
      </w:r>
    </w:p>
    <w:p w14:paraId="25E5BA09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>) ENGINE = INNODB;</w:t>
      </w:r>
    </w:p>
    <w:p w14:paraId="791EB538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</w:p>
    <w:p w14:paraId="2A1B3043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>CREATE TABLE vendedor (</w:t>
      </w:r>
    </w:p>
    <w:p w14:paraId="70174B2F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    </w:t>
      </w:r>
      <w:proofErr w:type="spellStart"/>
      <w:r w:rsidRPr="0070487F">
        <w:rPr>
          <w:color w:val="4472C4" w:themeColor="accent1"/>
        </w:rPr>
        <w:t>dni</w:t>
      </w:r>
      <w:proofErr w:type="spellEnd"/>
      <w:r w:rsidRPr="0070487F">
        <w:rPr>
          <w:color w:val="4472C4" w:themeColor="accent1"/>
        </w:rPr>
        <w:t xml:space="preserve"> </w:t>
      </w:r>
      <w:proofErr w:type="gramStart"/>
      <w:r w:rsidRPr="0070487F">
        <w:rPr>
          <w:color w:val="4472C4" w:themeColor="accent1"/>
        </w:rPr>
        <w:t>CHAR(</w:t>
      </w:r>
      <w:proofErr w:type="gramEnd"/>
      <w:r w:rsidRPr="0070487F">
        <w:rPr>
          <w:color w:val="4472C4" w:themeColor="accent1"/>
        </w:rPr>
        <w:t>9),</w:t>
      </w:r>
    </w:p>
    <w:p w14:paraId="48AC49E7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    zona </w:t>
      </w:r>
      <w:proofErr w:type="gramStart"/>
      <w:r w:rsidRPr="0070487F">
        <w:rPr>
          <w:color w:val="4472C4" w:themeColor="accent1"/>
        </w:rPr>
        <w:t>VARCHAR(</w:t>
      </w:r>
      <w:proofErr w:type="gramEnd"/>
      <w:r w:rsidRPr="0070487F">
        <w:rPr>
          <w:color w:val="4472C4" w:themeColor="accent1"/>
        </w:rPr>
        <w:t>10),</w:t>
      </w:r>
    </w:p>
    <w:p w14:paraId="149BF844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    porcentaje </w:t>
      </w:r>
      <w:proofErr w:type="gramStart"/>
      <w:r w:rsidRPr="0070487F">
        <w:rPr>
          <w:color w:val="4472C4" w:themeColor="accent1"/>
        </w:rPr>
        <w:t>INT(</w:t>
      </w:r>
      <w:proofErr w:type="gramEnd"/>
      <w:r w:rsidRPr="0070487F">
        <w:rPr>
          <w:color w:val="4472C4" w:themeColor="accent1"/>
        </w:rPr>
        <w:t>11),</w:t>
      </w:r>
    </w:p>
    <w:p w14:paraId="3E8FF7E9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    PRIMARY KEY (</w:t>
      </w:r>
      <w:proofErr w:type="spellStart"/>
      <w:r w:rsidRPr="0070487F">
        <w:rPr>
          <w:color w:val="4472C4" w:themeColor="accent1"/>
        </w:rPr>
        <w:t>dni</w:t>
      </w:r>
      <w:proofErr w:type="spellEnd"/>
      <w:r w:rsidRPr="0070487F">
        <w:rPr>
          <w:color w:val="4472C4" w:themeColor="accent1"/>
        </w:rPr>
        <w:t>),</w:t>
      </w:r>
    </w:p>
    <w:p w14:paraId="342669C1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    INDEX (</w:t>
      </w:r>
      <w:proofErr w:type="spellStart"/>
      <w:r w:rsidRPr="0070487F">
        <w:rPr>
          <w:color w:val="4472C4" w:themeColor="accent1"/>
        </w:rPr>
        <w:t>dni</w:t>
      </w:r>
      <w:proofErr w:type="spellEnd"/>
      <w:r w:rsidRPr="0070487F">
        <w:rPr>
          <w:color w:val="4472C4" w:themeColor="accent1"/>
        </w:rPr>
        <w:t>),</w:t>
      </w:r>
    </w:p>
    <w:p w14:paraId="40B3EF39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    FOREIGN KEY (</w:t>
      </w:r>
      <w:proofErr w:type="spellStart"/>
      <w:r w:rsidRPr="0070487F">
        <w:rPr>
          <w:color w:val="4472C4" w:themeColor="accent1"/>
        </w:rPr>
        <w:t>dni</w:t>
      </w:r>
      <w:proofErr w:type="spellEnd"/>
      <w:r w:rsidRPr="0070487F">
        <w:rPr>
          <w:color w:val="4472C4" w:themeColor="accent1"/>
        </w:rPr>
        <w:t>) REFERENCES empleado (</w:t>
      </w:r>
      <w:proofErr w:type="spellStart"/>
      <w:r w:rsidRPr="0070487F">
        <w:rPr>
          <w:color w:val="4472C4" w:themeColor="accent1"/>
        </w:rPr>
        <w:t>dni</w:t>
      </w:r>
      <w:proofErr w:type="spellEnd"/>
      <w:r w:rsidRPr="0070487F">
        <w:rPr>
          <w:color w:val="4472C4" w:themeColor="accent1"/>
        </w:rPr>
        <w:t>) ON UPDATE CASCADE ON DELETE RESTRICT</w:t>
      </w:r>
    </w:p>
    <w:p w14:paraId="51ED3CF1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>) ENGINE = INNODB;</w:t>
      </w:r>
    </w:p>
    <w:p w14:paraId="1547BE39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</w:p>
    <w:p w14:paraId="7C594DEC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>CREATE TABLE administrativo (</w:t>
      </w:r>
    </w:p>
    <w:p w14:paraId="090F3FF0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    </w:t>
      </w:r>
      <w:proofErr w:type="spellStart"/>
      <w:r w:rsidRPr="0070487F">
        <w:rPr>
          <w:color w:val="4472C4" w:themeColor="accent1"/>
        </w:rPr>
        <w:t>dni</w:t>
      </w:r>
      <w:proofErr w:type="spellEnd"/>
      <w:r w:rsidRPr="0070487F">
        <w:rPr>
          <w:color w:val="4472C4" w:themeColor="accent1"/>
        </w:rPr>
        <w:t xml:space="preserve"> </w:t>
      </w:r>
      <w:proofErr w:type="gramStart"/>
      <w:r w:rsidRPr="0070487F">
        <w:rPr>
          <w:color w:val="4472C4" w:themeColor="accent1"/>
        </w:rPr>
        <w:t>CHAR(</w:t>
      </w:r>
      <w:proofErr w:type="gramEnd"/>
      <w:r w:rsidRPr="0070487F">
        <w:rPr>
          <w:color w:val="4472C4" w:themeColor="accent1"/>
        </w:rPr>
        <w:t>9),</w:t>
      </w:r>
    </w:p>
    <w:p w14:paraId="29148E90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    </w:t>
      </w:r>
      <w:proofErr w:type="spellStart"/>
      <w:r w:rsidRPr="0070487F">
        <w:rPr>
          <w:color w:val="4472C4" w:themeColor="accent1"/>
        </w:rPr>
        <w:t>categoria</w:t>
      </w:r>
      <w:proofErr w:type="spellEnd"/>
      <w:r w:rsidRPr="0070487F">
        <w:rPr>
          <w:color w:val="4472C4" w:themeColor="accent1"/>
        </w:rPr>
        <w:t xml:space="preserve"> </w:t>
      </w:r>
      <w:proofErr w:type="gramStart"/>
      <w:r w:rsidRPr="0070487F">
        <w:rPr>
          <w:color w:val="4472C4" w:themeColor="accent1"/>
        </w:rPr>
        <w:t>VARCHAR(</w:t>
      </w:r>
      <w:proofErr w:type="gramEnd"/>
      <w:r w:rsidRPr="0070487F">
        <w:rPr>
          <w:color w:val="4472C4" w:themeColor="accent1"/>
        </w:rPr>
        <w:t>50),</w:t>
      </w:r>
    </w:p>
    <w:p w14:paraId="14AE02E1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    PRIMARY KEY (</w:t>
      </w:r>
      <w:proofErr w:type="spellStart"/>
      <w:r w:rsidRPr="0070487F">
        <w:rPr>
          <w:color w:val="4472C4" w:themeColor="accent1"/>
        </w:rPr>
        <w:t>dni</w:t>
      </w:r>
      <w:proofErr w:type="spellEnd"/>
      <w:r w:rsidRPr="0070487F">
        <w:rPr>
          <w:color w:val="4472C4" w:themeColor="accent1"/>
        </w:rPr>
        <w:t>),</w:t>
      </w:r>
    </w:p>
    <w:p w14:paraId="72B14009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    INDEX (</w:t>
      </w:r>
      <w:proofErr w:type="spellStart"/>
      <w:r w:rsidRPr="0070487F">
        <w:rPr>
          <w:color w:val="4472C4" w:themeColor="accent1"/>
        </w:rPr>
        <w:t>dni</w:t>
      </w:r>
      <w:proofErr w:type="spellEnd"/>
      <w:r w:rsidRPr="0070487F">
        <w:rPr>
          <w:color w:val="4472C4" w:themeColor="accent1"/>
        </w:rPr>
        <w:t>),</w:t>
      </w:r>
    </w:p>
    <w:p w14:paraId="14F2925B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    FOREIGN KEY (</w:t>
      </w:r>
      <w:proofErr w:type="spellStart"/>
      <w:r w:rsidRPr="0070487F">
        <w:rPr>
          <w:color w:val="4472C4" w:themeColor="accent1"/>
        </w:rPr>
        <w:t>dni</w:t>
      </w:r>
      <w:proofErr w:type="spellEnd"/>
      <w:r w:rsidRPr="0070487F">
        <w:rPr>
          <w:color w:val="4472C4" w:themeColor="accent1"/>
        </w:rPr>
        <w:t>) REFERENCES empleado (</w:t>
      </w:r>
      <w:proofErr w:type="spellStart"/>
      <w:r w:rsidRPr="0070487F">
        <w:rPr>
          <w:color w:val="4472C4" w:themeColor="accent1"/>
        </w:rPr>
        <w:t>dni</w:t>
      </w:r>
      <w:proofErr w:type="spellEnd"/>
      <w:r w:rsidRPr="0070487F">
        <w:rPr>
          <w:color w:val="4472C4" w:themeColor="accent1"/>
        </w:rPr>
        <w:t>) ON UPDATE CASCADE ON DELETE RESTRICT</w:t>
      </w:r>
    </w:p>
    <w:p w14:paraId="38E574EA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>) ENGINE = INNODB;</w:t>
      </w:r>
    </w:p>
    <w:p w14:paraId="55C31644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</w:p>
    <w:p w14:paraId="3839FFB4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lastRenderedPageBreak/>
        <w:t>CREATE TABLE beneficiario (</w:t>
      </w:r>
    </w:p>
    <w:p w14:paraId="24135D6E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    </w:t>
      </w:r>
      <w:proofErr w:type="spellStart"/>
      <w:r w:rsidRPr="0070487F">
        <w:rPr>
          <w:color w:val="4472C4" w:themeColor="accent1"/>
        </w:rPr>
        <w:t>dni</w:t>
      </w:r>
      <w:proofErr w:type="spellEnd"/>
      <w:r w:rsidRPr="0070487F">
        <w:rPr>
          <w:color w:val="4472C4" w:themeColor="accent1"/>
        </w:rPr>
        <w:t xml:space="preserve"> </w:t>
      </w:r>
      <w:proofErr w:type="gramStart"/>
      <w:r w:rsidRPr="0070487F">
        <w:rPr>
          <w:color w:val="4472C4" w:themeColor="accent1"/>
        </w:rPr>
        <w:t>CHAR(</w:t>
      </w:r>
      <w:proofErr w:type="gramEnd"/>
      <w:r w:rsidRPr="0070487F">
        <w:rPr>
          <w:color w:val="4472C4" w:themeColor="accent1"/>
        </w:rPr>
        <w:t>9),</w:t>
      </w:r>
    </w:p>
    <w:p w14:paraId="15F411EA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    nombre </w:t>
      </w:r>
      <w:proofErr w:type="gramStart"/>
      <w:r w:rsidRPr="0070487F">
        <w:rPr>
          <w:color w:val="4472C4" w:themeColor="accent1"/>
        </w:rPr>
        <w:t>VARCHAR(</w:t>
      </w:r>
      <w:proofErr w:type="gramEnd"/>
      <w:r w:rsidRPr="0070487F">
        <w:rPr>
          <w:color w:val="4472C4" w:themeColor="accent1"/>
        </w:rPr>
        <w:t>50),</w:t>
      </w:r>
    </w:p>
    <w:p w14:paraId="4F600663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    PRIMARY KEY (</w:t>
      </w:r>
      <w:proofErr w:type="spellStart"/>
      <w:r w:rsidRPr="0070487F">
        <w:rPr>
          <w:color w:val="4472C4" w:themeColor="accent1"/>
        </w:rPr>
        <w:t>dni</w:t>
      </w:r>
      <w:proofErr w:type="spellEnd"/>
      <w:r w:rsidRPr="0070487F">
        <w:rPr>
          <w:color w:val="4472C4" w:themeColor="accent1"/>
        </w:rPr>
        <w:t>)</w:t>
      </w:r>
    </w:p>
    <w:p w14:paraId="31E1EFA3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>) ENGINE = INNODB;</w:t>
      </w:r>
    </w:p>
    <w:p w14:paraId="43B31ABA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</w:p>
    <w:p w14:paraId="49153B98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>CREATE TABLE seguro (</w:t>
      </w:r>
    </w:p>
    <w:p w14:paraId="4E9C10E2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ab/>
      </w:r>
      <w:proofErr w:type="spellStart"/>
      <w:r w:rsidRPr="0070487F">
        <w:rPr>
          <w:color w:val="4472C4" w:themeColor="accent1"/>
        </w:rPr>
        <w:t>numpoliza</w:t>
      </w:r>
      <w:proofErr w:type="spellEnd"/>
      <w:r w:rsidRPr="0070487F">
        <w:rPr>
          <w:color w:val="4472C4" w:themeColor="accent1"/>
        </w:rPr>
        <w:t xml:space="preserve"> </w:t>
      </w:r>
      <w:proofErr w:type="gramStart"/>
      <w:r w:rsidRPr="0070487F">
        <w:rPr>
          <w:color w:val="4472C4" w:themeColor="accent1"/>
        </w:rPr>
        <w:t>INT(</w:t>
      </w:r>
      <w:proofErr w:type="gramEnd"/>
      <w:r w:rsidRPr="0070487F">
        <w:rPr>
          <w:color w:val="4472C4" w:themeColor="accent1"/>
        </w:rPr>
        <w:t>11),</w:t>
      </w:r>
    </w:p>
    <w:p w14:paraId="54407FB3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ab/>
      </w:r>
      <w:proofErr w:type="spellStart"/>
      <w:r w:rsidRPr="0070487F">
        <w:rPr>
          <w:color w:val="4472C4" w:themeColor="accent1"/>
        </w:rPr>
        <w:t>fechafirma</w:t>
      </w:r>
      <w:proofErr w:type="spellEnd"/>
      <w:r w:rsidRPr="0070487F">
        <w:rPr>
          <w:color w:val="4472C4" w:themeColor="accent1"/>
        </w:rPr>
        <w:t xml:space="preserve"> DATE,</w:t>
      </w:r>
    </w:p>
    <w:p w14:paraId="496FC873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ab/>
        <w:t xml:space="preserve">importe </w:t>
      </w:r>
      <w:proofErr w:type="gramStart"/>
      <w:r w:rsidRPr="0070487F">
        <w:rPr>
          <w:color w:val="4472C4" w:themeColor="accent1"/>
        </w:rPr>
        <w:t>DECIMAL(</w:t>
      </w:r>
      <w:proofErr w:type="gramEnd"/>
      <w:r w:rsidRPr="0070487F">
        <w:rPr>
          <w:color w:val="4472C4" w:themeColor="accent1"/>
        </w:rPr>
        <w:t>5,0),</w:t>
      </w:r>
    </w:p>
    <w:p w14:paraId="6069B61F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ab/>
      </w:r>
      <w:proofErr w:type="spellStart"/>
      <w:r w:rsidRPr="0070487F">
        <w:rPr>
          <w:color w:val="4472C4" w:themeColor="accent1"/>
        </w:rPr>
        <w:t>dni_empleado</w:t>
      </w:r>
      <w:proofErr w:type="spellEnd"/>
      <w:r w:rsidRPr="0070487F">
        <w:rPr>
          <w:color w:val="4472C4" w:themeColor="accent1"/>
        </w:rPr>
        <w:t xml:space="preserve"> </w:t>
      </w:r>
      <w:proofErr w:type="gramStart"/>
      <w:r w:rsidRPr="0070487F">
        <w:rPr>
          <w:color w:val="4472C4" w:themeColor="accent1"/>
        </w:rPr>
        <w:t>CHAR(</w:t>
      </w:r>
      <w:proofErr w:type="gramEnd"/>
      <w:r w:rsidRPr="0070487F">
        <w:rPr>
          <w:color w:val="4472C4" w:themeColor="accent1"/>
        </w:rPr>
        <w:t>9),</w:t>
      </w:r>
    </w:p>
    <w:p w14:paraId="527CB501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ab/>
      </w:r>
      <w:proofErr w:type="spellStart"/>
      <w:r w:rsidRPr="0070487F">
        <w:rPr>
          <w:color w:val="4472C4" w:themeColor="accent1"/>
        </w:rPr>
        <w:t>dni_beneficiario</w:t>
      </w:r>
      <w:proofErr w:type="spellEnd"/>
      <w:r w:rsidRPr="0070487F">
        <w:rPr>
          <w:color w:val="4472C4" w:themeColor="accent1"/>
        </w:rPr>
        <w:t xml:space="preserve"> </w:t>
      </w:r>
      <w:proofErr w:type="gramStart"/>
      <w:r w:rsidRPr="0070487F">
        <w:rPr>
          <w:color w:val="4472C4" w:themeColor="accent1"/>
        </w:rPr>
        <w:t>CHAR(</w:t>
      </w:r>
      <w:proofErr w:type="gramEnd"/>
      <w:r w:rsidRPr="0070487F">
        <w:rPr>
          <w:color w:val="4472C4" w:themeColor="accent1"/>
        </w:rPr>
        <w:t>9),</w:t>
      </w:r>
    </w:p>
    <w:p w14:paraId="1538B6DD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ab/>
      </w:r>
      <w:proofErr w:type="spellStart"/>
      <w:r w:rsidRPr="0070487F">
        <w:rPr>
          <w:color w:val="4472C4" w:themeColor="accent1"/>
        </w:rPr>
        <w:t>fechacobro</w:t>
      </w:r>
      <w:proofErr w:type="spellEnd"/>
      <w:r w:rsidRPr="0070487F">
        <w:rPr>
          <w:color w:val="4472C4" w:themeColor="accent1"/>
        </w:rPr>
        <w:t xml:space="preserve"> DATE,</w:t>
      </w:r>
    </w:p>
    <w:p w14:paraId="3BCC0B69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ab/>
        <w:t>PRIMARY KEY (</w:t>
      </w:r>
      <w:proofErr w:type="spellStart"/>
      <w:r w:rsidRPr="0070487F">
        <w:rPr>
          <w:color w:val="4472C4" w:themeColor="accent1"/>
        </w:rPr>
        <w:t>numpoliza</w:t>
      </w:r>
      <w:proofErr w:type="spellEnd"/>
      <w:r w:rsidRPr="0070487F">
        <w:rPr>
          <w:color w:val="4472C4" w:themeColor="accent1"/>
        </w:rPr>
        <w:t>),</w:t>
      </w:r>
    </w:p>
    <w:p w14:paraId="1DDE8DCB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ab/>
        <w:t>INDEX (</w:t>
      </w:r>
      <w:proofErr w:type="spellStart"/>
      <w:r w:rsidRPr="0070487F">
        <w:rPr>
          <w:color w:val="4472C4" w:themeColor="accent1"/>
        </w:rPr>
        <w:t>dni_empleado</w:t>
      </w:r>
      <w:proofErr w:type="spellEnd"/>
      <w:r w:rsidRPr="0070487F">
        <w:rPr>
          <w:color w:val="4472C4" w:themeColor="accent1"/>
        </w:rPr>
        <w:t>),</w:t>
      </w:r>
    </w:p>
    <w:p w14:paraId="7DF265A1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ab/>
        <w:t>FOREIGN KEY (</w:t>
      </w:r>
      <w:proofErr w:type="spellStart"/>
      <w:r w:rsidRPr="0070487F">
        <w:rPr>
          <w:color w:val="4472C4" w:themeColor="accent1"/>
        </w:rPr>
        <w:t>dni_empleado</w:t>
      </w:r>
      <w:proofErr w:type="spellEnd"/>
      <w:r w:rsidRPr="0070487F">
        <w:rPr>
          <w:color w:val="4472C4" w:themeColor="accent1"/>
        </w:rPr>
        <w:t>) REFERENCES empleado (</w:t>
      </w:r>
      <w:proofErr w:type="spellStart"/>
      <w:r w:rsidRPr="0070487F">
        <w:rPr>
          <w:color w:val="4472C4" w:themeColor="accent1"/>
        </w:rPr>
        <w:t>dni</w:t>
      </w:r>
      <w:proofErr w:type="spellEnd"/>
      <w:r w:rsidRPr="0070487F">
        <w:rPr>
          <w:color w:val="4472C4" w:themeColor="accent1"/>
        </w:rPr>
        <w:t>) ON UPDATE CASCADE ON DELETE RESTRICT,</w:t>
      </w:r>
    </w:p>
    <w:p w14:paraId="5731DD3A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ab/>
        <w:t>INDEX (</w:t>
      </w:r>
      <w:proofErr w:type="spellStart"/>
      <w:r w:rsidRPr="0070487F">
        <w:rPr>
          <w:color w:val="4472C4" w:themeColor="accent1"/>
        </w:rPr>
        <w:t>dni_beneficiario</w:t>
      </w:r>
      <w:proofErr w:type="spellEnd"/>
      <w:r w:rsidRPr="0070487F">
        <w:rPr>
          <w:color w:val="4472C4" w:themeColor="accent1"/>
        </w:rPr>
        <w:t>),</w:t>
      </w:r>
    </w:p>
    <w:p w14:paraId="2F00F122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ab/>
        <w:t>FOREIGN KEY (</w:t>
      </w:r>
      <w:proofErr w:type="spellStart"/>
      <w:r w:rsidRPr="0070487F">
        <w:rPr>
          <w:color w:val="4472C4" w:themeColor="accent1"/>
        </w:rPr>
        <w:t>dni_beneficiario</w:t>
      </w:r>
      <w:proofErr w:type="spellEnd"/>
      <w:r w:rsidRPr="0070487F">
        <w:rPr>
          <w:color w:val="4472C4" w:themeColor="accent1"/>
        </w:rPr>
        <w:t>) REFERENCES beneficiario (</w:t>
      </w:r>
      <w:proofErr w:type="spellStart"/>
      <w:r w:rsidRPr="0070487F">
        <w:rPr>
          <w:color w:val="4472C4" w:themeColor="accent1"/>
        </w:rPr>
        <w:t>dni</w:t>
      </w:r>
      <w:proofErr w:type="spellEnd"/>
      <w:r w:rsidRPr="0070487F">
        <w:rPr>
          <w:color w:val="4472C4" w:themeColor="accent1"/>
        </w:rPr>
        <w:t>) ON UPDATE CASCADE ON DELETE RESTRICT</w:t>
      </w:r>
    </w:p>
    <w:p w14:paraId="522F70E1" w14:textId="77777777" w:rsidR="0070487F" w:rsidRP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>) ENGINE = INNODB;</w:t>
      </w:r>
    </w:p>
    <w:p w14:paraId="48A2686A" w14:textId="7BBF6EBA" w:rsidR="0070487F" w:rsidRDefault="0070487F" w:rsidP="0070487F">
      <w:pPr>
        <w:pStyle w:val="waifutext"/>
        <w:ind w:left="284" w:hanging="284"/>
        <w:jc w:val="both"/>
        <w:rPr>
          <w:color w:val="4472C4" w:themeColor="accent1"/>
        </w:rPr>
      </w:pPr>
    </w:p>
    <w:p w14:paraId="7A07CBBB" w14:textId="099DD8B0" w:rsidR="0070487F" w:rsidRPr="0070487F" w:rsidRDefault="0070487F" w:rsidP="0070487F">
      <w:pPr>
        <w:pStyle w:val="waifutext"/>
        <w:ind w:left="284" w:hanging="284"/>
        <w:jc w:val="both"/>
        <w:rPr>
          <w:b/>
          <w:bCs/>
          <w:color w:val="4472C4" w:themeColor="accent1"/>
          <w:u w:val="single"/>
        </w:rPr>
      </w:pPr>
      <w:r w:rsidRPr="0070487F">
        <w:rPr>
          <w:b/>
          <w:bCs/>
          <w:color w:val="4472C4" w:themeColor="accent1"/>
          <w:u w:val="single"/>
        </w:rPr>
        <w:t>Estructura de la BD</w:t>
      </w:r>
    </w:p>
    <w:p w14:paraId="3E50E0EB" w14:textId="05D2BEB3" w:rsidR="0070487F" w:rsidRPr="0070487F" w:rsidRDefault="0070487F" w:rsidP="0070487F">
      <w:pPr>
        <w:jc w:val="center"/>
      </w:pPr>
      <w:r>
        <w:rPr>
          <w:noProof/>
        </w:rPr>
        <w:drawing>
          <wp:inline distT="0" distB="0" distL="0" distR="0" wp14:anchorId="00EA8730" wp14:editId="0A1B3F17">
            <wp:extent cx="6645910" cy="2223996"/>
            <wp:effectExtent l="0" t="0" r="2540" b="508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71A2" w14:textId="525008AE" w:rsidR="0070487F" w:rsidRDefault="0070487F" w:rsidP="0070487F">
      <w:pPr>
        <w:jc w:val="both"/>
        <w:rPr>
          <w:lang w:val="en-US"/>
        </w:rPr>
      </w:pPr>
    </w:p>
    <w:p w14:paraId="6821D52E" w14:textId="51414F50" w:rsidR="0070487F" w:rsidRDefault="0070487F" w:rsidP="0070487F">
      <w:pPr>
        <w:pStyle w:val="waifutext"/>
        <w:numPr>
          <w:ilvl w:val="0"/>
          <w:numId w:val="1"/>
        </w:numPr>
        <w:jc w:val="both"/>
      </w:pPr>
      <w:r>
        <w:lastRenderedPageBreak/>
        <w:t xml:space="preserve">Añade los </w:t>
      </w:r>
      <w:r>
        <w:t>siguientes</w:t>
      </w:r>
      <w:r>
        <w:t xml:space="preserve"> campos a las siguientes tablas: </w:t>
      </w:r>
    </w:p>
    <w:p w14:paraId="0A38D488" w14:textId="78EDFF77" w:rsidR="0070487F" w:rsidRDefault="0070487F" w:rsidP="0070487F">
      <w:pPr>
        <w:pStyle w:val="waifutext"/>
        <w:numPr>
          <w:ilvl w:val="0"/>
          <w:numId w:val="2"/>
        </w:numPr>
        <w:jc w:val="both"/>
      </w:pPr>
      <w:r>
        <w:t xml:space="preserve">seguro: </w:t>
      </w:r>
      <w:proofErr w:type="spellStart"/>
      <w:r>
        <w:t>descripcion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255 caracteres </w:t>
      </w:r>
    </w:p>
    <w:p w14:paraId="6369E54F" w14:textId="283BB48B" w:rsidR="0070487F" w:rsidRPr="0070487F" w:rsidRDefault="0070487F" w:rsidP="0070487F">
      <w:pPr>
        <w:pStyle w:val="waifutext"/>
        <w:numPr>
          <w:ilvl w:val="0"/>
          <w:numId w:val="2"/>
        </w:numPr>
        <w:jc w:val="both"/>
        <w:rPr>
          <w:lang w:val="en-US"/>
        </w:rPr>
      </w:pPr>
      <w:r>
        <w:t>empleado: domicilio</w:t>
      </w:r>
      <w:r>
        <w:t xml:space="preserve"> </w:t>
      </w:r>
      <w:proofErr w:type="spellStart"/>
      <w:r>
        <w:t>varchar</w:t>
      </w:r>
      <w:proofErr w:type="spellEnd"/>
      <w:r>
        <w:t xml:space="preserve"> 255 caracteres</w:t>
      </w:r>
    </w:p>
    <w:p w14:paraId="4EF564E7" w14:textId="77777777" w:rsidR="0070487F" w:rsidRPr="0070487F" w:rsidRDefault="0070487F" w:rsidP="0070487F">
      <w:pPr>
        <w:pStyle w:val="waifutext"/>
        <w:jc w:val="both"/>
        <w:rPr>
          <w:color w:val="4472C4" w:themeColor="accent1"/>
        </w:rPr>
      </w:pPr>
      <w:r w:rsidRPr="0070487F">
        <w:rPr>
          <w:color w:val="4472C4" w:themeColor="accent1"/>
        </w:rPr>
        <w:t>ALTER TABLE seguro</w:t>
      </w:r>
    </w:p>
    <w:p w14:paraId="372CC756" w14:textId="77777777" w:rsidR="0070487F" w:rsidRPr="0070487F" w:rsidRDefault="0070487F" w:rsidP="0070487F">
      <w:pPr>
        <w:pStyle w:val="waifutext"/>
        <w:jc w:val="both"/>
        <w:rPr>
          <w:color w:val="4472C4" w:themeColor="accent1"/>
        </w:rPr>
      </w:pPr>
      <w:r w:rsidRPr="0070487F">
        <w:rPr>
          <w:color w:val="4472C4" w:themeColor="accent1"/>
        </w:rPr>
        <w:tab/>
        <w:t xml:space="preserve">ADD </w:t>
      </w:r>
      <w:proofErr w:type="spellStart"/>
      <w:r w:rsidRPr="0070487F">
        <w:rPr>
          <w:color w:val="4472C4" w:themeColor="accent1"/>
        </w:rPr>
        <w:t>descripcion</w:t>
      </w:r>
      <w:proofErr w:type="spellEnd"/>
      <w:r w:rsidRPr="0070487F">
        <w:rPr>
          <w:color w:val="4472C4" w:themeColor="accent1"/>
        </w:rPr>
        <w:t xml:space="preserve"> </w:t>
      </w:r>
      <w:proofErr w:type="gramStart"/>
      <w:r w:rsidRPr="0070487F">
        <w:rPr>
          <w:color w:val="4472C4" w:themeColor="accent1"/>
        </w:rPr>
        <w:t>VARCHAR(</w:t>
      </w:r>
      <w:proofErr w:type="gramEnd"/>
      <w:r w:rsidRPr="0070487F">
        <w:rPr>
          <w:color w:val="4472C4" w:themeColor="accent1"/>
        </w:rPr>
        <w:t>255);</w:t>
      </w:r>
    </w:p>
    <w:p w14:paraId="4BE80AC7" w14:textId="77777777" w:rsidR="0070487F" w:rsidRPr="0070487F" w:rsidRDefault="0070487F" w:rsidP="0070487F">
      <w:pPr>
        <w:pStyle w:val="waifutext"/>
        <w:jc w:val="both"/>
        <w:rPr>
          <w:color w:val="4472C4" w:themeColor="accent1"/>
        </w:rPr>
      </w:pPr>
      <w:r w:rsidRPr="0070487F">
        <w:rPr>
          <w:color w:val="4472C4" w:themeColor="accent1"/>
        </w:rPr>
        <w:t>ALTER TABLE empleado</w:t>
      </w:r>
    </w:p>
    <w:p w14:paraId="1FF25AA6" w14:textId="2BF2D5FB" w:rsidR="0070487F" w:rsidRDefault="0070487F" w:rsidP="0070487F">
      <w:pPr>
        <w:pStyle w:val="waifutext"/>
        <w:jc w:val="both"/>
        <w:rPr>
          <w:color w:val="4472C4" w:themeColor="accent1"/>
        </w:rPr>
      </w:pPr>
      <w:r w:rsidRPr="0070487F">
        <w:rPr>
          <w:color w:val="4472C4" w:themeColor="accent1"/>
        </w:rPr>
        <w:tab/>
        <w:t xml:space="preserve">ADD domicilio </w:t>
      </w:r>
      <w:proofErr w:type="gramStart"/>
      <w:r w:rsidRPr="0070487F">
        <w:rPr>
          <w:color w:val="4472C4" w:themeColor="accent1"/>
        </w:rPr>
        <w:t>VARCHAR(</w:t>
      </w:r>
      <w:proofErr w:type="gramEnd"/>
      <w:r w:rsidRPr="0070487F">
        <w:rPr>
          <w:color w:val="4472C4" w:themeColor="accent1"/>
        </w:rPr>
        <w:t>255);</w:t>
      </w:r>
    </w:p>
    <w:p w14:paraId="1E07B961" w14:textId="295F84BF" w:rsidR="0070487F" w:rsidRDefault="0070487F" w:rsidP="0070487F">
      <w:pPr>
        <w:pStyle w:val="waifutext"/>
        <w:jc w:val="both"/>
        <w:rPr>
          <w:color w:val="4472C4" w:themeColor="accent1"/>
        </w:rPr>
      </w:pPr>
    </w:p>
    <w:p w14:paraId="37AF9663" w14:textId="50183C25" w:rsidR="0070487F" w:rsidRDefault="0070487F" w:rsidP="0070487F">
      <w:pPr>
        <w:pStyle w:val="waifutext"/>
        <w:numPr>
          <w:ilvl w:val="0"/>
          <w:numId w:val="1"/>
        </w:numPr>
        <w:jc w:val="both"/>
      </w:pPr>
      <w:r>
        <w:t xml:space="preserve">Modifica los siguientes campos de las siguientes tablas: </w:t>
      </w:r>
    </w:p>
    <w:p w14:paraId="53D7D4A1" w14:textId="340B5D37" w:rsidR="0070487F" w:rsidRDefault="0070487F" w:rsidP="0070487F">
      <w:pPr>
        <w:pStyle w:val="waifutext"/>
        <w:numPr>
          <w:ilvl w:val="0"/>
          <w:numId w:val="2"/>
        </w:numPr>
        <w:jc w:val="both"/>
      </w:pPr>
      <w:r>
        <w:t xml:space="preserve">seguro: importe decimal 5,2 </w:t>
      </w:r>
    </w:p>
    <w:p w14:paraId="50746A4E" w14:textId="336AD147" w:rsidR="0070487F" w:rsidRPr="0070487F" w:rsidRDefault="0070487F" w:rsidP="0070487F">
      <w:pPr>
        <w:pStyle w:val="waifutext"/>
        <w:numPr>
          <w:ilvl w:val="0"/>
          <w:numId w:val="2"/>
        </w:numPr>
        <w:jc w:val="both"/>
      </w:pPr>
      <w:r>
        <w:t>empleado: salario 5,2</w:t>
      </w:r>
    </w:p>
    <w:p w14:paraId="3BD62532" w14:textId="77777777" w:rsidR="0070487F" w:rsidRPr="0070487F" w:rsidRDefault="0070487F" w:rsidP="0070487F">
      <w:pPr>
        <w:pStyle w:val="waifutext"/>
        <w:jc w:val="both"/>
        <w:rPr>
          <w:color w:val="4472C4" w:themeColor="accent1"/>
        </w:rPr>
      </w:pPr>
      <w:r w:rsidRPr="0070487F">
        <w:rPr>
          <w:color w:val="4472C4" w:themeColor="accent1"/>
        </w:rPr>
        <w:t>ALTER TABLE seguro</w:t>
      </w:r>
    </w:p>
    <w:p w14:paraId="215DB00E" w14:textId="77777777" w:rsidR="0070487F" w:rsidRPr="0070487F" w:rsidRDefault="0070487F" w:rsidP="0070487F">
      <w:pPr>
        <w:pStyle w:val="waifutext"/>
        <w:jc w:val="both"/>
        <w:rPr>
          <w:color w:val="4472C4" w:themeColor="accent1"/>
        </w:rPr>
      </w:pPr>
      <w:r w:rsidRPr="0070487F">
        <w:rPr>
          <w:color w:val="4472C4" w:themeColor="accent1"/>
        </w:rPr>
        <w:tab/>
        <w:t xml:space="preserve">MODIFY importe </w:t>
      </w:r>
      <w:proofErr w:type="gramStart"/>
      <w:r w:rsidRPr="0070487F">
        <w:rPr>
          <w:color w:val="4472C4" w:themeColor="accent1"/>
        </w:rPr>
        <w:t>DECIMAL(</w:t>
      </w:r>
      <w:proofErr w:type="gramEnd"/>
      <w:r w:rsidRPr="0070487F">
        <w:rPr>
          <w:color w:val="4472C4" w:themeColor="accent1"/>
        </w:rPr>
        <w:t>5,2);</w:t>
      </w:r>
    </w:p>
    <w:p w14:paraId="2237C81A" w14:textId="77777777" w:rsidR="0070487F" w:rsidRPr="0070487F" w:rsidRDefault="0070487F" w:rsidP="0070487F">
      <w:pPr>
        <w:pStyle w:val="waifutext"/>
        <w:jc w:val="both"/>
        <w:rPr>
          <w:color w:val="4472C4" w:themeColor="accent1"/>
        </w:rPr>
      </w:pPr>
    </w:p>
    <w:p w14:paraId="51045E11" w14:textId="77777777" w:rsidR="0070487F" w:rsidRPr="0070487F" w:rsidRDefault="0070487F" w:rsidP="0070487F">
      <w:pPr>
        <w:pStyle w:val="waifutext"/>
        <w:jc w:val="both"/>
        <w:rPr>
          <w:color w:val="4472C4" w:themeColor="accent1"/>
        </w:rPr>
      </w:pPr>
      <w:r w:rsidRPr="0070487F">
        <w:rPr>
          <w:color w:val="4472C4" w:themeColor="accent1"/>
        </w:rPr>
        <w:t>ALTER TABLE empleado</w:t>
      </w:r>
    </w:p>
    <w:p w14:paraId="2F999D1A" w14:textId="5E71064E" w:rsidR="0070487F" w:rsidRDefault="0070487F" w:rsidP="0070487F">
      <w:pPr>
        <w:pStyle w:val="waifutext"/>
        <w:jc w:val="both"/>
        <w:rPr>
          <w:color w:val="4472C4" w:themeColor="accent1"/>
        </w:rPr>
      </w:pPr>
      <w:r w:rsidRPr="0070487F">
        <w:rPr>
          <w:color w:val="4472C4" w:themeColor="accent1"/>
        </w:rPr>
        <w:tab/>
        <w:t xml:space="preserve">MODIFY salario </w:t>
      </w:r>
      <w:proofErr w:type="gramStart"/>
      <w:r w:rsidRPr="0070487F">
        <w:rPr>
          <w:color w:val="4472C4" w:themeColor="accent1"/>
        </w:rPr>
        <w:t>DECIMAL(</w:t>
      </w:r>
      <w:proofErr w:type="gramEnd"/>
      <w:r w:rsidRPr="0070487F">
        <w:rPr>
          <w:color w:val="4472C4" w:themeColor="accent1"/>
        </w:rPr>
        <w:t>5,2);</w:t>
      </w:r>
    </w:p>
    <w:p w14:paraId="310BB6D4" w14:textId="2971AA59" w:rsidR="0070487F" w:rsidRDefault="0070487F" w:rsidP="0070487F">
      <w:pPr>
        <w:pStyle w:val="waifutext"/>
        <w:jc w:val="both"/>
        <w:rPr>
          <w:color w:val="4472C4" w:themeColor="accent1"/>
        </w:rPr>
      </w:pPr>
    </w:p>
    <w:p w14:paraId="7757E0F5" w14:textId="1AB952CA" w:rsidR="0070487F" w:rsidRDefault="0070487F" w:rsidP="0070487F">
      <w:pPr>
        <w:pStyle w:val="waifutext"/>
        <w:numPr>
          <w:ilvl w:val="0"/>
          <w:numId w:val="1"/>
        </w:numPr>
        <w:jc w:val="both"/>
      </w:pPr>
      <w:r>
        <w:t xml:space="preserve">Elimina el campo </w:t>
      </w:r>
      <w:proofErr w:type="spellStart"/>
      <w:r>
        <w:t>fechafirma</w:t>
      </w:r>
      <w:proofErr w:type="spellEnd"/>
      <w:r>
        <w:t xml:space="preserve"> de la tabla seguro. </w:t>
      </w:r>
    </w:p>
    <w:p w14:paraId="5A0C10E6" w14:textId="77777777" w:rsidR="0070487F" w:rsidRPr="0070487F" w:rsidRDefault="0070487F" w:rsidP="0070487F">
      <w:pPr>
        <w:pStyle w:val="waifutext"/>
        <w:jc w:val="both"/>
        <w:rPr>
          <w:color w:val="4472C4" w:themeColor="accent1"/>
        </w:rPr>
      </w:pPr>
      <w:r w:rsidRPr="0070487F">
        <w:rPr>
          <w:color w:val="4472C4" w:themeColor="accent1"/>
        </w:rPr>
        <w:t>ALTER TABLE seguro</w:t>
      </w:r>
    </w:p>
    <w:p w14:paraId="1BF11CC0" w14:textId="77777777" w:rsidR="0070487F" w:rsidRPr="0070487F" w:rsidRDefault="0070487F" w:rsidP="0070487F">
      <w:pPr>
        <w:pStyle w:val="waifutext"/>
        <w:jc w:val="both"/>
        <w:rPr>
          <w:color w:val="4472C4" w:themeColor="accent1"/>
        </w:rPr>
      </w:pPr>
      <w:r w:rsidRPr="0070487F">
        <w:rPr>
          <w:color w:val="4472C4" w:themeColor="accent1"/>
        </w:rPr>
        <w:tab/>
        <w:t xml:space="preserve">DROP </w:t>
      </w:r>
      <w:proofErr w:type="spellStart"/>
      <w:r w:rsidRPr="0070487F">
        <w:rPr>
          <w:color w:val="4472C4" w:themeColor="accent1"/>
        </w:rPr>
        <w:t>fechafirma</w:t>
      </w:r>
      <w:proofErr w:type="spellEnd"/>
      <w:r w:rsidRPr="0070487F">
        <w:rPr>
          <w:color w:val="4472C4" w:themeColor="accent1"/>
        </w:rPr>
        <w:t>;</w:t>
      </w:r>
    </w:p>
    <w:p w14:paraId="52A9E03B" w14:textId="511E4C1A" w:rsidR="0070487F" w:rsidRDefault="0070487F" w:rsidP="0070487F">
      <w:pPr>
        <w:jc w:val="both"/>
      </w:pPr>
      <w:r>
        <w:br w:type="page"/>
      </w:r>
    </w:p>
    <w:p w14:paraId="1336EC36" w14:textId="4E742803" w:rsidR="0070487F" w:rsidRDefault="0070487F" w:rsidP="0070487F">
      <w:pPr>
        <w:pStyle w:val="waifutext"/>
        <w:numPr>
          <w:ilvl w:val="0"/>
          <w:numId w:val="1"/>
        </w:numPr>
        <w:jc w:val="both"/>
      </w:pPr>
      <w:r>
        <w:lastRenderedPageBreak/>
        <w:t>Añade un</w:t>
      </w:r>
      <w:r>
        <w:t>a</w:t>
      </w:r>
      <w:r>
        <w:t xml:space="preserve"> tabla </w:t>
      </w:r>
      <w:proofErr w:type="spellStart"/>
      <w:r>
        <w:t>tipo_seguro</w:t>
      </w:r>
      <w:proofErr w:type="spellEnd"/>
      <w:r>
        <w:t xml:space="preserve"> que guarde información sobre los diferentes tipos de seguros que puede haber. Modifica lo necesario para relacionar las tablas </w:t>
      </w:r>
      <w:proofErr w:type="spellStart"/>
      <w:r>
        <w:t>tipo_seguro</w:t>
      </w:r>
      <w:proofErr w:type="spellEnd"/>
      <w:r>
        <w:t xml:space="preserve"> y seguro e inserta datos. </w:t>
      </w:r>
    </w:p>
    <w:p w14:paraId="1DF6BE62" w14:textId="77777777" w:rsidR="0070487F" w:rsidRPr="0070487F" w:rsidRDefault="0070487F" w:rsidP="0070487F">
      <w:pPr>
        <w:pStyle w:val="waifutext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CREATE TABLE </w:t>
      </w:r>
      <w:proofErr w:type="spellStart"/>
      <w:r w:rsidRPr="0070487F">
        <w:rPr>
          <w:color w:val="4472C4" w:themeColor="accent1"/>
        </w:rPr>
        <w:t>tipo_seguro</w:t>
      </w:r>
      <w:proofErr w:type="spellEnd"/>
      <w:r w:rsidRPr="0070487F">
        <w:rPr>
          <w:color w:val="4472C4" w:themeColor="accent1"/>
        </w:rPr>
        <w:t xml:space="preserve"> (</w:t>
      </w:r>
    </w:p>
    <w:p w14:paraId="1DF26735" w14:textId="77777777" w:rsidR="0070487F" w:rsidRPr="0070487F" w:rsidRDefault="0070487F" w:rsidP="0070487F">
      <w:pPr>
        <w:pStyle w:val="waifutext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    id INT AUTO_INCREMENT,</w:t>
      </w:r>
    </w:p>
    <w:p w14:paraId="776E192B" w14:textId="77777777" w:rsidR="0070487F" w:rsidRPr="0070487F" w:rsidRDefault="0070487F" w:rsidP="0070487F">
      <w:pPr>
        <w:pStyle w:val="waifutext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    nombre </w:t>
      </w:r>
      <w:proofErr w:type="gramStart"/>
      <w:r w:rsidRPr="0070487F">
        <w:rPr>
          <w:color w:val="4472C4" w:themeColor="accent1"/>
        </w:rPr>
        <w:t>VARCHAR(</w:t>
      </w:r>
      <w:proofErr w:type="gramEnd"/>
      <w:r w:rsidRPr="0070487F">
        <w:rPr>
          <w:color w:val="4472C4" w:themeColor="accent1"/>
        </w:rPr>
        <w:t>25),</w:t>
      </w:r>
    </w:p>
    <w:p w14:paraId="55C87A4F" w14:textId="77777777" w:rsidR="0070487F" w:rsidRPr="0070487F" w:rsidRDefault="0070487F" w:rsidP="0070487F">
      <w:pPr>
        <w:pStyle w:val="waifutext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    PRIMARY KEY (id)    </w:t>
      </w:r>
    </w:p>
    <w:p w14:paraId="070913ED" w14:textId="77777777" w:rsidR="0070487F" w:rsidRPr="0070487F" w:rsidRDefault="0070487F" w:rsidP="0070487F">
      <w:pPr>
        <w:pStyle w:val="waifutext"/>
        <w:jc w:val="both"/>
        <w:rPr>
          <w:color w:val="4472C4" w:themeColor="accent1"/>
        </w:rPr>
      </w:pPr>
      <w:r w:rsidRPr="0070487F">
        <w:rPr>
          <w:color w:val="4472C4" w:themeColor="accent1"/>
        </w:rPr>
        <w:t>) ENGINE = INNODB;</w:t>
      </w:r>
    </w:p>
    <w:p w14:paraId="024E1BCE" w14:textId="77777777" w:rsidR="0070487F" w:rsidRPr="0070487F" w:rsidRDefault="0070487F" w:rsidP="0070487F">
      <w:pPr>
        <w:pStyle w:val="waifutext"/>
        <w:jc w:val="both"/>
        <w:rPr>
          <w:color w:val="4472C4" w:themeColor="accent1"/>
        </w:rPr>
      </w:pPr>
    </w:p>
    <w:p w14:paraId="098D63DD" w14:textId="77777777" w:rsidR="0070487F" w:rsidRPr="0070487F" w:rsidRDefault="0070487F" w:rsidP="0070487F">
      <w:pPr>
        <w:pStyle w:val="waifutext"/>
        <w:jc w:val="both"/>
        <w:rPr>
          <w:color w:val="4472C4" w:themeColor="accent1"/>
        </w:rPr>
      </w:pPr>
      <w:r w:rsidRPr="0070487F">
        <w:rPr>
          <w:color w:val="4472C4" w:themeColor="accent1"/>
        </w:rPr>
        <w:t>ALTER TABLE seguro</w:t>
      </w:r>
    </w:p>
    <w:p w14:paraId="103CC758" w14:textId="5FB2CB45" w:rsidR="0070487F" w:rsidRPr="0070487F" w:rsidRDefault="0070487F" w:rsidP="0070487F">
      <w:pPr>
        <w:pStyle w:val="waifutext"/>
        <w:ind w:firstLine="708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ADD </w:t>
      </w:r>
      <w:proofErr w:type="spellStart"/>
      <w:r w:rsidRPr="0070487F">
        <w:rPr>
          <w:color w:val="4472C4" w:themeColor="accent1"/>
        </w:rPr>
        <w:t>tipo_seguro</w:t>
      </w:r>
      <w:proofErr w:type="spellEnd"/>
      <w:r w:rsidRPr="0070487F">
        <w:rPr>
          <w:color w:val="4472C4" w:themeColor="accent1"/>
        </w:rPr>
        <w:t xml:space="preserve"> INT,</w:t>
      </w:r>
    </w:p>
    <w:p w14:paraId="06B82BF7" w14:textId="7BDFAA3E" w:rsidR="0070487F" w:rsidRPr="0070487F" w:rsidRDefault="0070487F" w:rsidP="0070487F">
      <w:pPr>
        <w:pStyle w:val="waifutext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   </w:t>
      </w:r>
      <w:r>
        <w:rPr>
          <w:color w:val="4472C4" w:themeColor="accent1"/>
        </w:rPr>
        <w:tab/>
      </w:r>
      <w:r w:rsidRPr="0070487F">
        <w:rPr>
          <w:color w:val="4472C4" w:themeColor="accent1"/>
        </w:rPr>
        <w:t>ADD INDEX (</w:t>
      </w:r>
      <w:proofErr w:type="spellStart"/>
      <w:r w:rsidRPr="0070487F">
        <w:rPr>
          <w:color w:val="4472C4" w:themeColor="accent1"/>
        </w:rPr>
        <w:t>tipo_seguro</w:t>
      </w:r>
      <w:proofErr w:type="spellEnd"/>
      <w:r w:rsidRPr="0070487F">
        <w:rPr>
          <w:color w:val="4472C4" w:themeColor="accent1"/>
        </w:rPr>
        <w:t>),</w:t>
      </w:r>
    </w:p>
    <w:p w14:paraId="32ED16BD" w14:textId="2F39CBBC" w:rsidR="0070487F" w:rsidRDefault="0070487F" w:rsidP="0070487F">
      <w:pPr>
        <w:pStyle w:val="waifutext"/>
        <w:ind w:left="709"/>
        <w:jc w:val="both"/>
        <w:rPr>
          <w:color w:val="4472C4" w:themeColor="accent1"/>
        </w:rPr>
      </w:pPr>
      <w:r w:rsidRPr="0070487F">
        <w:rPr>
          <w:color w:val="4472C4" w:themeColor="accent1"/>
        </w:rPr>
        <w:t>ADD FOREIGN KEY (</w:t>
      </w:r>
      <w:proofErr w:type="spellStart"/>
      <w:r w:rsidRPr="0070487F">
        <w:rPr>
          <w:color w:val="4472C4" w:themeColor="accent1"/>
        </w:rPr>
        <w:t>tipo_seguro</w:t>
      </w:r>
      <w:proofErr w:type="spellEnd"/>
      <w:r w:rsidRPr="0070487F">
        <w:rPr>
          <w:color w:val="4472C4" w:themeColor="accent1"/>
        </w:rPr>
        <w:t xml:space="preserve">) REFERENCES </w:t>
      </w:r>
      <w:proofErr w:type="spellStart"/>
      <w:r w:rsidRPr="0070487F">
        <w:rPr>
          <w:color w:val="4472C4" w:themeColor="accent1"/>
        </w:rPr>
        <w:t>tipo_seguro</w:t>
      </w:r>
      <w:proofErr w:type="spellEnd"/>
      <w:r w:rsidRPr="0070487F">
        <w:rPr>
          <w:color w:val="4472C4" w:themeColor="accent1"/>
        </w:rPr>
        <w:t xml:space="preserve"> (id) ON UPDATE CASCADE ON DELETE RESTRICT;</w:t>
      </w:r>
    </w:p>
    <w:p w14:paraId="5749C62F" w14:textId="77777777" w:rsidR="00DD5A41" w:rsidRPr="0070487F" w:rsidRDefault="00DD5A41" w:rsidP="0070487F">
      <w:pPr>
        <w:pStyle w:val="waifutext"/>
        <w:ind w:left="709"/>
        <w:jc w:val="both"/>
        <w:rPr>
          <w:color w:val="4472C4" w:themeColor="accent1"/>
        </w:rPr>
      </w:pPr>
    </w:p>
    <w:p w14:paraId="08A0EF2D" w14:textId="782B06DF" w:rsidR="0070487F" w:rsidRDefault="0070487F" w:rsidP="0070487F">
      <w:pPr>
        <w:pStyle w:val="waifutext"/>
        <w:numPr>
          <w:ilvl w:val="0"/>
          <w:numId w:val="1"/>
        </w:numPr>
        <w:jc w:val="both"/>
      </w:pPr>
      <w:r>
        <w:t>Añade una tabla entre beneficiario y seguro para indicar que un beneficiario puede contratar varios seguros y un seguro puede tener varios beneficiarios. Inserta datos.</w:t>
      </w:r>
    </w:p>
    <w:p w14:paraId="759F4996" w14:textId="77777777" w:rsidR="0070487F" w:rsidRPr="0070487F" w:rsidRDefault="0070487F" w:rsidP="00DD5A41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>CREATE TABLE contratar (</w:t>
      </w:r>
    </w:p>
    <w:p w14:paraId="7AD6E5D7" w14:textId="77777777" w:rsidR="0070487F" w:rsidRPr="0070487F" w:rsidRDefault="0070487F" w:rsidP="00DD5A41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    id INT AUTO_INCREMENT,</w:t>
      </w:r>
    </w:p>
    <w:p w14:paraId="213C6E1B" w14:textId="77777777" w:rsidR="0070487F" w:rsidRPr="0070487F" w:rsidRDefault="0070487F" w:rsidP="00DD5A41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    beneficiario </w:t>
      </w:r>
      <w:proofErr w:type="gramStart"/>
      <w:r w:rsidRPr="0070487F">
        <w:rPr>
          <w:color w:val="4472C4" w:themeColor="accent1"/>
        </w:rPr>
        <w:t>CHAR(</w:t>
      </w:r>
      <w:proofErr w:type="gramEnd"/>
      <w:r w:rsidRPr="0070487F">
        <w:rPr>
          <w:color w:val="4472C4" w:themeColor="accent1"/>
        </w:rPr>
        <w:t>9),</w:t>
      </w:r>
    </w:p>
    <w:p w14:paraId="2658C52C" w14:textId="77777777" w:rsidR="0070487F" w:rsidRPr="0070487F" w:rsidRDefault="0070487F" w:rsidP="00DD5A41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    seguro </w:t>
      </w:r>
      <w:proofErr w:type="gramStart"/>
      <w:r w:rsidRPr="0070487F">
        <w:rPr>
          <w:color w:val="4472C4" w:themeColor="accent1"/>
        </w:rPr>
        <w:t>INT(</w:t>
      </w:r>
      <w:proofErr w:type="gramEnd"/>
      <w:r w:rsidRPr="0070487F">
        <w:rPr>
          <w:color w:val="4472C4" w:themeColor="accent1"/>
        </w:rPr>
        <w:t>11),</w:t>
      </w:r>
    </w:p>
    <w:p w14:paraId="3690E7C6" w14:textId="77777777" w:rsidR="0070487F" w:rsidRPr="0070487F" w:rsidRDefault="0070487F" w:rsidP="00DD5A41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    PRIMARY KEY (id),</w:t>
      </w:r>
    </w:p>
    <w:p w14:paraId="70187902" w14:textId="77777777" w:rsidR="0070487F" w:rsidRPr="0070487F" w:rsidRDefault="0070487F" w:rsidP="00DD5A41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    UNIQUE (beneficiario, seguro),</w:t>
      </w:r>
    </w:p>
    <w:p w14:paraId="75E73902" w14:textId="77777777" w:rsidR="0070487F" w:rsidRPr="0070487F" w:rsidRDefault="0070487F" w:rsidP="00DD5A41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    INDEX (beneficiario),</w:t>
      </w:r>
    </w:p>
    <w:p w14:paraId="42830886" w14:textId="77777777" w:rsidR="0070487F" w:rsidRPr="0070487F" w:rsidRDefault="0070487F" w:rsidP="00DD5A41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    FOREIGN KEY (beneficiario) REFERENCES beneficiario (</w:t>
      </w:r>
      <w:proofErr w:type="spellStart"/>
      <w:r w:rsidRPr="0070487F">
        <w:rPr>
          <w:color w:val="4472C4" w:themeColor="accent1"/>
        </w:rPr>
        <w:t>dni</w:t>
      </w:r>
      <w:proofErr w:type="spellEnd"/>
      <w:r w:rsidRPr="0070487F">
        <w:rPr>
          <w:color w:val="4472C4" w:themeColor="accent1"/>
        </w:rPr>
        <w:t>) ON UPDATE CASCADE ON DELETE RESTRICT,</w:t>
      </w:r>
    </w:p>
    <w:p w14:paraId="37EACDD4" w14:textId="77777777" w:rsidR="0070487F" w:rsidRPr="0070487F" w:rsidRDefault="0070487F" w:rsidP="00DD5A41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    INDEX (seguro),</w:t>
      </w:r>
    </w:p>
    <w:p w14:paraId="45E70CFD" w14:textId="77777777" w:rsidR="0070487F" w:rsidRPr="0070487F" w:rsidRDefault="0070487F" w:rsidP="00DD5A41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 xml:space="preserve">    FOREIGN KEY (seguro) REFERENCES seguro (</w:t>
      </w:r>
      <w:proofErr w:type="spellStart"/>
      <w:r w:rsidRPr="0070487F">
        <w:rPr>
          <w:color w:val="4472C4" w:themeColor="accent1"/>
        </w:rPr>
        <w:t>numpoliza</w:t>
      </w:r>
      <w:proofErr w:type="spellEnd"/>
      <w:r w:rsidRPr="0070487F">
        <w:rPr>
          <w:color w:val="4472C4" w:themeColor="accent1"/>
        </w:rPr>
        <w:t>) ON UPDATE CASCADE ON DELETE RESTRICT</w:t>
      </w:r>
    </w:p>
    <w:p w14:paraId="4BEA30FB" w14:textId="77777777" w:rsidR="0070487F" w:rsidRPr="0070487F" w:rsidRDefault="0070487F" w:rsidP="00DD5A41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>) ENGINE = INNODB;</w:t>
      </w:r>
    </w:p>
    <w:p w14:paraId="7265FCAD" w14:textId="58150468" w:rsidR="0070487F" w:rsidRDefault="0070487F" w:rsidP="00DD5A41">
      <w:pPr>
        <w:pStyle w:val="waifutext"/>
        <w:ind w:left="284" w:hanging="284"/>
        <w:jc w:val="both"/>
        <w:rPr>
          <w:color w:val="4472C4" w:themeColor="accent1"/>
        </w:rPr>
      </w:pPr>
    </w:p>
    <w:p w14:paraId="3956EB7D" w14:textId="5694EEDA" w:rsidR="0070487F" w:rsidRDefault="0070487F" w:rsidP="00DD5A41">
      <w:pPr>
        <w:pStyle w:val="waifutext"/>
        <w:ind w:left="284" w:hanging="284"/>
        <w:jc w:val="both"/>
        <w:rPr>
          <w:color w:val="4472C4" w:themeColor="accent1"/>
        </w:rPr>
      </w:pPr>
    </w:p>
    <w:p w14:paraId="2A9C163C" w14:textId="410DCAFF" w:rsidR="0070487F" w:rsidRDefault="0070487F" w:rsidP="00DD5A41">
      <w:pPr>
        <w:pStyle w:val="waifutext"/>
        <w:ind w:left="284" w:hanging="284"/>
        <w:jc w:val="both"/>
        <w:rPr>
          <w:color w:val="4472C4" w:themeColor="accent1"/>
        </w:rPr>
      </w:pPr>
    </w:p>
    <w:p w14:paraId="4D9B5D7A" w14:textId="77777777" w:rsidR="0070487F" w:rsidRPr="0070487F" w:rsidRDefault="0070487F" w:rsidP="00DD5A41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lastRenderedPageBreak/>
        <w:t>ALTER TABLE seguro</w:t>
      </w:r>
    </w:p>
    <w:p w14:paraId="19C2D931" w14:textId="7C6B9A6D" w:rsidR="0070487F" w:rsidRDefault="0070487F" w:rsidP="00DD5A41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ab/>
        <w:t>DROP CONSTRAINT seguro_ibfk_2;</w:t>
      </w:r>
    </w:p>
    <w:p w14:paraId="4710518A" w14:textId="77777777" w:rsidR="0070487F" w:rsidRPr="0070487F" w:rsidRDefault="0070487F" w:rsidP="00DD5A41">
      <w:pPr>
        <w:pStyle w:val="waifutext"/>
        <w:ind w:left="284" w:hanging="284"/>
        <w:jc w:val="both"/>
        <w:rPr>
          <w:color w:val="4472C4" w:themeColor="accent1"/>
        </w:rPr>
      </w:pPr>
    </w:p>
    <w:p w14:paraId="6312E020" w14:textId="77777777" w:rsidR="0070487F" w:rsidRPr="0070487F" w:rsidRDefault="0070487F" w:rsidP="00DD5A41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>ALTER TABLE seguro</w:t>
      </w:r>
    </w:p>
    <w:p w14:paraId="662D15B9" w14:textId="05084039" w:rsidR="0070487F" w:rsidRDefault="0070487F" w:rsidP="00DD5A41">
      <w:pPr>
        <w:pStyle w:val="waifutext"/>
        <w:ind w:left="284" w:hanging="284"/>
        <w:jc w:val="both"/>
        <w:rPr>
          <w:color w:val="4472C4" w:themeColor="accent1"/>
        </w:rPr>
      </w:pPr>
      <w:r w:rsidRPr="0070487F">
        <w:rPr>
          <w:color w:val="4472C4" w:themeColor="accent1"/>
        </w:rPr>
        <w:tab/>
        <w:t xml:space="preserve">DROP </w:t>
      </w:r>
      <w:proofErr w:type="spellStart"/>
      <w:r w:rsidRPr="0070487F">
        <w:rPr>
          <w:color w:val="4472C4" w:themeColor="accent1"/>
        </w:rPr>
        <w:t>dni_beneficiario</w:t>
      </w:r>
      <w:proofErr w:type="spellEnd"/>
      <w:r w:rsidRPr="0070487F">
        <w:rPr>
          <w:color w:val="4472C4" w:themeColor="accent1"/>
        </w:rPr>
        <w:t>;</w:t>
      </w:r>
    </w:p>
    <w:p w14:paraId="28947977" w14:textId="63048AE4" w:rsidR="00DD5A41" w:rsidRDefault="00DD5A41" w:rsidP="00DD5A41">
      <w:pPr>
        <w:pStyle w:val="waifutext"/>
        <w:ind w:left="284" w:hanging="284"/>
        <w:jc w:val="both"/>
        <w:rPr>
          <w:color w:val="4472C4" w:themeColor="accent1"/>
        </w:rPr>
      </w:pPr>
    </w:p>
    <w:p w14:paraId="405143AA" w14:textId="5B771343" w:rsidR="00DD5A41" w:rsidRPr="00DD5A41" w:rsidRDefault="00DD5A41" w:rsidP="00DD5A41">
      <w:pPr>
        <w:pStyle w:val="waifutext"/>
        <w:ind w:left="284" w:hanging="284"/>
        <w:jc w:val="both"/>
        <w:rPr>
          <w:b/>
          <w:bCs/>
          <w:color w:val="4472C4" w:themeColor="accent1"/>
          <w:u w:val="single"/>
        </w:rPr>
      </w:pPr>
      <w:r w:rsidRPr="00DD5A41">
        <w:rPr>
          <w:b/>
          <w:bCs/>
          <w:color w:val="4472C4" w:themeColor="accent1"/>
          <w:u w:val="single"/>
        </w:rPr>
        <w:t>Estructura de la BD</w:t>
      </w:r>
    </w:p>
    <w:p w14:paraId="022AE69B" w14:textId="42DD860D" w:rsidR="00DD5A41" w:rsidRPr="0070487F" w:rsidRDefault="00DD5A41" w:rsidP="00DD5A41">
      <w:pPr>
        <w:pStyle w:val="waifutext"/>
        <w:ind w:left="284" w:hanging="284"/>
        <w:jc w:val="both"/>
        <w:rPr>
          <w:color w:val="4472C4" w:themeColor="accent1"/>
        </w:rPr>
      </w:pPr>
      <w:r>
        <w:rPr>
          <w:noProof/>
        </w:rPr>
        <w:drawing>
          <wp:inline distT="0" distB="0" distL="0" distR="0" wp14:anchorId="476C6DFA" wp14:editId="4D58EBA3">
            <wp:extent cx="6670576" cy="266255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4715" cy="2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9672" w14:textId="77777777" w:rsidR="0070487F" w:rsidRPr="0070487F" w:rsidRDefault="0070487F" w:rsidP="00DD5A41">
      <w:pPr>
        <w:pStyle w:val="waifutext"/>
        <w:ind w:left="284" w:hanging="284"/>
        <w:jc w:val="both"/>
        <w:rPr>
          <w:color w:val="4472C4" w:themeColor="accent1"/>
        </w:rPr>
      </w:pPr>
    </w:p>
    <w:p w14:paraId="158A078C" w14:textId="77777777" w:rsidR="0070487F" w:rsidRPr="0070487F" w:rsidRDefault="0070487F" w:rsidP="0070487F">
      <w:pPr>
        <w:jc w:val="both"/>
      </w:pPr>
    </w:p>
    <w:sectPr w:rsidR="0070487F" w:rsidRPr="0070487F" w:rsidSect="00B44F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E2A5F" w14:textId="77777777" w:rsidR="00590EE1" w:rsidRDefault="00590EE1" w:rsidP="00B44F9A">
      <w:pPr>
        <w:spacing w:after="0" w:line="240" w:lineRule="auto"/>
      </w:pPr>
      <w:r>
        <w:separator/>
      </w:r>
    </w:p>
  </w:endnote>
  <w:endnote w:type="continuationSeparator" w:id="0">
    <w:p w14:paraId="2CCBBB64" w14:textId="77777777" w:rsidR="00590EE1" w:rsidRDefault="00590EE1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4B56B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37EFF71D" w14:textId="77777777" w:rsidTr="00B44F9A">
      <w:trPr>
        <w:jc w:val="right"/>
      </w:trPr>
      <w:tc>
        <w:tcPr>
          <w:tcW w:w="4795" w:type="dxa"/>
          <w:vAlign w:val="center"/>
        </w:tcPr>
        <w:p w14:paraId="607AE4EB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65ACF997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BE7E489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B7487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60116" w14:textId="77777777" w:rsidR="00590EE1" w:rsidRDefault="00590EE1" w:rsidP="00B44F9A">
      <w:pPr>
        <w:spacing w:after="0" w:line="240" w:lineRule="auto"/>
      </w:pPr>
      <w:r>
        <w:separator/>
      </w:r>
    </w:p>
  </w:footnote>
  <w:footnote w:type="continuationSeparator" w:id="0">
    <w:p w14:paraId="3BD50ECA" w14:textId="77777777" w:rsidR="00590EE1" w:rsidRDefault="00590EE1" w:rsidP="00B4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E2AC5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9EEB0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8FE27" w14:textId="77777777" w:rsidR="00436097" w:rsidRDefault="00436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B4428"/>
    <w:multiLevelType w:val="hybridMultilevel"/>
    <w:tmpl w:val="D1F65A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6D7005"/>
    <w:multiLevelType w:val="hybridMultilevel"/>
    <w:tmpl w:val="49C0CF18"/>
    <w:lvl w:ilvl="0" w:tplc="BC7C820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7F"/>
    <w:rsid w:val="0009761D"/>
    <w:rsid w:val="00164043"/>
    <w:rsid w:val="002E4586"/>
    <w:rsid w:val="002F2479"/>
    <w:rsid w:val="003A30B3"/>
    <w:rsid w:val="00436097"/>
    <w:rsid w:val="004E374F"/>
    <w:rsid w:val="004F0C5C"/>
    <w:rsid w:val="00555552"/>
    <w:rsid w:val="00590EE1"/>
    <w:rsid w:val="00703A98"/>
    <w:rsid w:val="0070487F"/>
    <w:rsid w:val="009C252B"/>
    <w:rsid w:val="00A05A01"/>
    <w:rsid w:val="00A84FEB"/>
    <w:rsid w:val="00B44F9A"/>
    <w:rsid w:val="00B740DF"/>
    <w:rsid w:val="00D46A71"/>
    <w:rsid w:val="00DC0DF9"/>
    <w:rsid w:val="00DD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21A9"/>
  <w15:chartTrackingRefBased/>
  <w15:docId w15:val="{EF379D4E-06D8-46CA-BC30-C598FF7E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customStyle="1" w:styleId="Standard">
    <w:name w:val="Standard"/>
    <w:rsid w:val="0070487F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704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10</TotalTime>
  <Pages>5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1</cp:revision>
  <dcterms:created xsi:type="dcterms:W3CDTF">2021-12-09T21:09:00Z</dcterms:created>
  <dcterms:modified xsi:type="dcterms:W3CDTF">2021-12-09T21:19:00Z</dcterms:modified>
</cp:coreProperties>
</file>