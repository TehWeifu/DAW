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366" w14:textId="02837D2B" w:rsidR="0077407A" w:rsidRDefault="007466F2" w:rsidP="007466F2">
      <w:pPr>
        <w:pStyle w:val="waifutext"/>
        <w:pBdr>
          <w:bottom w:val="single" w:sz="4" w:space="1" w:color="auto"/>
        </w:pBdr>
        <w:jc w:val="center"/>
        <w:rPr>
          <w:b/>
          <w:bCs/>
          <w:sz w:val="100"/>
          <w:szCs w:val="100"/>
          <w:lang w:val="en-US"/>
        </w:rPr>
      </w:pPr>
      <w:bookmarkStart w:id="0" w:name="_Hlk89958905"/>
      <w:bookmarkEnd w:id="0"/>
      <w:proofErr w:type="spellStart"/>
      <w:r w:rsidRPr="007466F2">
        <w:rPr>
          <w:b/>
          <w:bCs/>
          <w:sz w:val="100"/>
          <w:szCs w:val="100"/>
          <w:lang w:val="en-US"/>
        </w:rPr>
        <w:t>Ejercicios</w:t>
      </w:r>
      <w:proofErr w:type="spellEnd"/>
      <w:r w:rsidRPr="007466F2">
        <w:rPr>
          <w:b/>
          <w:bCs/>
          <w:sz w:val="100"/>
          <w:szCs w:val="100"/>
          <w:lang w:val="en-US"/>
        </w:rPr>
        <w:t xml:space="preserve"> ER a SQL</w:t>
      </w:r>
    </w:p>
    <w:p w14:paraId="62AE60C0" w14:textId="1F5D7CAB" w:rsidR="007466F2" w:rsidRPr="007466F2" w:rsidRDefault="007466F2" w:rsidP="007466F2">
      <w:pPr>
        <w:pStyle w:val="waifutext"/>
        <w:rPr>
          <w:b/>
          <w:bCs/>
          <w:sz w:val="28"/>
          <w:szCs w:val="28"/>
          <w:u w:val="single"/>
        </w:rPr>
      </w:pPr>
      <w:r w:rsidRPr="007466F2">
        <w:rPr>
          <w:b/>
          <w:bCs/>
          <w:sz w:val="28"/>
          <w:szCs w:val="28"/>
          <w:u w:val="single"/>
        </w:rPr>
        <w:t>Ejercicio 1</w:t>
      </w:r>
    </w:p>
    <w:p w14:paraId="608466DD" w14:textId="69212C29" w:rsidR="007466F2" w:rsidRPr="007466F2" w:rsidRDefault="007466F2" w:rsidP="007466F2">
      <w:pPr>
        <w:pStyle w:val="waifutext"/>
        <w:rPr>
          <w:b/>
          <w:bCs/>
          <w:color w:val="4472C4" w:themeColor="accent1"/>
          <w:u w:val="single"/>
        </w:rPr>
      </w:pPr>
      <w:r w:rsidRPr="007466F2">
        <w:rPr>
          <w:b/>
          <w:bCs/>
          <w:color w:val="4472C4" w:themeColor="accent1"/>
          <w:u w:val="single"/>
        </w:rPr>
        <w:t>Código SQL</w:t>
      </w:r>
    </w:p>
    <w:p w14:paraId="4BF8E68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CREATE TABLE cliente (</w:t>
      </w:r>
    </w:p>
    <w:p w14:paraId="26B0ADF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9),</w:t>
      </w:r>
    </w:p>
    <w:p w14:paraId="630EF6A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nombre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50188223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apellidos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50),</w:t>
      </w:r>
    </w:p>
    <w:p w14:paraId="5745580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direccion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50),</w:t>
      </w:r>
    </w:p>
    <w:p w14:paraId="1A4EB9D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fecha_nac</w:t>
      </w:r>
      <w:proofErr w:type="spellEnd"/>
      <w:r w:rsidRPr="007466F2">
        <w:rPr>
          <w:color w:val="4472C4" w:themeColor="accent1"/>
        </w:rPr>
        <w:t xml:space="preserve"> DATE,</w:t>
      </w:r>
    </w:p>
    <w:p w14:paraId="593B666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>)</w:t>
      </w:r>
    </w:p>
    <w:p w14:paraId="56D3A72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10C1409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</w:p>
    <w:p w14:paraId="60D6BEA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CREATE TABLE proveedor (</w:t>
      </w:r>
    </w:p>
    <w:p w14:paraId="295C4364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NIF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20),</w:t>
      </w:r>
    </w:p>
    <w:p w14:paraId="5392147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nombre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262706F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direccion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50),</w:t>
      </w:r>
    </w:p>
    <w:p w14:paraId="424342B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(NIF)</w:t>
      </w:r>
    </w:p>
    <w:p w14:paraId="2963528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6261DC0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</w:p>
    <w:p w14:paraId="5F431AB0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CREATE TABLE producto (</w:t>
      </w:r>
    </w:p>
    <w:p w14:paraId="2C63AE7A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 xml:space="preserve"> INT AUTO_INCREMENT,</w:t>
      </w:r>
    </w:p>
    <w:p w14:paraId="07293E50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nombre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54483B2F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precio </w:t>
      </w:r>
      <w:proofErr w:type="gramStart"/>
      <w:r w:rsidRPr="007466F2">
        <w:rPr>
          <w:color w:val="4472C4" w:themeColor="accent1"/>
        </w:rPr>
        <w:t>DECIMAL(</w:t>
      </w:r>
      <w:proofErr w:type="gramEnd"/>
      <w:r w:rsidRPr="007466F2">
        <w:rPr>
          <w:color w:val="4472C4" w:themeColor="accent1"/>
        </w:rPr>
        <w:t>5,2),</w:t>
      </w:r>
    </w:p>
    <w:p w14:paraId="721355C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proveedor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20),</w:t>
      </w:r>
    </w:p>
    <w:p w14:paraId="6ACEE67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>),</w:t>
      </w:r>
    </w:p>
    <w:p w14:paraId="1E6B88F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(proveedor),</w:t>
      </w:r>
    </w:p>
    <w:p w14:paraId="1E716430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(proveedor) REFERENCES proveedor (NIF) ON UPDATE CASCADE ON DELETE RESTRICT</w:t>
      </w:r>
    </w:p>
    <w:p w14:paraId="7F1D48B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236A459B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lastRenderedPageBreak/>
        <w:t>CREATE TABLE compra (</w:t>
      </w:r>
    </w:p>
    <w:p w14:paraId="3EFD22D3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id INT AUTO_INCREMENT,</w:t>
      </w:r>
    </w:p>
    <w:p w14:paraId="102DD87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cliente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9),</w:t>
      </w:r>
    </w:p>
    <w:p w14:paraId="49D6F31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producto INT,</w:t>
      </w:r>
    </w:p>
    <w:p w14:paraId="5638EF0E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(id),</w:t>
      </w:r>
    </w:p>
    <w:p w14:paraId="6137D84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UNIQUE (cliente, producto),</w:t>
      </w:r>
    </w:p>
    <w:p w14:paraId="3671271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(cliente),</w:t>
      </w:r>
    </w:p>
    <w:p w14:paraId="2DF5442B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(cliente) REFERENCES cliente (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>) ON UPDATE CASCADE ON DELETE RESTRICT,</w:t>
      </w:r>
    </w:p>
    <w:p w14:paraId="354502E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(producto),</w:t>
      </w:r>
    </w:p>
    <w:p w14:paraId="338D5D9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(producto) REFERENCES producto (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>) ON UPDATE CASCADE ON DELETE RESTRICT</w:t>
      </w:r>
    </w:p>
    <w:p w14:paraId="514C457E" w14:textId="5A60E7D8" w:rsid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52AB2076" w14:textId="0A09244A" w:rsidR="007466F2" w:rsidRDefault="007466F2" w:rsidP="007466F2">
      <w:pPr>
        <w:pStyle w:val="waifutext"/>
        <w:rPr>
          <w:color w:val="4472C4" w:themeColor="accent1"/>
        </w:rPr>
      </w:pPr>
    </w:p>
    <w:p w14:paraId="1BC1E10F" w14:textId="1DBEFDB8" w:rsidR="007466F2" w:rsidRPr="007466F2" w:rsidRDefault="007466F2" w:rsidP="007466F2">
      <w:pPr>
        <w:pStyle w:val="waifutext"/>
        <w:rPr>
          <w:b/>
          <w:bCs/>
          <w:color w:val="4472C4" w:themeColor="accent1"/>
          <w:u w:val="single"/>
        </w:rPr>
      </w:pPr>
      <w:r w:rsidRPr="007466F2">
        <w:rPr>
          <w:b/>
          <w:bCs/>
          <w:color w:val="4472C4" w:themeColor="accent1"/>
          <w:u w:val="single"/>
        </w:rPr>
        <w:t>Estructura de la BD</w:t>
      </w:r>
    </w:p>
    <w:p w14:paraId="7612D23B" w14:textId="4823FD00" w:rsidR="007466F2" w:rsidRDefault="007466F2" w:rsidP="007466F2">
      <w:pPr>
        <w:pStyle w:val="Standard"/>
      </w:pPr>
      <w:r>
        <w:rPr>
          <w:noProof/>
        </w:rPr>
        <w:drawing>
          <wp:inline distT="0" distB="0" distL="0" distR="0" wp14:anchorId="746B2304" wp14:editId="51E2E908">
            <wp:extent cx="6644648" cy="2802890"/>
            <wp:effectExtent l="0" t="0" r="381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294" cy="28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0B02" w14:textId="48ADA1C6" w:rsidR="007466F2" w:rsidRDefault="007466F2" w:rsidP="007466F2">
      <w:pPr>
        <w:pStyle w:val="Standard"/>
      </w:pPr>
    </w:p>
    <w:p w14:paraId="38A80DC4" w14:textId="77777777" w:rsidR="007466F2" w:rsidRPr="007466F2" w:rsidRDefault="007466F2" w:rsidP="007466F2">
      <w:pPr>
        <w:pStyle w:val="waifutext"/>
        <w:rPr>
          <w:b/>
          <w:bCs/>
          <w:u w:val="single"/>
        </w:rPr>
      </w:pPr>
    </w:p>
    <w:p w14:paraId="267917E7" w14:textId="05A1657D" w:rsidR="007466F2" w:rsidRDefault="007466F2">
      <w:pPr>
        <w:rPr>
          <w:lang w:val="en-US"/>
        </w:rPr>
      </w:pPr>
      <w:r>
        <w:rPr>
          <w:lang w:val="en-US"/>
        </w:rPr>
        <w:br w:type="page"/>
      </w:r>
    </w:p>
    <w:p w14:paraId="5FB6F700" w14:textId="092E9B10" w:rsidR="007466F2" w:rsidRPr="007466F2" w:rsidRDefault="007466F2" w:rsidP="007466F2">
      <w:pPr>
        <w:pStyle w:val="waifutext"/>
        <w:rPr>
          <w:b/>
          <w:bCs/>
          <w:sz w:val="28"/>
          <w:szCs w:val="28"/>
          <w:u w:val="single"/>
        </w:rPr>
      </w:pPr>
      <w:r w:rsidRPr="007466F2">
        <w:rPr>
          <w:b/>
          <w:bCs/>
          <w:sz w:val="28"/>
          <w:szCs w:val="28"/>
          <w:u w:val="single"/>
        </w:rPr>
        <w:lastRenderedPageBreak/>
        <w:t>Ejercicio 2</w:t>
      </w:r>
    </w:p>
    <w:p w14:paraId="71942525" w14:textId="5BFF630B" w:rsidR="007466F2" w:rsidRPr="007466F2" w:rsidRDefault="007466F2" w:rsidP="007466F2">
      <w:pPr>
        <w:pStyle w:val="waifutext"/>
        <w:rPr>
          <w:b/>
          <w:bCs/>
          <w:color w:val="4472C4" w:themeColor="accent1"/>
          <w:u w:val="single"/>
        </w:rPr>
      </w:pPr>
      <w:r w:rsidRPr="007466F2">
        <w:rPr>
          <w:b/>
          <w:bCs/>
          <w:color w:val="4472C4" w:themeColor="accent1"/>
          <w:u w:val="single"/>
        </w:rPr>
        <w:t>Código SQL</w:t>
      </w:r>
    </w:p>
    <w:p w14:paraId="3B511CA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CREATE TABLE 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 xml:space="preserve"> (</w:t>
      </w:r>
    </w:p>
    <w:p w14:paraId="31C426EE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matricula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9),</w:t>
      </w:r>
    </w:p>
    <w:p w14:paraId="4D16352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potencia INT,</w:t>
      </w:r>
    </w:p>
    <w:p w14:paraId="6801F7F3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modelo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2E921CD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tipo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366A203B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(matricula)</w:t>
      </w:r>
    </w:p>
    <w:p w14:paraId="2063380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196907B0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</w:p>
    <w:p w14:paraId="6D58A5AE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CREATE TABLE camionero (</w:t>
      </w:r>
    </w:p>
    <w:p w14:paraId="7CD8EDA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9),</w:t>
      </w:r>
    </w:p>
    <w:p w14:paraId="29214F9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salario DECIMAL (6,2),</w:t>
      </w:r>
    </w:p>
    <w:p w14:paraId="7DF6674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nombre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70E52DCA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poblacion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231A894F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direccion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4C1256F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telefono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INT(</w:t>
      </w:r>
      <w:proofErr w:type="gramEnd"/>
      <w:r w:rsidRPr="007466F2">
        <w:rPr>
          <w:color w:val="4472C4" w:themeColor="accent1"/>
        </w:rPr>
        <w:t>9),</w:t>
      </w:r>
    </w:p>
    <w:p w14:paraId="769F359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>)</w:t>
      </w:r>
    </w:p>
    <w:p w14:paraId="54D6F4D5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557B84A4" w14:textId="60703803" w:rsidR="005B5FD6" w:rsidRDefault="005B5FD6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color w:val="4472C4" w:themeColor="accent1"/>
        </w:rPr>
        <w:br w:type="page"/>
      </w:r>
    </w:p>
    <w:p w14:paraId="7E9C6BAE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lastRenderedPageBreak/>
        <w:t>CREATE TABLE conduce (</w:t>
      </w:r>
    </w:p>
    <w:p w14:paraId="51DBE5D3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id INT AUTO_INCREMENT,</w:t>
      </w:r>
    </w:p>
    <w:p w14:paraId="7C0CB3FA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fecha DATE,</w:t>
      </w:r>
    </w:p>
    <w:p w14:paraId="0E61865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 NOT NULL,</w:t>
      </w:r>
    </w:p>
    <w:p w14:paraId="4E6B8FA5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camionero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9),</w:t>
      </w:r>
    </w:p>
    <w:p w14:paraId="0F72973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(id),</w:t>
      </w:r>
    </w:p>
    <w:p w14:paraId="3A1EFC0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UNIQUE (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>, camionero),</w:t>
      </w:r>
    </w:p>
    <w:p w14:paraId="51B69DF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>),</w:t>
      </w:r>
    </w:p>
    <w:p w14:paraId="65D6B9E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 xml:space="preserve">) REFERENCES </w:t>
      </w:r>
      <w:proofErr w:type="spellStart"/>
      <w:r w:rsidRPr="007466F2">
        <w:rPr>
          <w:color w:val="4472C4" w:themeColor="accent1"/>
        </w:rPr>
        <w:t>camion</w:t>
      </w:r>
      <w:proofErr w:type="spellEnd"/>
      <w:r w:rsidRPr="007466F2">
        <w:rPr>
          <w:color w:val="4472C4" w:themeColor="accent1"/>
        </w:rPr>
        <w:t xml:space="preserve"> (matricula) ON UPDATE CASCADE ON DELETE RESTRICT,</w:t>
      </w:r>
    </w:p>
    <w:p w14:paraId="79A70DC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</w:t>
      </w:r>
      <w:proofErr w:type="spellStart"/>
      <w:r w:rsidRPr="007466F2">
        <w:rPr>
          <w:color w:val="4472C4" w:themeColor="accent1"/>
        </w:rPr>
        <w:t>camioner</w:t>
      </w:r>
      <w:proofErr w:type="spellEnd"/>
      <w:r w:rsidRPr="007466F2">
        <w:rPr>
          <w:color w:val="4472C4" w:themeColor="accent1"/>
        </w:rPr>
        <w:t>),</w:t>
      </w:r>
    </w:p>
    <w:p w14:paraId="18C8D8A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(camionero) REFERENCES camionero (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>) ON UPDATE CASCADE ON DELETE RESTRICT</w:t>
      </w:r>
    </w:p>
    <w:p w14:paraId="6C2D13A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1858C1D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</w:p>
    <w:p w14:paraId="201147D3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CREATE TABLE provincia (</w:t>
      </w:r>
    </w:p>
    <w:p w14:paraId="51FD20A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 xml:space="preserve"> INT AUTO_INCREMENT,</w:t>
      </w:r>
    </w:p>
    <w:p w14:paraId="76DA6694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nombre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339E39A5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>)</w:t>
      </w:r>
    </w:p>
    <w:p w14:paraId="58164EC6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>) ENGINE = INNODB;</w:t>
      </w:r>
    </w:p>
    <w:p w14:paraId="6AD8E7FB" w14:textId="414E154E" w:rsidR="005B5FD6" w:rsidRDefault="005B5FD6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color w:val="4472C4" w:themeColor="accent1"/>
        </w:rPr>
        <w:br w:type="page"/>
      </w:r>
    </w:p>
    <w:p w14:paraId="1E487129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lastRenderedPageBreak/>
        <w:t>CREATE TABLE paquete (</w:t>
      </w:r>
    </w:p>
    <w:p w14:paraId="5C29F7CD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 xml:space="preserve"> INT AUTO_INCREMENT,</w:t>
      </w:r>
    </w:p>
    <w:p w14:paraId="51145F5E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descripcion</w:t>
      </w:r>
      <w:proofErr w:type="spellEnd"/>
      <w:r w:rsidRPr="007466F2">
        <w:rPr>
          <w:color w:val="4472C4" w:themeColor="accent1"/>
        </w:rPr>
        <w:t xml:space="preserve"> TEXT,</w:t>
      </w:r>
    </w:p>
    <w:p w14:paraId="159B8892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destinatario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25),</w:t>
      </w:r>
    </w:p>
    <w:p w14:paraId="0AD3005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direccion</w:t>
      </w:r>
      <w:proofErr w:type="spellEnd"/>
      <w:r w:rsidRPr="007466F2">
        <w:rPr>
          <w:color w:val="4472C4" w:themeColor="accent1"/>
        </w:rPr>
        <w:t xml:space="preserve"> </w:t>
      </w:r>
      <w:proofErr w:type="gramStart"/>
      <w:r w:rsidRPr="007466F2">
        <w:rPr>
          <w:color w:val="4472C4" w:themeColor="accent1"/>
        </w:rPr>
        <w:t>VARCHAR(</w:t>
      </w:r>
      <w:proofErr w:type="gramEnd"/>
      <w:r w:rsidRPr="007466F2">
        <w:rPr>
          <w:color w:val="4472C4" w:themeColor="accent1"/>
        </w:rPr>
        <w:t>50),</w:t>
      </w:r>
    </w:p>
    <w:p w14:paraId="5BC0BF07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camionero </w:t>
      </w:r>
      <w:proofErr w:type="gramStart"/>
      <w:r w:rsidRPr="007466F2">
        <w:rPr>
          <w:color w:val="4472C4" w:themeColor="accent1"/>
        </w:rPr>
        <w:t>CHAR(</w:t>
      </w:r>
      <w:proofErr w:type="gramEnd"/>
      <w:r w:rsidRPr="007466F2">
        <w:rPr>
          <w:color w:val="4472C4" w:themeColor="accent1"/>
        </w:rPr>
        <w:t>9) NOT NULL,</w:t>
      </w:r>
    </w:p>
    <w:p w14:paraId="0C6D5CF1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</w:t>
      </w:r>
      <w:proofErr w:type="spellStart"/>
      <w:r w:rsidRPr="007466F2">
        <w:rPr>
          <w:color w:val="4472C4" w:themeColor="accent1"/>
        </w:rPr>
        <w:t>provincia_destino</w:t>
      </w:r>
      <w:proofErr w:type="spellEnd"/>
      <w:r w:rsidRPr="007466F2">
        <w:rPr>
          <w:color w:val="4472C4" w:themeColor="accent1"/>
        </w:rPr>
        <w:t xml:space="preserve"> INT,</w:t>
      </w:r>
    </w:p>
    <w:p w14:paraId="5A934485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PRIMARY KEY (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>),</w:t>
      </w:r>
    </w:p>
    <w:p w14:paraId="5EB87A48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(camionero),</w:t>
      </w:r>
    </w:p>
    <w:p w14:paraId="6637FF6F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(camionero) REFERENCES camionero (</w:t>
      </w:r>
      <w:proofErr w:type="spellStart"/>
      <w:r w:rsidRPr="007466F2">
        <w:rPr>
          <w:color w:val="4472C4" w:themeColor="accent1"/>
        </w:rPr>
        <w:t>dni</w:t>
      </w:r>
      <w:proofErr w:type="spellEnd"/>
      <w:r w:rsidRPr="007466F2">
        <w:rPr>
          <w:color w:val="4472C4" w:themeColor="accent1"/>
        </w:rPr>
        <w:t>) ON UPDATE CASCADE ON DELETE RESTRICT,</w:t>
      </w:r>
    </w:p>
    <w:p w14:paraId="0D4F3904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INDEX (</w:t>
      </w:r>
      <w:proofErr w:type="spellStart"/>
      <w:r w:rsidRPr="007466F2">
        <w:rPr>
          <w:color w:val="4472C4" w:themeColor="accent1"/>
        </w:rPr>
        <w:t>provincia_destino</w:t>
      </w:r>
      <w:proofErr w:type="spellEnd"/>
      <w:r w:rsidRPr="007466F2">
        <w:rPr>
          <w:color w:val="4472C4" w:themeColor="accent1"/>
        </w:rPr>
        <w:t>),</w:t>
      </w:r>
    </w:p>
    <w:p w14:paraId="334B1350" w14:textId="77777777" w:rsidR="007466F2" w:rsidRPr="007466F2" w:rsidRDefault="007466F2" w:rsidP="007466F2">
      <w:pPr>
        <w:pStyle w:val="waifutext"/>
        <w:ind w:left="284" w:hanging="284"/>
        <w:rPr>
          <w:color w:val="4472C4" w:themeColor="accent1"/>
        </w:rPr>
      </w:pPr>
      <w:r w:rsidRPr="007466F2">
        <w:rPr>
          <w:color w:val="4472C4" w:themeColor="accent1"/>
        </w:rPr>
        <w:t xml:space="preserve">    FOREIGN KEY (</w:t>
      </w:r>
      <w:proofErr w:type="spellStart"/>
      <w:r w:rsidRPr="007466F2">
        <w:rPr>
          <w:color w:val="4472C4" w:themeColor="accent1"/>
        </w:rPr>
        <w:t>provincia_destino</w:t>
      </w:r>
      <w:proofErr w:type="spellEnd"/>
      <w:r w:rsidRPr="007466F2">
        <w:rPr>
          <w:color w:val="4472C4" w:themeColor="accent1"/>
        </w:rPr>
        <w:t>) REFERENCES provincia (</w:t>
      </w:r>
      <w:proofErr w:type="spellStart"/>
      <w:r w:rsidRPr="007466F2">
        <w:rPr>
          <w:color w:val="4472C4" w:themeColor="accent1"/>
        </w:rPr>
        <w:t>codigo</w:t>
      </w:r>
      <w:proofErr w:type="spellEnd"/>
      <w:r w:rsidRPr="007466F2">
        <w:rPr>
          <w:color w:val="4472C4" w:themeColor="accent1"/>
        </w:rPr>
        <w:t>) ON UPDATE CASCADE ON DELETE RESTRICT</w:t>
      </w:r>
    </w:p>
    <w:p w14:paraId="3E689AC9" w14:textId="6D0B2AA7" w:rsidR="007466F2" w:rsidRDefault="007466F2" w:rsidP="005B5FD6">
      <w:pPr>
        <w:pStyle w:val="waifutext"/>
        <w:ind w:left="284" w:hanging="284"/>
        <w:rPr>
          <w:lang w:val="en-US"/>
        </w:rPr>
      </w:pPr>
      <w:r w:rsidRPr="007466F2">
        <w:rPr>
          <w:color w:val="4472C4" w:themeColor="accent1"/>
        </w:rPr>
        <w:t>) ENGINE = INNODB;</w:t>
      </w:r>
    </w:p>
    <w:p w14:paraId="7A448D67" w14:textId="77777777" w:rsidR="007466F2" w:rsidRPr="005B5FD6" w:rsidRDefault="007466F2" w:rsidP="005B5FD6">
      <w:pPr>
        <w:pStyle w:val="waifutext"/>
        <w:rPr>
          <w:b/>
          <w:bCs/>
          <w:color w:val="4472C4" w:themeColor="accent1"/>
          <w:u w:val="single"/>
        </w:rPr>
      </w:pPr>
      <w:proofErr w:type="spellStart"/>
      <w:r w:rsidRPr="005B5FD6">
        <w:rPr>
          <w:b/>
          <w:bCs/>
          <w:color w:val="4472C4" w:themeColor="accent1"/>
          <w:u w:val="single"/>
        </w:rPr>
        <w:t>Estructura</w:t>
      </w:r>
      <w:proofErr w:type="spellEnd"/>
      <w:r w:rsidRPr="005B5FD6">
        <w:rPr>
          <w:b/>
          <w:bCs/>
          <w:color w:val="4472C4" w:themeColor="accent1"/>
          <w:u w:val="single"/>
        </w:rPr>
        <w:t xml:space="preserve"> de la BD</w:t>
      </w:r>
    </w:p>
    <w:p w14:paraId="173DC0BD" w14:textId="2B374BBA" w:rsidR="007466F2" w:rsidRDefault="007466F2" w:rsidP="007466F2">
      <w:pPr>
        <w:rPr>
          <w:lang w:val="en-US"/>
        </w:rPr>
      </w:pPr>
      <w:r>
        <w:rPr>
          <w:noProof/>
        </w:rPr>
        <w:drawing>
          <wp:inline distT="0" distB="0" distL="0" distR="0" wp14:anchorId="4CFF5A73" wp14:editId="2C6AA65F">
            <wp:extent cx="6720586" cy="3830320"/>
            <wp:effectExtent l="0" t="0" r="4445" b="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6948" cy="383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DEF0" w14:textId="365551CA" w:rsidR="005B5FD6" w:rsidRDefault="005B5FD6">
      <w:pPr>
        <w:rPr>
          <w:lang w:val="en-US"/>
        </w:rPr>
      </w:pPr>
      <w:r>
        <w:rPr>
          <w:lang w:val="en-US"/>
        </w:rPr>
        <w:br w:type="page"/>
      </w:r>
    </w:p>
    <w:p w14:paraId="022F797E" w14:textId="27781287" w:rsidR="005B5FD6" w:rsidRPr="005B5FD6" w:rsidRDefault="005B5FD6" w:rsidP="005B5FD6">
      <w:pPr>
        <w:pStyle w:val="waifutext"/>
        <w:rPr>
          <w:b/>
          <w:bCs/>
          <w:sz w:val="28"/>
          <w:szCs w:val="28"/>
          <w:u w:val="single"/>
        </w:rPr>
      </w:pPr>
      <w:proofErr w:type="spellStart"/>
      <w:r w:rsidRPr="005B5FD6">
        <w:rPr>
          <w:b/>
          <w:bCs/>
          <w:sz w:val="28"/>
          <w:szCs w:val="28"/>
          <w:u w:val="single"/>
        </w:rPr>
        <w:lastRenderedPageBreak/>
        <w:t>Ejercicio</w:t>
      </w:r>
      <w:proofErr w:type="spellEnd"/>
      <w:r w:rsidRPr="005B5FD6">
        <w:rPr>
          <w:b/>
          <w:bCs/>
          <w:sz w:val="28"/>
          <w:szCs w:val="28"/>
          <w:u w:val="single"/>
        </w:rPr>
        <w:t xml:space="preserve"> 3</w:t>
      </w:r>
    </w:p>
    <w:p w14:paraId="446B900C" w14:textId="5032A7D2" w:rsidR="005B5FD6" w:rsidRPr="005B5FD6" w:rsidRDefault="005B5FD6" w:rsidP="005B5FD6">
      <w:pPr>
        <w:pStyle w:val="waifutext"/>
        <w:rPr>
          <w:b/>
          <w:bCs/>
          <w:color w:val="4472C4" w:themeColor="accent1"/>
          <w:u w:val="single"/>
        </w:rPr>
      </w:pPr>
      <w:r w:rsidRPr="005B5FD6">
        <w:rPr>
          <w:b/>
          <w:bCs/>
          <w:color w:val="4472C4" w:themeColor="accent1"/>
          <w:u w:val="single"/>
        </w:rPr>
        <w:t>Código SLQ</w:t>
      </w:r>
    </w:p>
    <w:p w14:paraId="036AB80B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>CREATE TABLE cliente (</w:t>
      </w:r>
    </w:p>
    <w:p w14:paraId="30234268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</w:t>
      </w:r>
      <w:proofErr w:type="spellStart"/>
      <w:r w:rsidRPr="005B5FD6">
        <w:rPr>
          <w:color w:val="4472C4" w:themeColor="accent1"/>
        </w:rPr>
        <w:t>codigo</w:t>
      </w:r>
      <w:proofErr w:type="spellEnd"/>
      <w:r w:rsidRPr="005B5FD6">
        <w:rPr>
          <w:color w:val="4472C4" w:themeColor="accent1"/>
        </w:rPr>
        <w:t xml:space="preserve"> INT AUTO_INCREMENT,</w:t>
      </w:r>
    </w:p>
    <w:p w14:paraId="53B76366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</w:t>
      </w:r>
      <w:proofErr w:type="spellStart"/>
      <w:r w:rsidRPr="005B5FD6">
        <w:rPr>
          <w:color w:val="4472C4" w:themeColor="accent1"/>
        </w:rPr>
        <w:t>telefono</w:t>
      </w:r>
      <w:proofErr w:type="spellEnd"/>
      <w:r w:rsidRPr="005B5FD6">
        <w:rPr>
          <w:color w:val="4472C4" w:themeColor="accent1"/>
        </w:rPr>
        <w:t xml:space="preserve"> </w:t>
      </w:r>
      <w:proofErr w:type="gramStart"/>
      <w:r w:rsidRPr="005B5FD6">
        <w:rPr>
          <w:color w:val="4472C4" w:themeColor="accent1"/>
        </w:rPr>
        <w:t>CHAR(</w:t>
      </w:r>
      <w:proofErr w:type="gramEnd"/>
      <w:r w:rsidRPr="005B5FD6">
        <w:rPr>
          <w:color w:val="4472C4" w:themeColor="accent1"/>
        </w:rPr>
        <w:t>9),</w:t>
      </w:r>
    </w:p>
    <w:p w14:paraId="3D6D352B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ciudad </w:t>
      </w:r>
      <w:proofErr w:type="gramStart"/>
      <w:r w:rsidRPr="005B5FD6">
        <w:rPr>
          <w:color w:val="4472C4" w:themeColor="accent1"/>
        </w:rPr>
        <w:t>VARCHAR(</w:t>
      </w:r>
      <w:proofErr w:type="gramEnd"/>
      <w:r w:rsidRPr="005B5FD6">
        <w:rPr>
          <w:color w:val="4472C4" w:themeColor="accent1"/>
        </w:rPr>
        <w:t>25),</w:t>
      </w:r>
    </w:p>
    <w:p w14:paraId="219D88CA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</w:t>
      </w:r>
      <w:proofErr w:type="spellStart"/>
      <w:r w:rsidRPr="005B5FD6">
        <w:rPr>
          <w:color w:val="4472C4" w:themeColor="accent1"/>
        </w:rPr>
        <w:t>direccion</w:t>
      </w:r>
      <w:proofErr w:type="spellEnd"/>
      <w:r w:rsidRPr="005B5FD6">
        <w:rPr>
          <w:color w:val="4472C4" w:themeColor="accent1"/>
        </w:rPr>
        <w:t xml:space="preserve"> VARCHAR (50),</w:t>
      </w:r>
    </w:p>
    <w:p w14:paraId="339582E1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nombre VARCHAR (25),</w:t>
      </w:r>
    </w:p>
    <w:p w14:paraId="09CAAEE2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</w:t>
      </w:r>
      <w:proofErr w:type="spellStart"/>
      <w:r w:rsidRPr="005B5FD6">
        <w:rPr>
          <w:color w:val="4472C4" w:themeColor="accent1"/>
        </w:rPr>
        <w:t>nif</w:t>
      </w:r>
      <w:proofErr w:type="spellEnd"/>
      <w:r w:rsidRPr="005B5FD6">
        <w:rPr>
          <w:color w:val="4472C4" w:themeColor="accent1"/>
        </w:rPr>
        <w:t xml:space="preserve"> </w:t>
      </w:r>
      <w:proofErr w:type="gramStart"/>
      <w:r w:rsidRPr="005B5FD6">
        <w:rPr>
          <w:color w:val="4472C4" w:themeColor="accent1"/>
        </w:rPr>
        <w:t>CHAR(</w:t>
      </w:r>
      <w:proofErr w:type="gramEnd"/>
      <w:r w:rsidRPr="005B5FD6">
        <w:rPr>
          <w:color w:val="4472C4" w:themeColor="accent1"/>
        </w:rPr>
        <w:t>9),</w:t>
      </w:r>
    </w:p>
    <w:p w14:paraId="3FA3CFF8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PRIMARY KEY (</w:t>
      </w:r>
      <w:proofErr w:type="spellStart"/>
      <w:r w:rsidRPr="005B5FD6">
        <w:rPr>
          <w:color w:val="4472C4" w:themeColor="accent1"/>
        </w:rPr>
        <w:t>codigo</w:t>
      </w:r>
      <w:proofErr w:type="spellEnd"/>
      <w:r w:rsidRPr="005B5FD6">
        <w:rPr>
          <w:color w:val="4472C4" w:themeColor="accent1"/>
        </w:rPr>
        <w:t>)</w:t>
      </w:r>
    </w:p>
    <w:p w14:paraId="0A6E3BF5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>) ENGINE = INNODB;</w:t>
      </w:r>
    </w:p>
    <w:p w14:paraId="41FED7D5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</w:p>
    <w:p w14:paraId="68AAD833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>CREATE TABLE coche (</w:t>
      </w:r>
    </w:p>
    <w:p w14:paraId="7D3503DA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matricula </w:t>
      </w:r>
      <w:proofErr w:type="gramStart"/>
      <w:r w:rsidRPr="005B5FD6">
        <w:rPr>
          <w:color w:val="4472C4" w:themeColor="accent1"/>
        </w:rPr>
        <w:t>CHAR(</w:t>
      </w:r>
      <w:proofErr w:type="gramEnd"/>
      <w:r w:rsidRPr="005B5FD6">
        <w:rPr>
          <w:color w:val="4472C4" w:themeColor="accent1"/>
        </w:rPr>
        <w:t>7),</w:t>
      </w:r>
    </w:p>
    <w:p w14:paraId="75E1AE8A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marca </w:t>
      </w:r>
      <w:proofErr w:type="gramStart"/>
      <w:r w:rsidRPr="005B5FD6">
        <w:rPr>
          <w:color w:val="4472C4" w:themeColor="accent1"/>
        </w:rPr>
        <w:t>VARCHAR(</w:t>
      </w:r>
      <w:proofErr w:type="gramEnd"/>
      <w:r w:rsidRPr="005B5FD6">
        <w:rPr>
          <w:color w:val="4472C4" w:themeColor="accent1"/>
        </w:rPr>
        <w:t>25),</w:t>
      </w:r>
    </w:p>
    <w:p w14:paraId="6DF1D725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modelo </w:t>
      </w:r>
      <w:proofErr w:type="gramStart"/>
      <w:r w:rsidRPr="005B5FD6">
        <w:rPr>
          <w:color w:val="4472C4" w:themeColor="accent1"/>
        </w:rPr>
        <w:t>VARCHAR(</w:t>
      </w:r>
      <w:proofErr w:type="gramEnd"/>
      <w:r w:rsidRPr="005B5FD6">
        <w:rPr>
          <w:color w:val="4472C4" w:themeColor="accent1"/>
        </w:rPr>
        <w:t>25),</w:t>
      </w:r>
    </w:p>
    <w:p w14:paraId="71D79FBF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color </w:t>
      </w:r>
      <w:proofErr w:type="gramStart"/>
      <w:r w:rsidRPr="005B5FD6">
        <w:rPr>
          <w:color w:val="4472C4" w:themeColor="accent1"/>
        </w:rPr>
        <w:t>VARCHAR(</w:t>
      </w:r>
      <w:proofErr w:type="gramEnd"/>
      <w:r w:rsidRPr="005B5FD6">
        <w:rPr>
          <w:color w:val="4472C4" w:themeColor="accent1"/>
        </w:rPr>
        <w:t>25),</w:t>
      </w:r>
    </w:p>
    <w:p w14:paraId="78186595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precio DECIMAL,</w:t>
      </w:r>
    </w:p>
    <w:p w14:paraId="5AFE076E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cliente INT,</w:t>
      </w:r>
    </w:p>
    <w:p w14:paraId="5E6FDC01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PRIMARY KEY (matricula),</w:t>
      </w:r>
    </w:p>
    <w:p w14:paraId="0457F26D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INDEX (cliente),</w:t>
      </w:r>
    </w:p>
    <w:p w14:paraId="3CFBEDD4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FOREIGN KEY (cliente) REFERENCES cliente (</w:t>
      </w:r>
      <w:proofErr w:type="spellStart"/>
      <w:r w:rsidRPr="005B5FD6">
        <w:rPr>
          <w:color w:val="4472C4" w:themeColor="accent1"/>
        </w:rPr>
        <w:t>codigo</w:t>
      </w:r>
      <w:proofErr w:type="spellEnd"/>
      <w:r w:rsidRPr="005B5FD6">
        <w:rPr>
          <w:color w:val="4472C4" w:themeColor="accent1"/>
        </w:rPr>
        <w:t>) ON UPDATE CASCADE ON DELETE RESTRICT</w:t>
      </w:r>
    </w:p>
    <w:p w14:paraId="27DFBAA1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>) ENGINE = INNODB;</w:t>
      </w:r>
    </w:p>
    <w:p w14:paraId="4D077972" w14:textId="1994CE41" w:rsid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</w:t>
      </w:r>
    </w:p>
    <w:p w14:paraId="7CB95985" w14:textId="77777777" w:rsidR="005B5FD6" w:rsidRDefault="005B5FD6">
      <w:pPr>
        <w:rPr>
          <w:rFonts w:ascii="Arial" w:hAnsi="Arial" w:cs="Arial"/>
          <w:color w:val="4472C4" w:themeColor="accent1"/>
          <w:sz w:val="24"/>
          <w:szCs w:val="24"/>
        </w:rPr>
      </w:pPr>
      <w:r>
        <w:rPr>
          <w:color w:val="4472C4" w:themeColor="accent1"/>
        </w:rPr>
        <w:br w:type="page"/>
      </w:r>
    </w:p>
    <w:p w14:paraId="32CAE4C7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lastRenderedPageBreak/>
        <w:t xml:space="preserve">CREATE TABLE </w:t>
      </w:r>
      <w:proofErr w:type="spellStart"/>
      <w:r w:rsidRPr="005B5FD6">
        <w:rPr>
          <w:color w:val="4472C4" w:themeColor="accent1"/>
        </w:rPr>
        <w:t>revision</w:t>
      </w:r>
      <w:proofErr w:type="spellEnd"/>
      <w:r w:rsidRPr="005B5FD6">
        <w:rPr>
          <w:color w:val="4472C4" w:themeColor="accent1"/>
        </w:rPr>
        <w:t xml:space="preserve"> (</w:t>
      </w:r>
    </w:p>
    <w:p w14:paraId="2CB78262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</w:t>
      </w:r>
      <w:proofErr w:type="spellStart"/>
      <w:r w:rsidRPr="005B5FD6">
        <w:rPr>
          <w:color w:val="4472C4" w:themeColor="accent1"/>
        </w:rPr>
        <w:t>codigo</w:t>
      </w:r>
      <w:proofErr w:type="spellEnd"/>
      <w:r w:rsidRPr="005B5FD6">
        <w:rPr>
          <w:color w:val="4472C4" w:themeColor="accent1"/>
        </w:rPr>
        <w:t xml:space="preserve"> INT AUTO_INCREMENT,</w:t>
      </w:r>
    </w:p>
    <w:p w14:paraId="1711A625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filtro BOOLEAN,</w:t>
      </w:r>
    </w:p>
    <w:p w14:paraId="1B1FAA4B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aceite BOOLEAN,</w:t>
      </w:r>
    </w:p>
    <w:p w14:paraId="28D4B259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frenos BOOLEAN,</w:t>
      </w:r>
    </w:p>
    <w:p w14:paraId="02CAD588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otros TEXT,</w:t>
      </w:r>
    </w:p>
    <w:p w14:paraId="3A6E63AD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coche </w:t>
      </w:r>
      <w:proofErr w:type="gramStart"/>
      <w:r w:rsidRPr="005B5FD6">
        <w:rPr>
          <w:color w:val="4472C4" w:themeColor="accent1"/>
        </w:rPr>
        <w:t>CHAR(</w:t>
      </w:r>
      <w:proofErr w:type="gramEnd"/>
      <w:r w:rsidRPr="005B5FD6">
        <w:rPr>
          <w:color w:val="4472C4" w:themeColor="accent1"/>
        </w:rPr>
        <w:t>7) NOT NULL,</w:t>
      </w:r>
    </w:p>
    <w:p w14:paraId="37F2B034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PRIMARY KEY (</w:t>
      </w:r>
      <w:proofErr w:type="spellStart"/>
      <w:r w:rsidRPr="005B5FD6">
        <w:rPr>
          <w:color w:val="4472C4" w:themeColor="accent1"/>
        </w:rPr>
        <w:t>codigo</w:t>
      </w:r>
      <w:proofErr w:type="spellEnd"/>
      <w:r w:rsidRPr="005B5FD6">
        <w:rPr>
          <w:color w:val="4472C4" w:themeColor="accent1"/>
        </w:rPr>
        <w:t>),</w:t>
      </w:r>
    </w:p>
    <w:p w14:paraId="745E88E3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INDEX (coche),</w:t>
      </w:r>
    </w:p>
    <w:p w14:paraId="69B67009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 xml:space="preserve">    FOREIGN KEY (coche) REFERENCES coche (matricula) ON UPDATE CASCADE ON DELETE RESTRICT</w:t>
      </w:r>
    </w:p>
    <w:p w14:paraId="16F507FA" w14:textId="77777777" w:rsidR="005B5FD6" w:rsidRPr="005B5FD6" w:rsidRDefault="005B5FD6" w:rsidP="005B5FD6">
      <w:pPr>
        <w:pStyle w:val="waifutext"/>
        <w:ind w:left="284" w:hanging="284"/>
        <w:rPr>
          <w:color w:val="4472C4" w:themeColor="accent1"/>
        </w:rPr>
      </w:pPr>
      <w:r w:rsidRPr="005B5FD6">
        <w:rPr>
          <w:color w:val="4472C4" w:themeColor="accent1"/>
        </w:rPr>
        <w:t>) ENGINE = INNODB;</w:t>
      </w:r>
    </w:p>
    <w:p w14:paraId="513FBB37" w14:textId="77777777" w:rsidR="005B5FD6" w:rsidRDefault="005B5FD6" w:rsidP="005B5FD6">
      <w:pPr>
        <w:pStyle w:val="Standard"/>
      </w:pPr>
    </w:p>
    <w:p w14:paraId="4958B4F8" w14:textId="77777777" w:rsidR="005B5FD6" w:rsidRPr="005B5FD6" w:rsidRDefault="005B5FD6" w:rsidP="005B5FD6">
      <w:pPr>
        <w:pStyle w:val="waifutext"/>
        <w:rPr>
          <w:b/>
          <w:bCs/>
          <w:color w:val="4472C4" w:themeColor="accent1"/>
          <w:u w:val="single"/>
        </w:rPr>
      </w:pPr>
      <w:r w:rsidRPr="005B5FD6">
        <w:rPr>
          <w:b/>
          <w:bCs/>
          <w:color w:val="4472C4" w:themeColor="accent1"/>
          <w:u w:val="single"/>
        </w:rPr>
        <w:t>Estructura de la BD</w:t>
      </w:r>
    </w:p>
    <w:p w14:paraId="7BB52666" w14:textId="2C5EBBD5" w:rsidR="005B5FD6" w:rsidRPr="007466F2" w:rsidRDefault="005B5FD6" w:rsidP="005B5FD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953C2E" wp14:editId="0472C419">
            <wp:extent cx="6466706" cy="3858260"/>
            <wp:effectExtent l="0" t="0" r="0" b="889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6955" cy="38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D6" w:rsidRPr="007466F2" w:rsidSect="00B44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519F" w14:textId="77777777" w:rsidR="00CF3406" w:rsidRDefault="00CF3406" w:rsidP="00B44F9A">
      <w:pPr>
        <w:spacing w:after="0" w:line="240" w:lineRule="auto"/>
      </w:pPr>
      <w:r>
        <w:separator/>
      </w:r>
    </w:p>
  </w:endnote>
  <w:endnote w:type="continuationSeparator" w:id="0">
    <w:p w14:paraId="4D33D814" w14:textId="77777777" w:rsidR="00CF3406" w:rsidRDefault="00CF3406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35F1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0B1C332" w14:textId="77777777" w:rsidTr="00B44F9A">
      <w:trPr>
        <w:jc w:val="right"/>
      </w:trPr>
      <w:tc>
        <w:tcPr>
          <w:tcW w:w="4795" w:type="dxa"/>
          <w:vAlign w:val="center"/>
        </w:tcPr>
        <w:p w14:paraId="6104EEF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154F5D0F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E9A1839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E5556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BEBD6" w14:textId="77777777" w:rsidR="00CF3406" w:rsidRDefault="00CF3406" w:rsidP="00B44F9A">
      <w:pPr>
        <w:spacing w:after="0" w:line="240" w:lineRule="auto"/>
      </w:pPr>
      <w:r>
        <w:separator/>
      </w:r>
    </w:p>
  </w:footnote>
  <w:footnote w:type="continuationSeparator" w:id="0">
    <w:p w14:paraId="1EB505F1" w14:textId="77777777" w:rsidR="00CF3406" w:rsidRDefault="00CF3406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6DD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B9322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872E6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2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5B5FD6"/>
    <w:rsid w:val="00703A98"/>
    <w:rsid w:val="007466F2"/>
    <w:rsid w:val="009C252B"/>
    <w:rsid w:val="00A05A01"/>
    <w:rsid w:val="00A84FEB"/>
    <w:rsid w:val="00B44F9A"/>
    <w:rsid w:val="00B740DF"/>
    <w:rsid w:val="00CF3406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AFD7"/>
  <w15:chartTrackingRefBased/>
  <w15:docId w15:val="{3FA214C1-D6F7-4D07-AE0B-47B29993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7466F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8</TotalTime>
  <Pages>7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2021-12-09T15:10:00Z</dcterms:created>
  <dcterms:modified xsi:type="dcterms:W3CDTF">2021-12-09T15:18:00Z</dcterms:modified>
</cp:coreProperties>
</file>