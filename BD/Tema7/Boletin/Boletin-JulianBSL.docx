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CE00" w14:textId="6F6EE4B2" w:rsidR="002B39A4" w:rsidRPr="002B39A4" w:rsidRDefault="002B39A4" w:rsidP="002B39A4">
      <w:pPr>
        <w:pStyle w:val="waifumain"/>
      </w:pPr>
      <w:r w:rsidRPr="002B39A4">
        <w:t xml:space="preserve">Tema 7 – </w:t>
      </w:r>
      <w:proofErr w:type="spellStart"/>
      <w:r w:rsidRPr="002B39A4">
        <w:t>Boletín</w:t>
      </w:r>
      <w:proofErr w:type="spellEnd"/>
    </w:p>
    <w:p w14:paraId="613EB83B" w14:textId="48DFF881" w:rsidR="002B39A4" w:rsidRDefault="002B39A4" w:rsidP="002B39A4">
      <w:pPr>
        <w:pStyle w:val="Standard"/>
        <w:jc w:val="both"/>
        <w:rPr>
          <w:rFonts w:ascii="Arial" w:hAnsi="Arial" w:cs="Arial"/>
        </w:rPr>
      </w:pPr>
    </w:p>
    <w:p w14:paraId="534D4A73" w14:textId="77777777" w:rsidR="002B39A4" w:rsidRPr="002B39A4" w:rsidRDefault="002B39A4" w:rsidP="002B39A4">
      <w:pPr>
        <w:pStyle w:val="Standard"/>
        <w:jc w:val="both"/>
        <w:rPr>
          <w:rFonts w:ascii="Arial" w:hAnsi="Arial" w:cs="Arial"/>
        </w:rPr>
      </w:pPr>
    </w:p>
    <w:p w14:paraId="3E2E8E4B" w14:textId="77777777" w:rsidR="002B39A4" w:rsidRPr="002B39A4" w:rsidRDefault="002B39A4" w:rsidP="002B39A4">
      <w:pPr>
        <w:pStyle w:val="Standard"/>
        <w:jc w:val="both"/>
        <w:rPr>
          <w:rFonts w:ascii="Arial" w:hAnsi="Arial" w:cs="Arial"/>
          <w:b/>
          <w:bCs/>
          <w:u w:val="single"/>
        </w:rPr>
      </w:pPr>
      <w:r w:rsidRPr="002B39A4">
        <w:rPr>
          <w:rFonts w:ascii="Arial" w:hAnsi="Arial" w:cs="Arial"/>
          <w:b/>
          <w:bCs/>
          <w:u w:val="single"/>
        </w:rPr>
        <w:t>Ejercicio 1</w:t>
      </w:r>
    </w:p>
    <w:p w14:paraId="1B15AB70" w14:textId="77777777" w:rsidR="002B39A4" w:rsidRPr="002B39A4" w:rsidRDefault="002B39A4" w:rsidP="002B39A4">
      <w:pPr>
        <w:pStyle w:val="Standard"/>
        <w:jc w:val="both"/>
        <w:rPr>
          <w:rFonts w:ascii="Arial" w:hAnsi="Arial" w:cs="Arial"/>
        </w:rPr>
      </w:pPr>
    </w:p>
    <w:p w14:paraId="295EB983" w14:textId="77777777" w:rsidR="002B39A4" w:rsidRPr="002B39A4" w:rsidRDefault="002B39A4" w:rsidP="002B39A4">
      <w:pPr>
        <w:pStyle w:val="Standard"/>
        <w:jc w:val="center"/>
        <w:rPr>
          <w:rFonts w:ascii="Arial" w:hAnsi="Arial" w:cs="Arial"/>
        </w:rPr>
      </w:pPr>
      <w:r w:rsidRPr="002B39A4">
        <w:rPr>
          <w:rFonts w:ascii="Arial" w:hAnsi="Arial" w:cs="Arial"/>
          <w:noProof/>
        </w:rPr>
        <w:drawing>
          <wp:inline distT="0" distB="0" distL="0" distR="0" wp14:anchorId="66770B4D" wp14:editId="3FCBB376">
            <wp:extent cx="6120000" cy="2106360"/>
            <wp:effectExtent l="0" t="0" r="0" b="8255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978E" w14:textId="77777777" w:rsidR="002B39A4" w:rsidRPr="002B39A4" w:rsidRDefault="002B39A4" w:rsidP="002B39A4">
      <w:pPr>
        <w:pStyle w:val="Standard"/>
        <w:jc w:val="both"/>
        <w:rPr>
          <w:rFonts w:ascii="Arial" w:hAnsi="Arial" w:cs="Arial"/>
        </w:rPr>
      </w:pPr>
    </w:p>
    <w:p w14:paraId="04FBBF21" w14:textId="572DF298" w:rsidR="002B39A4" w:rsidRDefault="002B39A4">
      <w:pPr>
        <w:rPr>
          <w:rFonts w:ascii="Arial" w:eastAsia="Noto Serif CJK SC" w:hAnsi="Arial" w:cs="Arial"/>
          <w:kern w:val="3"/>
          <w:sz w:val="24"/>
          <w:szCs w:val="24"/>
          <w:lang w:eastAsia="zh-CN" w:bidi="hi-IN"/>
        </w:rPr>
      </w:pPr>
    </w:p>
    <w:p w14:paraId="3565E892" w14:textId="04B092C8" w:rsidR="002B39A4" w:rsidRPr="002B39A4" w:rsidRDefault="002B39A4" w:rsidP="002B39A4">
      <w:pPr>
        <w:pStyle w:val="Standard"/>
        <w:jc w:val="both"/>
        <w:rPr>
          <w:rFonts w:ascii="Arial" w:hAnsi="Arial" w:cs="Arial"/>
          <w:b/>
          <w:bCs/>
          <w:u w:val="single"/>
        </w:rPr>
      </w:pPr>
      <w:r w:rsidRPr="002B39A4">
        <w:rPr>
          <w:rFonts w:ascii="Arial" w:hAnsi="Arial" w:cs="Arial"/>
          <w:b/>
          <w:bCs/>
          <w:u w:val="single"/>
        </w:rPr>
        <w:t>Ejercicio 2</w:t>
      </w:r>
    </w:p>
    <w:p w14:paraId="2197F58B" w14:textId="77777777" w:rsidR="002B39A4" w:rsidRPr="002B39A4" w:rsidRDefault="002B39A4" w:rsidP="002B39A4">
      <w:pPr>
        <w:pStyle w:val="Standard"/>
        <w:jc w:val="center"/>
        <w:rPr>
          <w:rFonts w:ascii="Arial" w:hAnsi="Arial" w:cs="Arial"/>
        </w:rPr>
      </w:pPr>
      <w:r w:rsidRPr="002B39A4">
        <w:rPr>
          <w:rFonts w:ascii="Arial" w:hAnsi="Arial" w:cs="Arial"/>
          <w:noProof/>
        </w:rPr>
        <w:drawing>
          <wp:inline distT="0" distB="0" distL="0" distR="0" wp14:anchorId="1F953D1D" wp14:editId="190FAB57">
            <wp:extent cx="6120000" cy="2841480"/>
            <wp:effectExtent l="0" t="0" r="0" b="0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4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9A6E" w14:textId="77777777" w:rsidR="002B39A4" w:rsidRPr="002B39A4" w:rsidRDefault="002B39A4" w:rsidP="002B39A4">
      <w:pPr>
        <w:pStyle w:val="Standard"/>
        <w:jc w:val="both"/>
        <w:rPr>
          <w:rFonts w:ascii="Arial" w:hAnsi="Arial" w:cs="Arial"/>
        </w:rPr>
      </w:pPr>
    </w:p>
    <w:p w14:paraId="4E384BFF" w14:textId="18743F52" w:rsidR="002B39A4" w:rsidRPr="002B39A4" w:rsidRDefault="002B39A4" w:rsidP="002B39A4">
      <w:pPr>
        <w:pStyle w:val="Standard"/>
        <w:pageBreakBefore/>
        <w:jc w:val="both"/>
        <w:rPr>
          <w:rFonts w:ascii="Arial" w:hAnsi="Arial" w:cs="Arial"/>
          <w:b/>
          <w:bCs/>
          <w:u w:val="single"/>
        </w:rPr>
      </w:pPr>
      <w:r w:rsidRPr="002B39A4">
        <w:rPr>
          <w:rFonts w:ascii="Arial" w:hAnsi="Arial" w:cs="Arial"/>
          <w:b/>
          <w:bCs/>
          <w:u w:val="single"/>
        </w:rPr>
        <w:lastRenderedPageBreak/>
        <w:t>Ejercicio</w:t>
      </w:r>
      <w:r w:rsidRPr="002B39A4">
        <w:rPr>
          <w:rFonts w:ascii="Arial" w:hAnsi="Arial" w:cs="Arial"/>
          <w:b/>
          <w:bCs/>
          <w:u w:val="single"/>
        </w:rPr>
        <w:t xml:space="preserve"> 3</w:t>
      </w:r>
    </w:p>
    <w:p w14:paraId="60C84DE7" w14:textId="77777777" w:rsidR="002B39A4" w:rsidRPr="002B39A4" w:rsidRDefault="002B39A4" w:rsidP="002B39A4">
      <w:pPr>
        <w:pStyle w:val="Standard"/>
        <w:jc w:val="both"/>
        <w:rPr>
          <w:rFonts w:ascii="Arial" w:hAnsi="Arial" w:cs="Arial"/>
        </w:rPr>
      </w:pPr>
    </w:p>
    <w:p w14:paraId="7F616FB4" w14:textId="77777777" w:rsidR="002B39A4" w:rsidRPr="002B39A4" w:rsidRDefault="002B39A4" w:rsidP="002B39A4">
      <w:pPr>
        <w:pStyle w:val="Standard"/>
        <w:jc w:val="center"/>
        <w:rPr>
          <w:rFonts w:ascii="Arial" w:hAnsi="Arial" w:cs="Arial"/>
        </w:rPr>
      </w:pPr>
      <w:r w:rsidRPr="002B39A4">
        <w:rPr>
          <w:rFonts w:ascii="Arial" w:hAnsi="Arial" w:cs="Arial"/>
          <w:noProof/>
        </w:rPr>
        <w:drawing>
          <wp:inline distT="0" distB="0" distL="0" distR="0" wp14:anchorId="76E5F29E" wp14:editId="43C871A1">
            <wp:extent cx="5133960" cy="3809880"/>
            <wp:effectExtent l="0" t="0" r="0" b="635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60" cy="38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55F5" w14:textId="7BBC0800" w:rsidR="002B39A4" w:rsidRDefault="002B39A4" w:rsidP="002B39A4">
      <w:pPr>
        <w:pStyle w:val="Standard"/>
        <w:jc w:val="both"/>
        <w:rPr>
          <w:rFonts w:ascii="Arial" w:hAnsi="Arial" w:cs="Arial"/>
        </w:rPr>
      </w:pPr>
    </w:p>
    <w:p w14:paraId="778BD205" w14:textId="77777777" w:rsidR="002B39A4" w:rsidRPr="002B39A4" w:rsidRDefault="002B39A4" w:rsidP="002B39A4">
      <w:pPr>
        <w:pStyle w:val="Standard"/>
        <w:jc w:val="both"/>
        <w:rPr>
          <w:rFonts w:ascii="Arial" w:hAnsi="Arial" w:cs="Arial"/>
        </w:rPr>
      </w:pPr>
    </w:p>
    <w:p w14:paraId="2C7984BA" w14:textId="236FE86A" w:rsidR="002B39A4" w:rsidRPr="002B39A4" w:rsidRDefault="002B39A4" w:rsidP="002B39A4">
      <w:pPr>
        <w:pStyle w:val="Standard"/>
        <w:jc w:val="both"/>
        <w:rPr>
          <w:rFonts w:ascii="Arial" w:hAnsi="Arial" w:cs="Arial"/>
          <w:b/>
          <w:bCs/>
          <w:u w:val="single"/>
        </w:rPr>
      </w:pPr>
      <w:r w:rsidRPr="002B39A4">
        <w:rPr>
          <w:rFonts w:ascii="Arial" w:hAnsi="Arial" w:cs="Arial"/>
          <w:b/>
          <w:bCs/>
          <w:u w:val="single"/>
        </w:rPr>
        <w:t>Ejercicio 4</w:t>
      </w:r>
    </w:p>
    <w:p w14:paraId="1733E1E2" w14:textId="77777777" w:rsidR="002B39A4" w:rsidRPr="002B39A4" w:rsidRDefault="002B39A4" w:rsidP="002B39A4">
      <w:pPr>
        <w:pStyle w:val="Standard"/>
        <w:jc w:val="both"/>
        <w:rPr>
          <w:rFonts w:ascii="Arial" w:hAnsi="Arial" w:cs="Arial"/>
        </w:rPr>
      </w:pPr>
    </w:p>
    <w:p w14:paraId="4CE59C8D" w14:textId="77777777" w:rsidR="002B39A4" w:rsidRPr="002B39A4" w:rsidRDefault="002B39A4" w:rsidP="002B39A4">
      <w:pPr>
        <w:pStyle w:val="Standard"/>
        <w:jc w:val="center"/>
        <w:rPr>
          <w:rFonts w:ascii="Arial" w:hAnsi="Arial" w:cs="Arial"/>
        </w:rPr>
      </w:pPr>
      <w:r w:rsidRPr="002B39A4">
        <w:rPr>
          <w:rFonts w:ascii="Arial" w:hAnsi="Arial" w:cs="Arial"/>
          <w:noProof/>
        </w:rPr>
        <w:drawing>
          <wp:inline distT="0" distB="0" distL="0" distR="0" wp14:anchorId="15DDFABF" wp14:editId="4C138205">
            <wp:extent cx="6120000" cy="3979080"/>
            <wp:effectExtent l="0" t="0" r="0" b="2540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7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A3EB" w14:textId="77777777" w:rsidR="002B39A4" w:rsidRPr="002B39A4" w:rsidRDefault="002B39A4" w:rsidP="002B39A4">
      <w:pPr>
        <w:pStyle w:val="Standard"/>
        <w:jc w:val="both"/>
        <w:rPr>
          <w:rFonts w:ascii="Arial" w:hAnsi="Arial" w:cs="Arial"/>
        </w:rPr>
      </w:pPr>
    </w:p>
    <w:p w14:paraId="49A427EA" w14:textId="77777777" w:rsidR="002B39A4" w:rsidRPr="00D16946" w:rsidRDefault="002B39A4" w:rsidP="002B39A4">
      <w:pPr>
        <w:pStyle w:val="Standard"/>
        <w:pageBreakBefore/>
        <w:jc w:val="both"/>
        <w:rPr>
          <w:rFonts w:ascii="Arial" w:hAnsi="Arial" w:cs="Arial"/>
          <w:b/>
          <w:bCs/>
          <w:u w:val="single"/>
        </w:rPr>
      </w:pPr>
      <w:r w:rsidRPr="00D16946">
        <w:rPr>
          <w:rFonts w:ascii="Arial" w:hAnsi="Arial" w:cs="Arial"/>
          <w:b/>
          <w:bCs/>
          <w:u w:val="single"/>
        </w:rPr>
        <w:lastRenderedPageBreak/>
        <w:t>Ejercicio 5</w:t>
      </w:r>
    </w:p>
    <w:p w14:paraId="399C2907" w14:textId="77777777" w:rsidR="002B39A4" w:rsidRPr="002B39A4" w:rsidRDefault="002B39A4" w:rsidP="002B39A4">
      <w:pPr>
        <w:pStyle w:val="Standard"/>
        <w:jc w:val="both"/>
        <w:rPr>
          <w:rFonts w:ascii="Arial" w:hAnsi="Arial" w:cs="Arial"/>
        </w:rPr>
      </w:pPr>
    </w:p>
    <w:p w14:paraId="36DED666" w14:textId="77777777" w:rsidR="002B39A4" w:rsidRPr="002B39A4" w:rsidRDefault="002B39A4" w:rsidP="002B39A4">
      <w:pPr>
        <w:pStyle w:val="Standard"/>
        <w:jc w:val="both"/>
        <w:rPr>
          <w:rFonts w:ascii="Arial" w:hAnsi="Arial" w:cs="Arial"/>
        </w:rPr>
      </w:pPr>
    </w:p>
    <w:p w14:paraId="1DD3CD44" w14:textId="77777777" w:rsidR="002B39A4" w:rsidRPr="002B39A4" w:rsidRDefault="002B39A4" w:rsidP="00D16946">
      <w:pPr>
        <w:pStyle w:val="Standard"/>
        <w:jc w:val="center"/>
        <w:rPr>
          <w:rFonts w:ascii="Arial" w:hAnsi="Arial" w:cs="Arial"/>
        </w:rPr>
      </w:pPr>
      <w:r w:rsidRPr="002B39A4">
        <w:rPr>
          <w:rFonts w:ascii="Arial" w:hAnsi="Arial" w:cs="Arial"/>
          <w:noProof/>
        </w:rPr>
        <w:drawing>
          <wp:inline distT="0" distB="0" distL="0" distR="0" wp14:anchorId="2F8B34B3" wp14:editId="102E3F76">
            <wp:extent cx="6120000" cy="1765440"/>
            <wp:effectExtent l="0" t="0" r="0" b="6350"/>
            <wp:docPr id="5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6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59E4" w14:textId="77777777" w:rsidR="00D16946" w:rsidRDefault="00D16946" w:rsidP="00D169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0F69505" w14:textId="77777777" w:rsidR="00D16946" w:rsidRDefault="00D16946" w:rsidP="00D169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603D253" w14:textId="4EBFB329" w:rsidR="002B39A4" w:rsidRPr="00D16946" w:rsidRDefault="002B39A4" w:rsidP="00D16946">
      <w:r w:rsidRPr="00D16946">
        <w:rPr>
          <w:rFonts w:ascii="Arial" w:hAnsi="Arial" w:cs="Arial"/>
          <w:b/>
          <w:bCs/>
          <w:sz w:val="24"/>
          <w:szCs w:val="24"/>
          <w:u w:val="single"/>
        </w:rPr>
        <w:t>Ejercicio</w:t>
      </w:r>
      <w:r w:rsidRPr="00D16946">
        <w:rPr>
          <w:rFonts w:ascii="Arial" w:hAnsi="Arial" w:cs="Arial"/>
          <w:b/>
          <w:bCs/>
          <w:sz w:val="24"/>
          <w:szCs w:val="24"/>
          <w:u w:val="single"/>
        </w:rPr>
        <w:t xml:space="preserve"> 6</w:t>
      </w:r>
    </w:p>
    <w:p w14:paraId="2BA872F3" w14:textId="77777777" w:rsidR="002B39A4" w:rsidRPr="002B39A4" w:rsidRDefault="002B39A4" w:rsidP="00D16946">
      <w:pPr>
        <w:pStyle w:val="Standard"/>
        <w:jc w:val="center"/>
        <w:rPr>
          <w:rFonts w:ascii="Arial" w:hAnsi="Arial" w:cs="Arial"/>
        </w:rPr>
      </w:pPr>
      <w:r w:rsidRPr="002B39A4">
        <w:rPr>
          <w:rFonts w:ascii="Arial" w:hAnsi="Arial" w:cs="Arial"/>
          <w:noProof/>
        </w:rPr>
        <w:drawing>
          <wp:inline distT="0" distB="0" distL="0" distR="0" wp14:anchorId="3DDB93D8" wp14:editId="1867CC9C">
            <wp:extent cx="6120000" cy="3640320"/>
            <wp:effectExtent l="0" t="0" r="0" b="0"/>
            <wp:docPr id="6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A1FA" w14:textId="77777777" w:rsidR="002B39A4" w:rsidRPr="00DD1E38" w:rsidRDefault="002B39A4" w:rsidP="002B39A4">
      <w:pPr>
        <w:pStyle w:val="Standard"/>
        <w:pageBreakBefore/>
        <w:jc w:val="both"/>
        <w:rPr>
          <w:rFonts w:ascii="Arial" w:hAnsi="Arial" w:cs="Arial"/>
          <w:b/>
          <w:bCs/>
          <w:u w:val="single"/>
        </w:rPr>
      </w:pPr>
      <w:r w:rsidRPr="00DD1E38">
        <w:rPr>
          <w:rFonts w:ascii="Arial" w:hAnsi="Arial" w:cs="Arial"/>
          <w:b/>
          <w:bCs/>
          <w:u w:val="single"/>
        </w:rPr>
        <w:lastRenderedPageBreak/>
        <w:t>Ejercicio 7</w:t>
      </w:r>
    </w:p>
    <w:p w14:paraId="7BA8DB85" w14:textId="77777777" w:rsidR="002B39A4" w:rsidRPr="002B39A4" w:rsidRDefault="002B39A4" w:rsidP="002B39A4">
      <w:pPr>
        <w:pStyle w:val="Standard"/>
        <w:jc w:val="both"/>
        <w:rPr>
          <w:rFonts w:ascii="Arial" w:hAnsi="Arial" w:cs="Arial"/>
        </w:rPr>
      </w:pPr>
    </w:p>
    <w:p w14:paraId="2CE2A6D3" w14:textId="77777777" w:rsidR="00DD1E38" w:rsidRDefault="002B39A4" w:rsidP="00DD1E38">
      <w:pPr>
        <w:pStyle w:val="Standard"/>
        <w:jc w:val="center"/>
        <w:rPr>
          <w:rFonts w:ascii="Arial" w:hAnsi="Arial" w:cs="Arial"/>
          <w:b/>
          <w:bCs/>
          <w:u w:val="single"/>
        </w:rPr>
      </w:pPr>
      <w:r w:rsidRPr="002B39A4">
        <w:rPr>
          <w:rFonts w:ascii="Arial" w:hAnsi="Arial" w:cs="Arial"/>
          <w:noProof/>
        </w:rPr>
        <w:drawing>
          <wp:inline distT="0" distB="0" distL="0" distR="0" wp14:anchorId="099E3891" wp14:editId="5D471542">
            <wp:extent cx="6120000" cy="3528720"/>
            <wp:effectExtent l="0" t="0" r="0" b="0"/>
            <wp:docPr id="7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BF82" w14:textId="078C90B7" w:rsidR="00DD1E38" w:rsidRDefault="00DD1E38" w:rsidP="00DD1E38">
      <w:pPr>
        <w:pStyle w:val="Standard"/>
        <w:rPr>
          <w:rFonts w:ascii="Arial" w:hAnsi="Arial" w:cs="Arial"/>
          <w:b/>
          <w:bCs/>
          <w:u w:val="single"/>
        </w:rPr>
      </w:pPr>
    </w:p>
    <w:p w14:paraId="369883E3" w14:textId="77777777" w:rsidR="00DD1E38" w:rsidRDefault="00DD1E38" w:rsidP="00DD1E38">
      <w:pPr>
        <w:pStyle w:val="Standard"/>
        <w:rPr>
          <w:rFonts w:ascii="Arial" w:hAnsi="Arial" w:cs="Arial"/>
          <w:b/>
          <w:bCs/>
          <w:u w:val="single"/>
        </w:rPr>
      </w:pPr>
    </w:p>
    <w:p w14:paraId="1B543F1B" w14:textId="77777777" w:rsidR="00DD1E38" w:rsidRDefault="00DD1E38" w:rsidP="00DD1E38">
      <w:pPr>
        <w:pStyle w:val="Standard"/>
        <w:rPr>
          <w:rFonts w:ascii="Arial" w:hAnsi="Arial" w:cs="Arial"/>
          <w:b/>
          <w:bCs/>
          <w:u w:val="single"/>
        </w:rPr>
      </w:pPr>
    </w:p>
    <w:p w14:paraId="4064D558" w14:textId="0E26C79E" w:rsidR="002B39A4" w:rsidRPr="00DD1E38" w:rsidRDefault="002B39A4" w:rsidP="00DD1E38">
      <w:pPr>
        <w:pStyle w:val="Standard"/>
        <w:rPr>
          <w:rFonts w:ascii="Arial" w:hAnsi="Arial" w:cs="Arial"/>
          <w:b/>
          <w:bCs/>
          <w:u w:val="single"/>
        </w:rPr>
      </w:pPr>
      <w:r w:rsidRPr="00DD1E38">
        <w:rPr>
          <w:rFonts w:ascii="Arial" w:hAnsi="Arial" w:cs="Arial"/>
          <w:b/>
          <w:bCs/>
          <w:u w:val="single"/>
        </w:rPr>
        <w:t>Ejercicio 8</w:t>
      </w:r>
    </w:p>
    <w:p w14:paraId="7759773E" w14:textId="77777777" w:rsidR="002B39A4" w:rsidRPr="002B39A4" w:rsidRDefault="002B39A4" w:rsidP="002B39A4">
      <w:pPr>
        <w:pStyle w:val="Standard"/>
        <w:jc w:val="both"/>
        <w:rPr>
          <w:rFonts w:ascii="Arial" w:hAnsi="Arial" w:cs="Arial"/>
        </w:rPr>
      </w:pPr>
    </w:p>
    <w:p w14:paraId="3E408367" w14:textId="77777777" w:rsidR="002B39A4" w:rsidRPr="002B39A4" w:rsidRDefault="002B39A4" w:rsidP="00DD1E38">
      <w:pPr>
        <w:pStyle w:val="Standard"/>
        <w:jc w:val="center"/>
        <w:rPr>
          <w:rFonts w:ascii="Arial" w:hAnsi="Arial" w:cs="Arial"/>
        </w:rPr>
      </w:pPr>
      <w:r w:rsidRPr="002B39A4">
        <w:rPr>
          <w:rFonts w:ascii="Arial" w:hAnsi="Arial" w:cs="Arial"/>
          <w:noProof/>
        </w:rPr>
        <w:drawing>
          <wp:inline distT="0" distB="0" distL="0" distR="0" wp14:anchorId="372A1B76" wp14:editId="27AF71DB">
            <wp:extent cx="6720952" cy="3427730"/>
            <wp:effectExtent l="0" t="0" r="3810" b="1270"/>
            <wp:docPr id="8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4422" cy="3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E640" w14:textId="77777777" w:rsidR="002B39A4" w:rsidRPr="002B39A4" w:rsidRDefault="002B39A4" w:rsidP="002B39A4">
      <w:pPr>
        <w:pStyle w:val="Standard"/>
        <w:jc w:val="both"/>
        <w:rPr>
          <w:rFonts w:ascii="Arial" w:hAnsi="Arial" w:cs="Arial"/>
        </w:rPr>
      </w:pPr>
    </w:p>
    <w:p w14:paraId="16B43F9B" w14:textId="77777777" w:rsidR="0077407A" w:rsidRPr="002B39A4" w:rsidRDefault="00EC1208" w:rsidP="002B39A4">
      <w:pPr>
        <w:jc w:val="both"/>
        <w:rPr>
          <w:rFonts w:ascii="Arial" w:hAnsi="Arial" w:cs="Arial"/>
        </w:rPr>
      </w:pPr>
    </w:p>
    <w:sectPr w:rsidR="0077407A" w:rsidRPr="002B39A4" w:rsidSect="00B44F9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ACD92" w14:textId="77777777" w:rsidR="00EC1208" w:rsidRDefault="00EC1208" w:rsidP="00B44F9A">
      <w:pPr>
        <w:spacing w:after="0" w:line="240" w:lineRule="auto"/>
      </w:pPr>
      <w:r>
        <w:separator/>
      </w:r>
    </w:p>
  </w:endnote>
  <w:endnote w:type="continuationSeparator" w:id="0">
    <w:p w14:paraId="183B3D04" w14:textId="77777777" w:rsidR="00EC1208" w:rsidRDefault="00EC1208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8215A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1944CCFC" w14:textId="77777777" w:rsidTr="00B44F9A">
      <w:trPr>
        <w:jc w:val="right"/>
      </w:trPr>
      <w:tc>
        <w:tcPr>
          <w:tcW w:w="4795" w:type="dxa"/>
          <w:vAlign w:val="center"/>
        </w:tcPr>
        <w:p w14:paraId="2BF2BB87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1A11004A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F789890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A01E8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7DBFE" w14:textId="77777777" w:rsidR="00EC1208" w:rsidRDefault="00EC1208" w:rsidP="00B44F9A">
      <w:pPr>
        <w:spacing w:after="0" w:line="240" w:lineRule="auto"/>
      </w:pPr>
      <w:r>
        <w:separator/>
      </w:r>
    </w:p>
  </w:footnote>
  <w:footnote w:type="continuationSeparator" w:id="0">
    <w:p w14:paraId="6437372C" w14:textId="77777777" w:rsidR="00EC1208" w:rsidRDefault="00EC1208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1AD4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4BCE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0067F" w14:textId="77777777" w:rsidR="00436097" w:rsidRDefault="004360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A4"/>
    <w:rsid w:val="0009761D"/>
    <w:rsid w:val="00164043"/>
    <w:rsid w:val="002B39A4"/>
    <w:rsid w:val="002E4586"/>
    <w:rsid w:val="002F2479"/>
    <w:rsid w:val="003A30B3"/>
    <w:rsid w:val="00436097"/>
    <w:rsid w:val="004E374F"/>
    <w:rsid w:val="004F0C5C"/>
    <w:rsid w:val="00555552"/>
    <w:rsid w:val="00703A98"/>
    <w:rsid w:val="009C252B"/>
    <w:rsid w:val="00A05A01"/>
    <w:rsid w:val="00A84FEB"/>
    <w:rsid w:val="00B44F9A"/>
    <w:rsid w:val="00B740DF"/>
    <w:rsid w:val="00D16946"/>
    <w:rsid w:val="00D46A71"/>
    <w:rsid w:val="00DC0DF9"/>
    <w:rsid w:val="00DD1E38"/>
    <w:rsid w:val="00EC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0871"/>
  <w15:chartTrackingRefBased/>
  <w15:docId w15:val="{F0D5D76C-4A2D-4912-B09C-6FCC35FA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Standard">
    <w:name w:val="Standard"/>
    <w:rsid w:val="002B39A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4</TotalTime>
  <Pages>4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3</cp:revision>
  <dcterms:created xsi:type="dcterms:W3CDTF">2022-03-31T20:52:00Z</dcterms:created>
  <dcterms:modified xsi:type="dcterms:W3CDTF">2022-03-31T20:56:00Z</dcterms:modified>
</cp:coreProperties>
</file>