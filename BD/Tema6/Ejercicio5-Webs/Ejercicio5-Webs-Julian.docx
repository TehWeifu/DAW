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5856" w14:textId="59D1C7C9" w:rsidR="001B03C9" w:rsidRPr="00B96546" w:rsidRDefault="001B03C9" w:rsidP="00B96546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96"/>
          <w:szCs w:val="96"/>
        </w:rPr>
      </w:pPr>
      <w:bookmarkStart w:id="0" w:name="_Hlk93333080"/>
      <w:bookmarkEnd w:id="0"/>
      <w:r w:rsidRPr="00B96546">
        <w:rPr>
          <w:rFonts w:ascii="Arial" w:hAnsi="Arial" w:cs="Arial"/>
          <w:b/>
          <w:bCs/>
          <w:sz w:val="96"/>
          <w:szCs w:val="96"/>
        </w:rPr>
        <w:t xml:space="preserve">WEB </w:t>
      </w:r>
      <w:r w:rsidR="00B96546" w:rsidRPr="00B96546">
        <w:rPr>
          <w:rFonts w:ascii="Arial" w:hAnsi="Arial" w:cs="Arial"/>
          <w:b/>
          <w:bCs/>
          <w:sz w:val="96"/>
          <w:szCs w:val="96"/>
        </w:rPr>
        <w:t>– CONSULTAS</w:t>
      </w:r>
    </w:p>
    <w:p w14:paraId="76DDD572" w14:textId="77777777" w:rsidR="001B03C9" w:rsidRDefault="001B03C9" w:rsidP="001B03C9">
      <w:pPr>
        <w:jc w:val="center"/>
        <w:rPr>
          <w:b/>
          <w:bCs/>
        </w:rPr>
      </w:pPr>
    </w:p>
    <w:p w14:paraId="37528082" w14:textId="77777777" w:rsidR="001B03C9" w:rsidRPr="00B96546" w:rsidRDefault="001B03C9" w:rsidP="001B03C9">
      <w:pPr>
        <w:numPr>
          <w:ilvl w:val="0"/>
          <w:numId w:val="1"/>
        </w:numPr>
        <w:rPr>
          <w:rFonts w:ascii="Arial" w:hAnsi="Arial" w:cs="Arial"/>
        </w:rPr>
      </w:pPr>
      <w:r w:rsidRPr="00B96546">
        <w:rPr>
          <w:rFonts w:ascii="Arial" w:hAnsi="Arial" w:cs="Arial"/>
        </w:rPr>
        <w:t>Muestra los objetos multimedia cuyo tamaño sea menor que 100 y extensión sea “mp3”:</w:t>
      </w:r>
    </w:p>
    <w:p w14:paraId="7318CC12" w14:textId="77777777" w:rsidR="001B03C9" w:rsidRDefault="001B03C9" w:rsidP="001B03C9"/>
    <w:p w14:paraId="1959CE5F" w14:textId="77777777" w:rsidR="001B03C9" w:rsidRPr="00B96546" w:rsidRDefault="001B03C9" w:rsidP="00B96546">
      <w:pPr>
        <w:ind w:left="426"/>
        <w:rPr>
          <w:sz w:val="28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B96546">
        <w:rPr>
          <w:rFonts w:ascii="JetBrains Mono" w:hAnsi="JetBrains Mono"/>
          <w:color w:val="A9B7C6"/>
          <w:szCs w:val="28"/>
        </w:rPr>
        <w:t>objeto_multimedia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r w:rsidRPr="00B96546">
        <w:rPr>
          <w:rFonts w:ascii="JetBrains Mono" w:hAnsi="JetBrains Mono"/>
          <w:color w:val="9876AA"/>
          <w:szCs w:val="28"/>
        </w:rPr>
        <w:t xml:space="preserve">tamaño </w:t>
      </w:r>
      <w:r w:rsidRPr="00B96546">
        <w:rPr>
          <w:rFonts w:ascii="JetBrains Mono" w:hAnsi="JetBrains Mono"/>
          <w:color w:val="A9B7C6"/>
          <w:szCs w:val="28"/>
        </w:rPr>
        <w:t xml:space="preserve">&lt; </w:t>
      </w:r>
      <w:r w:rsidRPr="00B96546">
        <w:rPr>
          <w:rFonts w:ascii="JetBrains Mono" w:hAnsi="JetBrains Mono"/>
          <w:color w:val="6897BB"/>
          <w:szCs w:val="28"/>
        </w:rPr>
        <w:t xml:space="preserve">100 </w:t>
      </w:r>
      <w:r w:rsidRPr="00B96546">
        <w:rPr>
          <w:rFonts w:ascii="JetBrains Mono" w:hAnsi="JetBrains Mono"/>
          <w:color w:val="CC7832"/>
          <w:szCs w:val="28"/>
        </w:rPr>
        <w:t xml:space="preserve">AND </w:t>
      </w:r>
      <w:proofErr w:type="spellStart"/>
      <w:r w:rsidRPr="00B96546">
        <w:rPr>
          <w:rFonts w:ascii="JetBrains Mono" w:hAnsi="JetBrains Mono"/>
          <w:color w:val="9876AA"/>
          <w:szCs w:val="28"/>
        </w:rPr>
        <w:t>extension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>'mp3'</w:t>
      </w:r>
    </w:p>
    <w:p w14:paraId="5961D457" w14:textId="77777777" w:rsidR="001B03C9" w:rsidRDefault="001B03C9" w:rsidP="001B03C9"/>
    <w:p w14:paraId="191BF815" w14:textId="6703FCBD" w:rsidR="001B03C9" w:rsidRDefault="00B96546" w:rsidP="00B96546">
      <w:pPr>
        <w:jc w:val="center"/>
      </w:pPr>
      <w:r>
        <w:rPr>
          <w:noProof/>
        </w:rPr>
        <w:drawing>
          <wp:inline distT="0" distB="0" distL="0" distR="0" wp14:anchorId="1F03D0DA" wp14:editId="70700E23">
            <wp:extent cx="4095750" cy="885825"/>
            <wp:effectExtent l="0" t="0" r="0" b="952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E4AC" w14:textId="0FA62762" w:rsidR="001B03C9" w:rsidRDefault="001B03C9" w:rsidP="001B03C9"/>
    <w:p w14:paraId="74419305" w14:textId="77777777" w:rsidR="00B96546" w:rsidRDefault="00B96546" w:rsidP="001B03C9"/>
    <w:p w14:paraId="183E4CB0" w14:textId="77777777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t xml:space="preserve">Muestra las imágenes que midan más de 100x100 </w:t>
      </w:r>
      <w:proofErr w:type="spellStart"/>
      <w:r w:rsidRPr="00B96546">
        <w:rPr>
          <w:rFonts w:ascii="Arial" w:hAnsi="Arial" w:cs="Arial"/>
        </w:rPr>
        <w:t>px</w:t>
      </w:r>
      <w:proofErr w:type="spellEnd"/>
      <w:r w:rsidRPr="00B96546">
        <w:rPr>
          <w:rFonts w:ascii="Arial" w:hAnsi="Arial" w:cs="Arial"/>
        </w:rPr>
        <w:t>:</w:t>
      </w:r>
    </w:p>
    <w:p w14:paraId="2910CA3D" w14:textId="77777777" w:rsidR="001B03C9" w:rsidRDefault="001B03C9" w:rsidP="001B03C9"/>
    <w:p w14:paraId="042B58E3" w14:textId="1956B612" w:rsidR="001B03C9" w:rsidRPr="00B96546" w:rsidRDefault="001B03C9" w:rsidP="00B96546">
      <w:pPr>
        <w:ind w:left="426"/>
        <w:rPr>
          <w:sz w:val="28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r w:rsidRPr="00B96546">
        <w:rPr>
          <w:rFonts w:ascii="JetBrains Mono" w:hAnsi="JetBrains Mono"/>
          <w:color w:val="A9B7C6"/>
          <w:szCs w:val="28"/>
        </w:rPr>
        <w:t>imagen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r w:rsidRPr="00B96546">
        <w:rPr>
          <w:rFonts w:ascii="JetBrains Mono" w:hAnsi="JetBrains Mono"/>
          <w:color w:val="A9B7C6"/>
          <w:szCs w:val="28"/>
        </w:rPr>
        <w:t>(</w:t>
      </w:r>
      <w:r w:rsidRPr="00B96546">
        <w:rPr>
          <w:rFonts w:ascii="JetBrains Mono" w:hAnsi="JetBrains Mono"/>
          <w:color w:val="9876AA"/>
          <w:szCs w:val="28"/>
        </w:rPr>
        <w:t xml:space="preserve">ancho </w:t>
      </w:r>
      <w:r w:rsidRPr="00B96546">
        <w:rPr>
          <w:rFonts w:ascii="JetBrains Mono" w:hAnsi="JetBrains Mono"/>
          <w:color w:val="A9B7C6"/>
          <w:szCs w:val="28"/>
        </w:rPr>
        <w:t xml:space="preserve">* </w:t>
      </w:r>
      <w:r w:rsidR="006F749B" w:rsidRPr="00B96546">
        <w:rPr>
          <w:rFonts w:ascii="JetBrains Mono" w:hAnsi="JetBrains Mono"/>
          <w:color w:val="9876AA"/>
          <w:szCs w:val="28"/>
        </w:rPr>
        <w:t>alto</w:t>
      </w:r>
      <w:r w:rsidR="006F749B" w:rsidRPr="00B96546">
        <w:rPr>
          <w:rFonts w:ascii="JetBrains Mono" w:hAnsi="JetBrains Mono"/>
          <w:color w:val="A9B7C6"/>
          <w:szCs w:val="28"/>
        </w:rPr>
        <w:t>) &gt;</w:t>
      </w:r>
      <w:r w:rsidRPr="00B96546">
        <w:rPr>
          <w:rFonts w:ascii="JetBrains Mono" w:hAnsi="JetBrains Mono"/>
          <w:color w:val="A9B7C6"/>
          <w:szCs w:val="28"/>
        </w:rPr>
        <w:t xml:space="preserve"> (</w:t>
      </w:r>
      <w:r w:rsidRPr="00B96546">
        <w:rPr>
          <w:rFonts w:ascii="JetBrains Mono" w:hAnsi="JetBrains Mono"/>
          <w:color w:val="6897BB"/>
          <w:szCs w:val="28"/>
        </w:rPr>
        <w:t xml:space="preserve">100 </w:t>
      </w:r>
      <w:r w:rsidRPr="00B96546">
        <w:rPr>
          <w:rFonts w:ascii="JetBrains Mono" w:hAnsi="JetBrains Mono"/>
          <w:color w:val="A9B7C6"/>
          <w:szCs w:val="28"/>
        </w:rPr>
        <w:t xml:space="preserve">* </w:t>
      </w:r>
      <w:r w:rsidRPr="00B96546">
        <w:rPr>
          <w:rFonts w:ascii="JetBrains Mono" w:hAnsi="JetBrains Mono"/>
          <w:color w:val="6897BB"/>
          <w:szCs w:val="28"/>
        </w:rPr>
        <w:t>100</w:t>
      </w:r>
      <w:r w:rsidRPr="00B96546">
        <w:rPr>
          <w:rFonts w:ascii="JetBrains Mono" w:hAnsi="JetBrains Mono"/>
          <w:color w:val="A9B7C6"/>
          <w:szCs w:val="28"/>
        </w:rPr>
        <w:t>)</w:t>
      </w:r>
    </w:p>
    <w:p w14:paraId="0DFD9DF6" w14:textId="77777777" w:rsidR="001B03C9" w:rsidRDefault="001B03C9" w:rsidP="001B03C9"/>
    <w:p w14:paraId="55A1A143" w14:textId="77777777" w:rsidR="001B03C9" w:rsidRDefault="001B03C9" w:rsidP="00B96546">
      <w:pPr>
        <w:jc w:val="center"/>
      </w:pPr>
      <w:r>
        <w:rPr>
          <w:noProof/>
        </w:rPr>
        <w:drawing>
          <wp:inline distT="0" distB="0" distL="0" distR="0" wp14:anchorId="09431C30" wp14:editId="4BFADF61">
            <wp:extent cx="3562350" cy="1114425"/>
            <wp:effectExtent l="0" t="0" r="0" b="9525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5857" w14:textId="77777777" w:rsidR="001B03C9" w:rsidRDefault="001B03C9" w:rsidP="001B03C9"/>
    <w:p w14:paraId="391843BC" w14:textId="77777777" w:rsidR="001B03C9" w:rsidRDefault="001B03C9" w:rsidP="001B03C9"/>
    <w:p w14:paraId="72EB54D1" w14:textId="00641B13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t>Muestra las páginas web cuya fecha de modificación sea el “</w:t>
      </w:r>
      <w:bookmarkStart w:id="1" w:name="__DdeLink__293_1624192428"/>
      <w:r w:rsidRPr="00B96546">
        <w:rPr>
          <w:rFonts w:ascii="Arial" w:hAnsi="Arial" w:cs="Arial"/>
        </w:rPr>
        <w:t>2016-01-</w:t>
      </w:r>
      <w:bookmarkEnd w:id="1"/>
      <w:r w:rsidR="00B96546" w:rsidRPr="00B96546">
        <w:rPr>
          <w:rFonts w:ascii="Arial" w:hAnsi="Arial" w:cs="Arial"/>
        </w:rPr>
        <w:t>16“y</w:t>
      </w:r>
      <w:r w:rsidRPr="00B96546">
        <w:rPr>
          <w:rFonts w:ascii="Arial" w:hAnsi="Arial" w:cs="Arial"/>
        </w:rPr>
        <w:t xml:space="preserve"> cuya </w:t>
      </w:r>
      <w:r w:rsidR="00B96546">
        <w:rPr>
          <w:rFonts w:ascii="Arial" w:hAnsi="Arial" w:cs="Arial"/>
        </w:rPr>
        <w:t>IP</w:t>
      </w:r>
      <w:r w:rsidRPr="00B96546">
        <w:rPr>
          <w:rFonts w:ascii="Arial" w:hAnsi="Arial" w:cs="Arial"/>
        </w:rPr>
        <w:t xml:space="preserve"> sea la 20.20.20.20:</w:t>
      </w:r>
    </w:p>
    <w:p w14:paraId="4921C7BE" w14:textId="77777777" w:rsidR="001B03C9" w:rsidRDefault="001B03C9" w:rsidP="001B03C9"/>
    <w:p w14:paraId="2FF89A91" w14:textId="77777777" w:rsidR="001B03C9" w:rsidRPr="00B96546" w:rsidRDefault="001B03C9" w:rsidP="00B96546">
      <w:pPr>
        <w:ind w:left="426"/>
        <w:rPr>
          <w:sz w:val="28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B96546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B96546">
        <w:rPr>
          <w:rFonts w:ascii="JetBrains Mono" w:hAnsi="JetBrains Mono"/>
          <w:color w:val="9876AA"/>
          <w:szCs w:val="28"/>
        </w:rPr>
        <w:t>fecultimamodif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 xml:space="preserve">'2016-01-16' </w:t>
      </w:r>
      <w:r w:rsidRPr="00B96546">
        <w:rPr>
          <w:rFonts w:ascii="JetBrains Mono" w:hAnsi="JetBrains Mono"/>
          <w:color w:val="CC7832"/>
          <w:szCs w:val="28"/>
        </w:rPr>
        <w:t xml:space="preserve">AND </w:t>
      </w:r>
      <w:proofErr w:type="spellStart"/>
      <w:r w:rsidRPr="00B96546">
        <w:rPr>
          <w:rFonts w:ascii="JetBrains Mono" w:hAnsi="JetBrains Mono"/>
          <w:color w:val="9876AA"/>
          <w:szCs w:val="28"/>
        </w:rPr>
        <w:t>ipsitio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>'20.20.20.20'</w:t>
      </w:r>
    </w:p>
    <w:p w14:paraId="6F4E7EA5" w14:textId="77777777" w:rsidR="001B03C9" w:rsidRDefault="001B03C9" w:rsidP="001B03C9"/>
    <w:p w14:paraId="315D7535" w14:textId="110F6B2D" w:rsidR="001B03C9" w:rsidRDefault="00E74276" w:rsidP="00E74276">
      <w:pPr>
        <w:jc w:val="center"/>
      </w:pPr>
      <w:r>
        <w:rPr>
          <w:noProof/>
        </w:rPr>
        <w:drawing>
          <wp:inline distT="0" distB="0" distL="0" distR="0" wp14:anchorId="178F5206" wp14:editId="704A7E41">
            <wp:extent cx="4505325" cy="495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011" w14:textId="77777777" w:rsidR="001B03C9" w:rsidRDefault="001B03C9" w:rsidP="001B03C9"/>
    <w:p w14:paraId="104EF6C3" w14:textId="77777777" w:rsidR="001B03C9" w:rsidRDefault="001B03C9" w:rsidP="001B03C9"/>
    <w:p w14:paraId="405D509C" w14:textId="72586D58" w:rsidR="00B96546" w:rsidRDefault="00B96546">
      <w:pPr>
        <w:widowControl/>
        <w:suppressAutoHyphens w:val="0"/>
        <w:spacing w:after="160" w:line="259" w:lineRule="auto"/>
      </w:pPr>
      <w:r>
        <w:br w:type="page"/>
      </w:r>
    </w:p>
    <w:p w14:paraId="1BDC4838" w14:textId="77777777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lastRenderedPageBreak/>
        <w:t xml:space="preserve">Muestra todo de la tabla enlaza </w:t>
      </w:r>
      <w:proofErr w:type="gramStart"/>
      <w:r w:rsidRPr="00B96546">
        <w:rPr>
          <w:rFonts w:ascii="Arial" w:hAnsi="Arial" w:cs="Arial"/>
        </w:rPr>
        <w:t>cuya web origen</w:t>
      </w:r>
      <w:proofErr w:type="gramEnd"/>
      <w:r w:rsidRPr="00B96546">
        <w:rPr>
          <w:rFonts w:ascii="Arial" w:hAnsi="Arial" w:cs="Arial"/>
        </w:rPr>
        <w:t xml:space="preserve"> sea “</w:t>
      </w:r>
      <w:bookmarkStart w:id="2" w:name="__DdeLink__325_1624192428"/>
      <w:r w:rsidRPr="00B96546">
        <w:rPr>
          <w:rFonts w:ascii="Arial" w:hAnsi="Arial" w:cs="Arial"/>
        </w:rPr>
        <w:t>index2.html</w:t>
      </w:r>
      <w:bookmarkEnd w:id="2"/>
      <w:r w:rsidRPr="00B96546">
        <w:rPr>
          <w:rFonts w:ascii="Arial" w:hAnsi="Arial" w:cs="Arial"/>
        </w:rPr>
        <w:t>”:</w:t>
      </w:r>
    </w:p>
    <w:p w14:paraId="6CCB3CD2" w14:textId="77777777" w:rsidR="001B03C9" w:rsidRDefault="001B03C9" w:rsidP="001B03C9"/>
    <w:p w14:paraId="4BE93222" w14:textId="77777777" w:rsidR="001B03C9" w:rsidRDefault="001B03C9" w:rsidP="00B96546">
      <w:pPr>
        <w:ind w:left="426"/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r w:rsidRPr="00B96546">
        <w:rPr>
          <w:rFonts w:ascii="JetBrains Mono" w:hAnsi="JetBrains Mono"/>
          <w:color w:val="A9B7C6"/>
          <w:szCs w:val="28"/>
        </w:rPr>
        <w:t>enlaza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B96546">
        <w:rPr>
          <w:rFonts w:ascii="JetBrains Mono" w:hAnsi="JetBrains Mono"/>
          <w:color w:val="9876AA"/>
          <w:szCs w:val="28"/>
        </w:rPr>
        <w:t>nombreorigen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>'index2.html'</w:t>
      </w:r>
      <w:r>
        <w:br/>
      </w:r>
    </w:p>
    <w:p w14:paraId="4C352748" w14:textId="77777777" w:rsidR="001B03C9" w:rsidRDefault="001B03C9" w:rsidP="00B96546">
      <w:pPr>
        <w:jc w:val="center"/>
      </w:pPr>
      <w:r>
        <w:rPr>
          <w:noProof/>
        </w:rPr>
        <w:drawing>
          <wp:inline distT="0" distB="0" distL="0" distR="0" wp14:anchorId="066B474A" wp14:editId="0BCCCFBA">
            <wp:extent cx="5086350" cy="885825"/>
            <wp:effectExtent l="0" t="0" r="0" b="952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B885" w14:textId="4B49C66C" w:rsidR="001B03C9" w:rsidRDefault="001B03C9" w:rsidP="001B03C9"/>
    <w:p w14:paraId="684DEB62" w14:textId="77777777" w:rsidR="00B96546" w:rsidRDefault="00B96546" w:rsidP="001B03C9"/>
    <w:p w14:paraId="1D5EAFE5" w14:textId="77777777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t>Muestra de la tabla contiene, las páginas web que contengan la imagen “img1”:</w:t>
      </w:r>
    </w:p>
    <w:p w14:paraId="548E950B" w14:textId="77777777" w:rsidR="001B03C9" w:rsidRDefault="001B03C9" w:rsidP="001B03C9"/>
    <w:p w14:paraId="7CF8B151" w14:textId="55CBB853" w:rsidR="001B03C9" w:rsidRDefault="001B03C9" w:rsidP="00B96546">
      <w:pPr>
        <w:ind w:left="426"/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B96546">
        <w:rPr>
          <w:rFonts w:ascii="JetBrains Mono" w:hAnsi="JetBrains Mono"/>
          <w:color w:val="9876AA"/>
          <w:szCs w:val="28"/>
        </w:rPr>
        <w:t>nombreweb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r w:rsidRPr="00B96546">
        <w:rPr>
          <w:rFonts w:ascii="JetBrains Mono" w:hAnsi="JetBrains Mono"/>
          <w:color w:val="A9B7C6"/>
          <w:szCs w:val="28"/>
        </w:rPr>
        <w:t>contiene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B96546">
        <w:rPr>
          <w:rFonts w:ascii="JetBrains Mono" w:hAnsi="JetBrains Mono"/>
          <w:color w:val="9876AA"/>
          <w:szCs w:val="28"/>
        </w:rPr>
        <w:t>ficheromultimedia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>'img1'</w:t>
      </w:r>
      <w:r>
        <w:br/>
      </w:r>
    </w:p>
    <w:p w14:paraId="6BB766F6" w14:textId="1100683E" w:rsidR="001B03C9" w:rsidRDefault="00B96546" w:rsidP="00B96546">
      <w:pPr>
        <w:jc w:val="center"/>
      </w:pPr>
      <w:r>
        <w:rPr>
          <w:noProof/>
        </w:rPr>
        <w:drawing>
          <wp:inline distT="0" distB="0" distL="0" distR="0" wp14:anchorId="57ABDDAD" wp14:editId="776416CD">
            <wp:extent cx="1666875" cy="657225"/>
            <wp:effectExtent l="0" t="0" r="9525" b="9525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7D4" w14:textId="036B19C1" w:rsidR="001B03C9" w:rsidRDefault="001B03C9" w:rsidP="001B03C9"/>
    <w:p w14:paraId="3EC7AD2C" w14:textId="77777777" w:rsidR="00B96546" w:rsidRDefault="00B96546" w:rsidP="001B03C9"/>
    <w:p w14:paraId="0F701B79" w14:textId="028C99CA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t xml:space="preserve">Inventa un </w:t>
      </w:r>
      <w:r w:rsidR="00B96546" w:rsidRPr="00B96546">
        <w:rPr>
          <w:rFonts w:ascii="Arial" w:hAnsi="Arial" w:cs="Arial"/>
        </w:rPr>
        <w:t>enunciado</w:t>
      </w:r>
      <w:r w:rsidRPr="00B96546">
        <w:rPr>
          <w:rFonts w:ascii="Arial" w:hAnsi="Arial" w:cs="Arial"/>
        </w:rPr>
        <w:t xml:space="preserve"> para solucionar con LIKE</w:t>
      </w:r>
    </w:p>
    <w:p w14:paraId="5ADAA10F" w14:textId="77777777" w:rsidR="001B03C9" w:rsidRDefault="001B03C9" w:rsidP="001B03C9"/>
    <w:p w14:paraId="1061ADD2" w14:textId="56B98746" w:rsidR="001B03C9" w:rsidRPr="00B96546" w:rsidRDefault="001B03C9" w:rsidP="00B96546">
      <w:pPr>
        <w:pStyle w:val="Prrafodelista"/>
        <w:numPr>
          <w:ilvl w:val="0"/>
          <w:numId w:val="2"/>
        </w:numPr>
        <w:rPr>
          <w:rFonts w:ascii="Arial" w:hAnsi="Arial" w:cs="Arial"/>
          <w:color w:val="4472C4" w:themeColor="accent1"/>
        </w:rPr>
      </w:pPr>
      <w:r w:rsidRPr="00B96546">
        <w:rPr>
          <w:rFonts w:ascii="Arial" w:hAnsi="Arial" w:cs="Arial"/>
          <w:color w:val="4472C4" w:themeColor="accent1"/>
        </w:rPr>
        <w:t xml:space="preserve">Muestra el nombre y la IP del sitio de las </w:t>
      </w:r>
      <w:r w:rsidR="00B96546" w:rsidRPr="00B96546">
        <w:rPr>
          <w:rFonts w:ascii="Arial" w:hAnsi="Arial" w:cs="Arial"/>
          <w:color w:val="4472C4" w:themeColor="accent1"/>
        </w:rPr>
        <w:t>páginas</w:t>
      </w:r>
      <w:r w:rsidRPr="00B96546">
        <w:rPr>
          <w:rFonts w:ascii="Arial" w:hAnsi="Arial" w:cs="Arial"/>
          <w:color w:val="4472C4" w:themeColor="accent1"/>
        </w:rPr>
        <w:t xml:space="preserve"> que contengan ‘</w:t>
      </w:r>
      <w:proofErr w:type="spellStart"/>
      <w:r w:rsidR="00B96546" w:rsidRPr="00B96546">
        <w:rPr>
          <w:rFonts w:ascii="Arial" w:hAnsi="Arial" w:cs="Arial"/>
          <w:color w:val="4472C4" w:themeColor="accent1"/>
        </w:rPr>
        <w:t>index</w:t>
      </w:r>
      <w:proofErr w:type="spellEnd"/>
      <w:r w:rsidRPr="00B96546">
        <w:rPr>
          <w:rFonts w:ascii="Arial" w:hAnsi="Arial" w:cs="Arial"/>
          <w:color w:val="4472C4" w:themeColor="accent1"/>
        </w:rPr>
        <w:t>’ o ‘contacto’ en el nombre. Si son estas últimas, muestra sólo aquellas que tengan IP ‘10.10.10.10’</w:t>
      </w:r>
    </w:p>
    <w:p w14:paraId="0E55FDF3" w14:textId="77777777" w:rsidR="001B03C9" w:rsidRDefault="001B03C9" w:rsidP="001B03C9"/>
    <w:p w14:paraId="3AC47FC4" w14:textId="1F66591F" w:rsidR="00B96546" w:rsidRDefault="001B03C9" w:rsidP="00B96546">
      <w:pPr>
        <w:ind w:left="426"/>
        <w:rPr>
          <w:rFonts w:ascii="JetBrains Mono" w:hAnsi="JetBrains Mono"/>
          <w:color w:val="A9B7C6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9876AA"/>
          <w:szCs w:val="28"/>
        </w:rPr>
        <w:t>nombre</w:t>
      </w:r>
      <w:r w:rsidRPr="00B96546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B96546">
        <w:rPr>
          <w:rFonts w:ascii="JetBrains Mono" w:hAnsi="JetBrains Mono"/>
          <w:color w:val="9876AA"/>
          <w:szCs w:val="28"/>
        </w:rPr>
        <w:t>ipsitio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B96546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r w:rsidRPr="00B96546">
        <w:rPr>
          <w:rFonts w:ascii="JetBrains Mono" w:hAnsi="JetBrains Mono"/>
          <w:color w:val="9876AA"/>
          <w:szCs w:val="28"/>
        </w:rPr>
        <w:t xml:space="preserve">nombre </w:t>
      </w:r>
      <w:r w:rsidRPr="00B96546">
        <w:rPr>
          <w:rFonts w:ascii="JetBrains Mono" w:hAnsi="JetBrains Mono"/>
          <w:color w:val="CC7832"/>
          <w:szCs w:val="28"/>
        </w:rPr>
        <w:t xml:space="preserve">LIKE </w:t>
      </w:r>
      <w:r w:rsidRPr="00B96546">
        <w:rPr>
          <w:rFonts w:ascii="JetBrains Mono" w:hAnsi="JetBrains Mono"/>
          <w:color w:val="6A8759"/>
          <w:szCs w:val="28"/>
        </w:rPr>
        <w:t>'%</w:t>
      </w:r>
      <w:proofErr w:type="spellStart"/>
      <w:r w:rsidRPr="00B96546">
        <w:rPr>
          <w:rFonts w:ascii="JetBrains Mono" w:hAnsi="JetBrains Mono"/>
          <w:color w:val="6A8759"/>
          <w:szCs w:val="28"/>
        </w:rPr>
        <w:t>index</w:t>
      </w:r>
      <w:proofErr w:type="spellEnd"/>
      <w:r w:rsidRPr="00B96546">
        <w:rPr>
          <w:rFonts w:ascii="JetBrains Mono" w:hAnsi="JetBrains Mono"/>
          <w:color w:val="6A8759"/>
          <w:szCs w:val="28"/>
        </w:rPr>
        <w:t>%'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6A8759"/>
          <w:szCs w:val="28"/>
        </w:rPr>
        <w:t xml:space="preserve">   </w:t>
      </w:r>
      <w:r w:rsidRPr="00B96546">
        <w:rPr>
          <w:rFonts w:ascii="JetBrains Mono" w:hAnsi="JetBrains Mono"/>
          <w:color w:val="CC7832"/>
          <w:szCs w:val="28"/>
        </w:rPr>
        <w:t xml:space="preserve">OR </w:t>
      </w:r>
      <w:r w:rsidRPr="00B96546">
        <w:rPr>
          <w:rFonts w:ascii="JetBrains Mono" w:hAnsi="JetBrains Mono"/>
          <w:color w:val="A9B7C6"/>
          <w:szCs w:val="28"/>
        </w:rPr>
        <w:t>(</w:t>
      </w:r>
      <w:r w:rsidRPr="00B96546">
        <w:rPr>
          <w:rFonts w:ascii="JetBrains Mono" w:hAnsi="JetBrains Mono"/>
          <w:color w:val="9876AA"/>
          <w:szCs w:val="28"/>
        </w:rPr>
        <w:t xml:space="preserve">nombre </w:t>
      </w:r>
      <w:r w:rsidRPr="00B96546">
        <w:rPr>
          <w:rFonts w:ascii="JetBrains Mono" w:hAnsi="JetBrains Mono"/>
          <w:color w:val="CC7832"/>
          <w:szCs w:val="28"/>
        </w:rPr>
        <w:t xml:space="preserve">LIKE </w:t>
      </w:r>
      <w:r w:rsidRPr="00B96546">
        <w:rPr>
          <w:rFonts w:ascii="JetBrains Mono" w:hAnsi="JetBrains Mono"/>
          <w:color w:val="6A8759"/>
          <w:szCs w:val="28"/>
        </w:rPr>
        <w:t xml:space="preserve">'%contacto%' </w:t>
      </w:r>
      <w:r w:rsidRPr="00B96546">
        <w:rPr>
          <w:rFonts w:ascii="JetBrains Mono" w:hAnsi="JetBrains Mono"/>
          <w:color w:val="CC7832"/>
          <w:szCs w:val="28"/>
        </w:rPr>
        <w:t xml:space="preserve">AND </w:t>
      </w:r>
      <w:proofErr w:type="spellStart"/>
      <w:r w:rsidRPr="00B96546">
        <w:rPr>
          <w:rFonts w:ascii="JetBrains Mono" w:hAnsi="JetBrains Mono"/>
          <w:color w:val="9876AA"/>
          <w:szCs w:val="28"/>
        </w:rPr>
        <w:t>ipsitio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A9B7C6"/>
          <w:szCs w:val="28"/>
        </w:rPr>
        <w:t xml:space="preserve">= </w:t>
      </w:r>
      <w:r w:rsidRPr="00B96546">
        <w:rPr>
          <w:rFonts w:ascii="JetBrains Mono" w:hAnsi="JetBrains Mono"/>
          <w:color w:val="6A8759"/>
          <w:szCs w:val="28"/>
        </w:rPr>
        <w:t>'10.10.10.10'</w:t>
      </w:r>
      <w:r w:rsidRPr="00B96546">
        <w:rPr>
          <w:rFonts w:ascii="JetBrains Mono" w:hAnsi="JetBrains Mono"/>
          <w:color w:val="A9B7C6"/>
          <w:szCs w:val="28"/>
        </w:rPr>
        <w:t>)</w:t>
      </w:r>
    </w:p>
    <w:p w14:paraId="3475C8B6" w14:textId="77777777" w:rsidR="00B96546" w:rsidRDefault="00B96546" w:rsidP="00B96546">
      <w:pPr>
        <w:ind w:left="426"/>
        <w:rPr>
          <w:rFonts w:ascii="JetBrains Mono" w:hAnsi="JetBrains Mono"/>
          <w:color w:val="A9B7C6"/>
          <w:szCs w:val="28"/>
        </w:rPr>
      </w:pPr>
    </w:p>
    <w:p w14:paraId="29E7755B" w14:textId="180936FE" w:rsidR="001B03C9" w:rsidRDefault="001B03C9" w:rsidP="00B96546">
      <w:pPr>
        <w:ind w:left="426"/>
        <w:jc w:val="center"/>
      </w:pPr>
      <w:r>
        <w:rPr>
          <w:noProof/>
        </w:rPr>
        <w:drawing>
          <wp:inline distT="0" distB="0" distL="0" distR="0" wp14:anchorId="2D2243F7" wp14:editId="31343572">
            <wp:extent cx="2828925" cy="895350"/>
            <wp:effectExtent l="0" t="0" r="9525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8DDDFB" w14:textId="348F619A" w:rsidR="00B96546" w:rsidRDefault="00B96546">
      <w:pPr>
        <w:widowControl/>
        <w:suppressAutoHyphens w:val="0"/>
        <w:spacing w:after="160" w:line="259" w:lineRule="auto"/>
      </w:pPr>
      <w:r>
        <w:br w:type="page"/>
      </w:r>
    </w:p>
    <w:p w14:paraId="7089A951" w14:textId="1FF22179" w:rsidR="001B03C9" w:rsidRDefault="001B03C9" w:rsidP="001B03C9">
      <w:pPr>
        <w:numPr>
          <w:ilvl w:val="0"/>
          <w:numId w:val="1"/>
        </w:numPr>
      </w:pPr>
      <w:r w:rsidRPr="00B96546">
        <w:rPr>
          <w:rFonts w:ascii="Arial" w:hAnsi="Arial" w:cs="Arial"/>
        </w:rPr>
        <w:lastRenderedPageBreak/>
        <w:t xml:space="preserve">Inventa un </w:t>
      </w:r>
      <w:r w:rsidR="00B96546" w:rsidRPr="00B96546">
        <w:rPr>
          <w:rFonts w:ascii="Arial" w:hAnsi="Arial" w:cs="Arial"/>
        </w:rPr>
        <w:t>enunciado</w:t>
      </w:r>
      <w:r w:rsidRPr="00B96546">
        <w:rPr>
          <w:rFonts w:ascii="Arial" w:hAnsi="Arial" w:cs="Arial"/>
        </w:rPr>
        <w:t xml:space="preserve"> para solucionar con BETWEEN</w:t>
      </w:r>
    </w:p>
    <w:p w14:paraId="6C317F09" w14:textId="77777777" w:rsidR="001B03C9" w:rsidRDefault="001B03C9" w:rsidP="001B03C9"/>
    <w:p w14:paraId="41E36ACA" w14:textId="4349BBA2" w:rsidR="001B03C9" w:rsidRPr="00B96546" w:rsidRDefault="001B03C9" w:rsidP="00B96546">
      <w:pPr>
        <w:pStyle w:val="Prrafodelista"/>
        <w:numPr>
          <w:ilvl w:val="0"/>
          <w:numId w:val="2"/>
        </w:numPr>
        <w:rPr>
          <w:rFonts w:ascii="Arial" w:hAnsi="Arial" w:cs="Arial"/>
          <w:color w:val="4472C4" w:themeColor="accent1"/>
        </w:rPr>
      </w:pPr>
      <w:r w:rsidRPr="00B96546">
        <w:rPr>
          <w:rFonts w:ascii="Arial" w:hAnsi="Arial" w:cs="Arial"/>
          <w:color w:val="4472C4" w:themeColor="accent1"/>
        </w:rPr>
        <w:t xml:space="preserve">Muestra las </w:t>
      </w:r>
      <w:r w:rsidR="00B96546" w:rsidRPr="00B96546">
        <w:rPr>
          <w:rFonts w:ascii="Arial" w:hAnsi="Arial" w:cs="Arial"/>
          <w:color w:val="4472C4" w:themeColor="accent1"/>
        </w:rPr>
        <w:t>páginas</w:t>
      </w:r>
      <w:r w:rsidRPr="00B96546">
        <w:rPr>
          <w:rFonts w:ascii="Arial" w:hAnsi="Arial" w:cs="Arial"/>
          <w:color w:val="4472C4" w:themeColor="accent1"/>
        </w:rPr>
        <w:t xml:space="preserve"> web cuya </w:t>
      </w:r>
      <w:r w:rsidR="00B96546" w:rsidRPr="00B96546">
        <w:rPr>
          <w:rFonts w:ascii="Arial" w:hAnsi="Arial" w:cs="Arial"/>
          <w:color w:val="4472C4" w:themeColor="accent1"/>
        </w:rPr>
        <w:t>última</w:t>
      </w:r>
      <w:r w:rsidRPr="00B96546">
        <w:rPr>
          <w:rFonts w:ascii="Arial" w:hAnsi="Arial" w:cs="Arial"/>
          <w:color w:val="4472C4" w:themeColor="accent1"/>
        </w:rPr>
        <w:t xml:space="preserve"> </w:t>
      </w:r>
      <w:r w:rsidR="00B96546" w:rsidRPr="00B96546">
        <w:rPr>
          <w:rFonts w:ascii="Arial" w:hAnsi="Arial" w:cs="Arial"/>
          <w:color w:val="4472C4" w:themeColor="accent1"/>
        </w:rPr>
        <w:t>modificación</w:t>
      </w:r>
      <w:r w:rsidRPr="00B96546">
        <w:rPr>
          <w:rFonts w:ascii="Arial" w:hAnsi="Arial" w:cs="Arial"/>
          <w:color w:val="4472C4" w:themeColor="accent1"/>
        </w:rPr>
        <w:t xml:space="preserve"> haya sido en 2015</w:t>
      </w:r>
    </w:p>
    <w:p w14:paraId="4C849E39" w14:textId="77777777" w:rsidR="001B03C9" w:rsidRDefault="001B03C9" w:rsidP="001B03C9"/>
    <w:p w14:paraId="16B6DE8E" w14:textId="77777777" w:rsidR="001B03C9" w:rsidRPr="00B96546" w:rsidRDefault="001B03C9" w:rsidP="00B96546">
      <w:pPr>
        <w:ind w:left="426"/>
        <w:rPr>
          <w:sz w:val="28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B96546">
        <w:rPr>
          <w:rFonts w:ascii="JetBrains Mono" w:hAnsi="JetBrains Mono"/>
          <w:color w:val="A9B7C6"/>
          <w:szCs w:val="28"/>
        </w:rPr>
        <w:t>pagina_web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B96546">
        <w:rPr>
          <w:rFonts w:ascii="JetBrains Mono" w:hAnsi="JetBrains Mono"/>
          <w:color w:val="9876AA"/>
          <w:szCs w:val="28"/>
        </w:rPr>
        <w:t>fecultimamodif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CC7832"/>
          <w:szCs w:val="28"/>
        </w:rPr>
        <w:t xml:space="preserve">BETWEEN </w:t>
      </w:r>
      <w:r w:rsidRPr="00B96546">
        <w:rPr>
          <w:rFonts w:ascii="JetBrains Mono" w:hAnsi="JetBrains Mono"/>
          <w:color w:val="6A8759"/>
          <w:szCs w:val="28"/>
        </w:rPr>
        <w:t xml:space="preserve">'2015/01/01' </w:t>
      </w:r>
      <w:r w:rsidRPr="00B96546">
        <w:rPr>
          <w:rFonts w:ascii="JetBrains Mono" w:hAnsi="JetBrains Mono"/>
          <w:color w:val="CC7832"/>
          <w:szCs w:val="28"/>
        </w:rPr>
        <w:t xml:space="preserve">AND </w:t>
      </w:r>
      <w:r w:rsidRPr="00B96546">
        <w:rPr>
          <w:rFonts w:ascii="JetBrains Mono" w:hAnsi="JetBrains Mono"/>
          <w:color w:val="6A8759"/>
          <w:szCs w:val="28"/>
        </w:rPr>
        <w:t>'2015/12/31'</w:t>
      </w:r>
      <w:r w:rsidRPr="00B96546">
        <w:rPr>
          <w:sz w:val="28"/>
          <w:szCs w:val="28"/>
        </w:rPr>
        <w:br/>
      </w:r>
    </w:p>
    <w:p w14:paraId="0084AC01" w14:textId="77777777" w:rsidR="001B03C9" w:rsidRDefault="001B03C9" w:rsidP="00B96546">
      <w:pPr>
        <w:jc w:val="center"/>
      </w:pPr>
      <w:r>
        <w:rPr>
          <w:noProof/>
        </w:rPr>
        <w:drawing>
          <wp:inline distT="0" distB="0" distL="0" distR="0" wp14:anchorId="19E4A84D" wp14:editId="5CB1234F">
            <wp:extent cx="5381625" cy="876300"/>
            <wp:effectExtent l="0" t="0" r="9525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E8CA" w14:textId="12A477BA" w:rsidR="001B03C9" w:rsidRDefault="001B03C9" w:rsidP="001B03C9"/>
    <w:p w14:paraId="4A91CEDF" w14:textId="77777777" w:rsidR="00B96546" w:rsidRDefault="00B96546" w:rsidP="001B03C9"/>
    <w:p w14:paraId="52CF2078" w14:textId="5EE54F72" w:rsidR="001B03C9" w:rsidRPr="00B96546" w:rsidRDefault="001B03C9" w:rsidP="001B03C9">
      <w:pPr>
        <w:numPr>
          <w:ilvl w:val="0"/>
          <w:numId w:val="1"/>
        </w:numPr>
        <w:rPr>
          <w:rFonts w:ascii="Arial" w:hAnsi="Arial" w:cs="Arial"/>
        </w:rPr>
      </w:pPr>
      <w:r w:rsidRPr="00B96546">
        <w:rPr>
          <w:rFonts w:ascii="Arial" w:hAnsi="Arial" w:cs="Arial"/>
        </w:rPr>
        <w:t xml:space="preserve">Inventa un </w:t>
      </w:r>
      <w:r w:rsidR="00B96546" w:rsidRPr="00B96546">
        <w:rPr>
          <w:rFonts w:ascii="Arial" w:hAnsi="Arial" w:cs="Arial"/>
        </w:rPr>
        <w:t>enunciado</w:t>
      </w:r>
      <w:r w:rsidRPr="00B96546">
        <w:rPr>
          <w:rFonts w:ascii="Arial" w:hAnsi="Arial" w:cs="Arial"/>
        </w:rPr>
        <w:t xml:space="preserve"> para solucionar con IN</w:t>
      </w:r>
    </w:p>
    <w:p w14:paraId="6F1D6ED6" w14:textId="77777777" w:rsidR="001B03C9" w:rsidRDefault="001B03C9" w:rsidP="001B03C9"/>
    <w:p w14:paraId="57320060" w14:textId="2D6C31C5" w:rsidR="001B03C9" w:rsidRPr="00B96546" w:rsidRDefault="001B03C9" w:rsidP="00B96546">
      <w:pPr>
        <w:pStyle w:val="Prrafodelista"/>
        <w:numPr>
          <w:ilvl w:val="0"/>
          <w:numId w:val="2"/>
        </w:numPr>
        <w:rPr>
          <w:rFonts w:ascii="Arial" w:hAnsi="Arial" w:cs="Arial"/>
          <w:color w:val="4472C4" w:themeColor="accent1"/>
        </w:rPr>
      </w:pPr>
      <w:r w:rsidRPr="00B96546">
        <w:rPr>
          <w:rFonts w:ascii="Arial" w:hAnsi="Arial" w:cs="Arial"/>
          <w:color w:val="4472C4" w:themeColor="accent1"/>
        </w:rPr>
        <w:t xml:space="preserve">Muestra todos los objetos multimedia cuya </w:t>
      </w:r>
      <w:r w:rsidR="006F749B" w:rsidRPr="00B96546">
        <w:rPr>
          <w:rFonts w:ascii="Arial" w:hAnsi="Arial" w:cs="Arial"/>
          <w:color w:val="4472C4" w:themeColor="accent1"/>
        </w:rPr>
        <w:t>extensión</w:t>
      </w:r>
      <w:r w:rsidRPr="00B96546">
        <w:rPr>
          <w:rFonts w:ascii="Arial" w:hAnsi="Arial" w:cs="Arial"/>
          <w:color w:val="4472C4" w:themeColor="accent1"/>
        </w:rPr>
        <w:t xml:space="preserve"> sea mp3, png o </w:t>
      </w:r>
      <w:proofErr w:type="spellStart"/>
      <w:r w:rsidRPr="00B96546">
        <w:rPr>
          <w:rFonts w:ascii="Arial" w:hAnsi="Arial" w:cs="Arial"/>
          <w:color w:val="4472C4" w:themeColor="accent1"/>
        </w:rPr>
        <w:t>avi</w:t>
      </w:r>
      <w:proofErr w:type="spellEnd"/>
    </w:p>
    <w:p w14:paraId="34454DCC" w14:textId="77777777" w:rsidR="001B03C9" w:rsidRDefault="001B03C9" w:rsidP="001B03C9"/>
    <w:p w14:paraId="61C66CAA" w14:textId="77777777" w:rsidR="001B03C9" w:rsidRPr="00B96546" w:rsidRDefault="001B03C9" w:rsidP="00B96546">
      <w:pPr>
        <w:ind w:left="426"/>
        <w:rPr>
          <w:sz w:val="28"/>
          <w:szCs w:val="28"/>
        </w:rPr>
      </w:pPr>
      <w:r w:rsidRPr="00B96546">
        <w:rPr>
          <w:rFonts w:ascii="JetBrains Mono" w:hAnsi="JetBrains Mono"/>
          <w:color w:val="CC7832"/>
          <w:szCs w:val="28"/>
        </w:rPr>
        <w:t xml:space="preserve">SELECT </w:t>
      </w:r>
      <w:r w:rsidRPr="00B96546">
        <w:rPr>
          <w:rFonts w:ascii="JetBrains Mono" w:hAnsi="JetBrains Mono"/>
          <w:color w:val="FFC66D"/>
          <w:szCs w:val="28"/>
        </w:rPr>
        <w:t>*</w:t>
      </w:r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FROM </w:t>
      </w:r>
      <w:proofErr w:type="spellStart"/>
      <w:r w:rsidRPr="00B96546">
        <w:rPr>
          <w:rFonts w:ascii="JetBrains Mono" w:hAnsi="JetBrains Mono"/>
          <w:color w:val="A9B7C6"/>
          <w:szCs w:val="28"/>
        </w:rPr>
        <w:t>objeto_multimedia</w:t>
      </w:r>
      <w:proofErr w:type="spellEnd"/>
      <w:r w:rsidRPr="00B96546">
        <w:rPr>
          <w:sz w:val="28"/>
          <w:szCs w:val="28"/>
        </w:rPr>
        <w:br/>
      </w:r>
      <w:r w:rsidRPr="00B96546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B96546">
        <w:rPr>
          <w:rFonts w:ascii="JetBrains Mono" w:hAnsi="JetBrains Mono"/>
          <w:color w:val="9876AA"/>
          <w:szCs w:val="28"/>
        </w:rPr>
        <w:t>extension</w:t>
      </w:r>
      <w:proofErr w:type="spellEnd"/>
      <w:r w:rsidRPr="00B96546">
        <w:rPr>
          <w:rFonts w:ascii="JetBrains Mono" w:hAnsi="JetBrains Mono"/>
          <w:color w:val="9876AA"/>
          <w:szCs w:val="28"/>
        </w:rPr>
        <w:t xml:space="preserve"> </w:t>
      </w:r>
      <w:r w:rsidRPr="00B96546">
        <w:rPr>
          <w:rFonts w:ascii="JetBrains Mono" w:hAnsi="JetBrains Mono"/>
          <w:color w:val="CC7832"/>
          <w:szCs w:val="28"/>
        </w:rPr>
        <w:t xml:space="preserve">IN </w:t>
      </w:r>
      <w:r w:rsidRPr="00B96546">
        <w:rPr>
          <w:rFonts w:ascii="JetBrains Mono" w:hAnsi="JetBrains Mono"/>
          <w:color w:val="A9B7C6"/>
          <w:szCs w:val="28"/>
        </w:rPr>
        <w:t>(</w:t>
      </w:r>
      <w:r w:rsidRPr="00B96546">
        <w:rPr>
          <w:rFonts w:ascii="JetBrains Mono" w:hAnsi="JetBrains Mono"/>
          <w:color w:val="6A8759"/>
          <w:szCs w:val="28"/>
        </w:rPr>
        <w:t>'mp3'</w:t>
      </w:r>
      <w:r w:rsidRPr="00B96546">
        <w:rPr>
          <w:rFonts w:ascii="JetBrains Mono" w:hAnsi="JetBrains Mono"/>
          <w:color w:val="CC7832"/>
          <w:szCs w:val="28"/>
        </w:rPr>
        <w:t xml:space="preserve">, </w:t>
      </w:r>
      <w:r w:rsidRPr="00B96546">
        <w:rPr>
          <w:rFonts w:ascii="JetBrains Mono" w:hAnsi="JetBrains Mono"/>
          <w:color w:val="6A8759"/>
          <w:szCs w:val="28"/>
        </w:rPr>
        <w:t>'png'</w:t>
      </w:r>
      <w:r w:rsidRPr="00B96546">
        <w:rPr>
          <w:rFonts w:ascii="JetBrains Mono" w:hAnsi="JetBrains Mono"/>
          <w:color w:val="CC7832"/>
          <w:szCs w:val="28"/>
        </w:rPr>
        <w:t xml:space="preserve">, </w:t>
      </w:r>
      <w:r w:rsidRPr="00B96546">
        <w:rPr>
          <w:rFonts w:ascii="JetBrains Mono" w:hAnsi="JetBrains Mono"/>
          <w:color w:val="6A8759"/>
          <w:szCs w:val="28"/>
        </w:rPr>
        <w:t>'</w:t>
      </w:r>
      <w:proofErr w:type="spellStart"/>
      <w:r w:rsidRPr="00B96546">
        <w:rPr>
          <w:rFonts w:ascii="JetBrains Mono" w:hAnsi="JetBrains Mono"/>
          <w:color w:val="6A8759"/>
          <w:szCs w:val="28"/>
        </w:rPr>
        <w:t>avi</w:t>
      </w:r>
      <w:proofErr w:type="spellEnd"/>
      <w:r w:rsidRPr="00B96546">
        <w:rPr>
          <w:rFonts w:ascii="JetBrains Mono" w:hAnsi="JetBrains Mono"/>
          <w:color w:val="6A8759"/>
          <w:szCs w:val="28"/>
        </w:rPr>
        <w:t>'</w:t>
      </w:r>
      <w:r w:rsidRPr="00B96546">
        <w:rPr>
          <w:rFonts w:ascii="JetBrains Mono" w:hAnsi="JetBrains Mono"/>
          <w:color w:val="A9B7C6"/>
          <w:szCs w:val="28"/>
        </w:rPr>
        <w:t>)</w:t>
      </w:r>
    </w:p>
    <w:p w14:paraId="01C2D169" w14:textId="77777777" w:rsidR="001B03C9" w:rsidRDefault="001B03C9" w:rsidP="001B03C9"/>
    <w:p w14:paraId="29E8513C" w14:textId="52F3C47A" w:rsidR="001B03C9" w:rsidRDefault="001B03C9" w:rsidP="00B96546">
      <w:pPr>
        <w:jc w:val="center"/>
      </w:pPr>
      <w:r>
        <w:rPr>
          <w:noProof/>
        </w:rPr>
        <w:drawing>
          <wp:inline distT="0" distB="0" distL="0" distR="0" wp14:anchorId="0BF9B6E1" wp14:editId="232823A2">
            <wp:extent cx="4086225" cy="1543050"/>
            <wp:effectExtent l="0" t="0" r="9525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50B0" w14:textId="77777777" w:rsidR="008A5CB5" w:rsidRPr="008A5CB5" w:rsidRDefault="008A5CB5" w:rsidP="008A5CB5"/>
    <w:sectPr w:rsidR="008A5CB5" w:rsidRPr="008A5CB5" w:rsidSect="00B44F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67EF" w14:textId="77777777" w:rsidR="00307C0F" w:rsidRDefault="00307C0F" w:rsidP="00B44F9A">
      <w:r>
        <w:separator/>
      </w:r>
    </w:p>
  </w:endnote>
  <w:endnote w:type="continuationSeparator" w:id="0">
    <w:p w14:paraId="26F5D9B2" w14:textId="77777777" w:rsidR="00307C0F" w:rsidRDefault="00307C0F" w:rsidP="00B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AE37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027921BD" w14:textId="77777777" w:rsidTr="00B44F9A">
      <w:trPr>
        <w:jc w:val="right"/>
      </w:trPr>
      <w:tc>
        <w:tcPr>
          <w:tcW w:w="4795" w:type="dxa"/>
          <w:vAlign w:val="center"/>
        </w:tcPr>
        <w:p w14:paraId="6A15B818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ascii="Arial" w:hAnsi="Arial" w:cs="Arial"/>
              <w:caps/>
              <w:color w:val="000000" w:themeColor="text1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E446F92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C100023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B2D6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23E5" w14:textId="77777777" w:rsidR="00307C0F" w:rsidRDefault="00307C0F" w:rsidP="00B44F9A">
      <w:r>
        <w:separator/>
      </w:r>
    </w:p>
  </w:footnote>
  <w:footnote w:type="continuationSeparator" w:id="0">
    <w:p w14:paraId="10559D08" w14:textId="77777777" w:rsidR="00307C0F" w:rsidRDefault="00307C0F" w:rsidP="00B4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4A6C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0781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65CE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76454"/>
    <w:multiLevelType w:val="hybridMultilevel"/>
    <w:tmpl w:val="FFB8E1E4"/>
    <w:lvl w:ilvl="0" w:tplc="3F7855E8">
      <w:numFmt w:val="bullet"/>
      <w:lvlText w:val="-"/>
      <w:lvlJc w:val="left"/>
      <w:pPr>
        <w:ind w:left="360" w:hanging="360"/>
      </w:pPr>
      <w:rPr>
        <w:rFonts w:ascii="Liberation Serif" w:eastAsia="Droid Sans Fallback" w:hAnsi="Liberation Serif" w:cs="FreeSan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23500"/>
    <w:multiLevelType w:val="multilevel"/>
    <w:tmpl w:val="71E85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9"/>
    <w:rsid w:val="0009761D"/>
    <w:rsid w:val="00164043"/>
    <w:rsid w:val="001B03C9"/>
    <w:rsid w:val="002E4586"/>
    <w:rsid w:val="002F2479"/>
    <w:rsid w:val="00307C0F"/>
    <w:rsid w:val="003A30B3"/>
    <w:rsid w:val="00436097"/>
    <w:rsid w:val="004E374F"/>
    <w:rsid w:val="004F0C5C"/>
    <w:rsid w:val="00555552"/>
    <w:rsid w:val="006F749B"/>
    <w:rsid w:val="00703A98"/>
    <w:rsid w:val="008A5CB5"/>
    <w:rsid w:val="009C252B"/>
    <w:rsid w:val="00A05A01"/>
    <w:rsid w:val="00A84FEB"/>
    <w:rsid w:val="00B44F9A"/>
    <w:rsid w:val="00B740DF"/>
    <w:rsid w:val="00B96546"/>
    <w:rsid w:val="00D46A71"/>
    <w:rsid w:val="00DC0DF9"/>
    <w:rsid w:val="00E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DD4D"/>
  <w15:chartTrackingRefBased/>
  <w15:docId w15:val="{7A2FAD04-B782-497F-81F0-A87874D5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C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B9654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5</cp:revision>
  <dcterms:created xsi:type="dcterms:W3CDTF">2022-01-17T16:30:00Z</dcterms:created>
  <dcterms:modified xsi:type="dcterms:W3CDTF">2022-01-17T16:38:00Z</dcterms:modified>
</cp:coreProperties>
</file>