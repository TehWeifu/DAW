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DC04" w14:textId="0015822A" w:rsidR="00BA3AF3" w:rsidRPr="00952C21" w:rsidRDefault="00952C21" w:rsidP="00952C21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color w:val="000000" w:themeColor="text1"/>
          <w:sz w:val="90"/>
          <w:szCs w:val="90"/>
        </w:rPr>
      </w:pPr>
      <w:r w:rsidRPr="00952C21">
        <w:rPr>
          <w:rFonts w:ascii="Arial" w:hAnsi="Arial" w:cs="Arial"/>
          <w:b/>
          <w:bCs/>
          <w:color w:val="000000" w:themeColor="text1"/>
          <w:sz w:val="90"/>
          <w:szCs w:val="90"/>
        </w:rPr>
        <w:t>Funciones Agrupadas 2</w:t>
      </w:r>
    </w:p>
    <w:p w14:paraId="15BE4F69" w14:textId="77777777" w:rsidR="00BA3AF3" w:rsidRPr="00B10B95" w:rsidRDefault="00BA3AF3" w:rsidP="00BA3AF3">
      <w:pPr>
        <w:pStyle w:val="Standard"/>
        <w:jc w:val="center"/>
        <w:rPr>
          <w:rFonts w:ascii="Arial" w:hAnsi="Arial" w:cs="Arial"/>
          <w:b/>
          <w:bCs/>
          <w:color w:val="000000" w:themeColor="text1"/>
        </w:rPr>
      </w:pPr>
    </w:p>
    <w:p w14:paraId="40F92D56" w14:textId="310D8B35" w:rsidR="00BA3AF3" w:rsidRPr="00B10B95" w:rsidRDefault="00B10B95" w:rsidP="00BA3AF3">
      <w:pPr>
        <w:pStyle w:val="Standard"/>
        <w:rPr>
          <w:rFonts w:ascii="Arial" w:hAnsi="Arial" w:cs="Arial"/>
          <w:b/>
          <w:bCs/>
          <w:color w:val="000000" w:themeColor="text1"/>
          <w:u w:val="single"/>
        </w:rPr>
      </w:pPr>
      <w:r w:rsidRPr="00B10B95">
        <w:rPr>
          <w:rFonts w:ascii="Arial" w:hAnsi="Arial" w:cs="Arial"/>
          <w:b/>
          <w:bCs/>
          <w:color w:val="000000" w:themeColor="text1"/>
          <w:u w:val="single"/>
        </w:rPr>
        <w:t>Base de datos galería</w:t>
      </w:r>
    </w:p>
    <w:p w14:paraId="324D0CF1" w14:textId="77777777" w:rsidR="00BA3AF3" w:rsidRPr="00B10B95" w:rsidRDefault="00BA3AF3" w:rsidP="00BA3AF3">
      <w:pPr>
        <w:pStyle w:val="Standard"/>
        <w:jc w:val="center"/>
        <w:rPr>
          <w:rFonts w:ascii="Arial" w:hAnsi="Arial" w:cs="Arial"/>
          <w:b/>
          <w:bCs/>
          <w:color w:val="000000" w:themeColor="text1"/>
        </w:rPr>
      </w:pPr>
    </w:p>
    <w:p w14:paraId="50F64514" w14:textId="30B8BFDE" w:rsidR="00BA3AF3" w:rsidRDefault="00BA3AF3" w:rsidP="00BA3AF3">
      <w:pPr>
        <w:pStyle w:val="Standard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el precio máximo de las pinturas que haya comprado el cliente “</w:t>
      </w:r>
      <w:bookmarkStart w:id="0" w:name="__DdeLink__27_1967407006"/>
      <w:r w:rsidRPr="00B10B95">
        <w:fldChar w:fldCharType="begin"/>
      </w:r>
      <w:r w:rsidRPr="00B10B95">
        <w:rPr>
          <w:rFonts w:ascii="Arial" w:hAnsi="Arial" w:cs="Arial"/>
          <w:color w:val="000000" w:themeColor="text1"/>
        </w:rPr>
        <w:instrText xml:space="preserve"> HYPERLINK  "http://localhost/phpmyadmin/sql.php?db=galeria&amp;table=cliente&amp;pos=0&amp;sql_query=SELECT+*+FROM+`galeria`.`cliente`+WHERE+`dni`+%3D+'12345678Q'&amp;token=09157f910bf99cf593ed97f25f827bb5" </w:instrText>
      </w:r>
      <w:r w:rsidRPr="00B10B95">
        <w:fldChar w:fldCharType="separate"/>
      </w:r>
      <w:r w:rsidRPr="00B10B95">
        <w:rPr>
          <w:rStyle w:val="EnlacedeInternet"/>
          <w:rFonts w:ascii="Arial" w:hAnsi="Arial" w:cs="Arial"/>
          <w:color w:val="000000" w:themeColor="text1"/>
          <w:u w:val="none"/>
        </w:rPr>
        <w:t>12345678Q</w:t>
      </w:r>
      <w:r w:rsidRPr="00B10B95">
        <w:rPr>
          <w:rStyle w:val="EnlacedeInternet"/>
          <w:rFonts w:ascii="Arial" w:hAnsi="Arial" w:cs="Arial"/>
          <w:color w:val="000000" w:themeColor="text1"/>
          <w:u w:val="none"/>
        </w:rPr>
        <w:fldChar w:fldCharType="end"/>
      </w:r>
      <w:bookmarkEnd w:id="0"/>
      <w:r w:rsidRPr="00B10B95">
        <w:rPr>
          <w:rFonts w:ascii="Arial" w:hAnsi="Arial" w:cs="Arial"/>
          <w:color w:val="000000" w:themeColor="text1"/>
        </w:rPr>
        <w:t>”:</w:t>
      </w:r>
    </w:p>
    <w:p w14:paraId="50AE4459" w14:textId="77777777" w:rsidR="00C025DE" w:rsidRPr="00C025DE" w:rsidRDefault="00C025DE" w:rsidP="00C025DE">
      <w:pPr>
        <w:pStyle w:val="Standard"/>
        <w:ind w:left="720"/>
      </w:pPr>
    </w:p>
    <w:p w14:paraId="3AA57A4C" w14:textId="4880F0FC" w:rsidR="00C025DE" w:rsidRPr="00952C21" w:rsidRDefault="00C025DE" w:rsidP="00952C21">
      <w:pPr>
        <w:pStyle w:val="Standard"/>
        <w:ind w:left="567"/>
        <w:rPr>
          <w:rFonts w:ascii="Arial" w:hAnsi="Arial" w:cs="Arial"/>
          <w:color w:val="000000" w:themeColor="text1"/>
          <w:sz w:val="32"/>
          <w:szCs w:val="32"/>
        </w:rPr>
      </w:pPr>
      <w:r w:rsidRPr="00952C21">
        <w:rPr>
          <w:rFonts w:ascii="JetBrains Mono" w:hAnsi="JetBrains Mono"/>
          <w:color w:val="CC7832"/>
          <w:szCs w:val="28"/>
        </w:rPr>
        <w:t xml:space="preserve">SELECT </w:t>
      </w:r>
      <w:r w:rsidRPr="00952C21">
        <w:rPr>
          <w:rFonts w:ascii="JetBrains Mono" w:hAnsi="JetBrains Mono"/>
          <w:color w:val="FFC66D"/>
          <w:szCs w:val="28"/>
        </w:rPr>
        <w:t>*</w:t>
      </w:r>
      <w:r w:rsidRPr="00952C21">
        <w:rPr>
          <w:sz w:val="28"/>
          <w:szCs w:val="28"/>
        </w:rPr>
        <w:br/>
      </w:r>
      <w:r w:rsidRPr="00952C21">
        <w:rPr>
          <w:rFonts w:ascii="JetBrains Mono" w:hAnsi="JetBrains Mono"/>
          <w:color w:val="CC7832"/>
          <w:szCs w:val="28"/>
        </w:rPr>
        <w:t xml:space="preserve">FROM </w:t>
      </w:r>
      <w:r w:rsidRPr="00952C21">
        <w:rPr>
          <w:rFonts w:ascii="JetBrains Mono" w:hAnsi="JetBrains Mono"/>
          <w:color w:val="A9B7C6"/>
          <w:szCs w:val="28"/>
        </w:rPr>
        <w:t>pintura</w:t>
      </w:r>
      <w:r w:rsidRPr="00952C21">
        <w:rPr>
          <w:sz w:val="28"/>
          <w:szCs w:val="28"/>
        </w:rPr>
        <w:br/>
      </w:r>
      <w:r w:rsidRPr="00952C21">
        <w:rPr>
          <w:rFonts w:ascii="JetBrains Mono" w:hAnsi="JetBrains Mono"/>
          <w:color w:val="CC7832"/>
          <w:szCs w:val="28"/>
        </w:rPr>
        <w:t xml:space="preserve">WHERE </w:t>
      </w:r>
      <w:r w:rsidRPr="00952C21">
        <w:rPr>
          <w:rFonts w:ascii="JetBrains Mono" w:hAnsi="JetBrains Mono"/>
          <w:color w:val="9876AA"/>
          <w:szCs w:val="28"/>
        </w:rPr>
        <w:t xml:space="preserve">dni_cliente </w:t>
      </w:r>
      <w:r w:rsidRPr="00952C21">
        <w:rPr>
          <w:rFonts w:ascii="JetBrains Mono" w:hAnsi="JetBrains Mono"/>
          <w:color w:val="A9B7C6"/>
          <w:szCs w:val="28"/>
        </w:rPr>
        <w:t xml:space="preserve">= </w:t>
      </w:r>
      <w:r w:rsidRPr="00952C21">
        <w:rPr>
          <w:rFonts w:ascii="JetBrains Mono" w:hAnsi="JetBrains Mono"/>
          <w:color w:val="6A8759"/>
          <w:szCs w:val="28"/>
        </w:rPr>
        <w:t>'12345678Q'</w:t>
      </w:r>
      <w:r w:rsidRPr="00952C21">
        <w:rPr>
          <w:sz w:val="28"/>
          <w:szCs w:val="28"/>
        </w:rPr>
        <w:br/>
      </w:r>
      <w:r w:rsidRPr="00952C21">
        <w:rPr>
          <w:rFonts w:ascii="JetBrains Mono" w:hAnsi="JetBrains Mono"/>
          <w:color w:val="6A8759"/>
          <w:szCs w:val="28"/>
        </w:rPr>
        <w:t xml:space="preserve">  </w:t>
      </w:r>
      <w:r w:rsidRPr="00952C21">
        <w:rPr>
          <w:rFonts w:ascii="JetBrains Mono" w:hAnsi="JetBrains Mono"/>
          <w:color w:val="CC7832"/>
          <w:szCs w:val="28"/>
        </w:rPr>
        <w:t xml:space="preserve">AND </w:t>
      </w:r>
      <w:r w:rsidRPr="00952C21">
        <w:rPr>
          <w:rFonts w:ascii="JetBrains Mono" w:hAnsi="JetBrains Mono"/>
          <w:color w:val="9876AA"/>
          <w:szCs w:val="28"/>
        </w:rPr>
        <w:t xml:space="preserve">precio </w:t>
      </w:r>
      <w:r w:rsidRPr="00952C21">
        <w:rPr>
          <w:rFonts w:ascii="JetBrains Mono" w:hAnsi="JetBrains Mono"/>
          <w:color w:val="A9B7C6"/>
          <w:szCs w:val="28"/>
        </w:rPr>
        <w:t>= (</w:t>
      </w:r>
      <w:r w:rsidRPr="00952C21">
        <w:rPr>
          <w:sz w:val="28"/>
          <w:szCs w:val="28"/>
        </w:rPr>
        <w:br/>
      </w:r>
      <w:r w:rsidRPr="00952C21">
        <w:rPr>
          <w:rFonts w:ascii="JetBrains Mono" w:hAnsi="JetBrains Mono"/>
          <w:color w:val="A9B7C6"/>
          <w:szCs w:val="28"/>
        </w:rPr>
        <w:t xml:space="preserve">    </w:t>
      </w:r>
      <w:r w:rsidRPr="00952C21">
        <w:rPr>
          <w:rFonts w:ascii="JetBrains Mono" w:hAnsi="JetBrains Mono"/>
          <w:color w:val="CC7832"/>
          <w:szCs w:val="28"/>
        </w:rPr>
        <w:t xml:space="preserve">SELECT </w:t>
      </w:r>
      <w:r w:rsidRPr="00952C21">
        <w:rPr>
          <w:rFonts w:ascii="JetBrains Mono" w:hAnsi="JetBrains Mono"/>
          <w:color w:val="FFC66D"/>
          <w:szCs w:val="28"/>
        </w:rPr>
        <w:t>MAX</w:t>
      </w:r>
      <w:r w:rsidRPr="00952C21">
        <w:rPr>
          <w:rFonts w:ascii="JetBrains Mono" w:hAnsi="JetBrains Mono"/>
          <w:color w:val="A9B7C6"/>
          <w:szCs w:val="28"/>
        </w:rPr>
        <w:t>(</w:t>
      </w:r>
      <w:r w:rsidRPr="00952C21">
        <w:rPr>
          <w:rFonts w:ascii="JetBrains Mono" w:hAnsi="JetBrains Mono"/>
          <w:color w:val="9876AA"/>
          <w:szCs w:val="28"/>
        </w:rPr>
        <w:t>precio</w:t>
      </w:r>
      <w:r w:rsidRPr="00952C21">
        <w:rPr>
          <w:rFonts w:ascii="JetBrains Mono" w:hAnsi="JetBrains Mono"/>
          <w:color w:val="A9B7C6"/>
          <w:szCs w:val="28"/>
        </w:rPr>
        <w:t>)</w:t>
      </w:r>
      <w:r w:rsidRPr="00952C21">
        <w:rPr>
          <w:sz w:val="28"/>
          <w:szCs w:val="28"/>
        </w:rPr>
        <w:br/>
      </w:r>
      <w:r w:rsidRPr="00952C21">
        <w:rPr>
          <w:rFonts w:ascii="JetBrains Mono" w:hAnsi="JetBrains Mono"/>
          <w:color w:val="A9B7C6"/>
          <w:szCs w:val="28"/>
        </w:rPr>
        <w:t xml:space="preserve">    </w:t>
      </w:r>
      <w:r w:rsidRPr="00952C21">
        <w:rPr>
          <w:rFonts w:ascii="JetBrains Mono" w:hAnsi="JetBrains Mono"/>
          <w:color w:val="CC7832"/>
          <w:szCs w:val="28"/>
        </w:rPr>
        <w:t xml:space="preserve">FROM </w:t>
      </w:r>
      <w:r w:rsidRPr="00952C21">
        <w:rPr>
          <w:rFonts w:ascii="JetBrains Mono" w:hAnsi="JetBrains Mono"/>
          <w:color w:val="A9B7C6"/>
          <w:szCs w:val="28"/>
        </w:rPr>
        <w:t>pintura</w:t>
      </w:r>
      <w:r w:rsidRPr="00952C21">
        <w:rPr>
          <w:sz w:val="28"/>
          <w:szCs w:val="28"/>
        </w:rPr>
        <w:br/>
      </w:r>
      <w:r w:rsidRPr="00952C21">
        <w:rPr>
          <w:rFonts w:ascii="JetBrains Mono" w:hAnsi="JetBrains Mono"/>
          <w:color w:val="A9B7C6"/>
          <w:szCs w:val="28"/>
        </w:rPr>
        <w:t xml:space="preserve">    </w:t>
      </w:r>
      <w:r w:rsidRPr="00952C21">
        <w:rPr>
          <w:rFonts w:ascii="JetBrains Mono" w:hAnsi="JetBrains Mono"/>
          <w:color w:val="CC7832"/>
          <w:szCs w:val="28"/>
        </w:rPr>
        <w:t xml:space="preserve">WHERE </w:t>
      </w:r>
      <w:r w:rsidRPr="00952C21">
        <w:rPr>
          <w:rFonts w:ascii="JetBrains Mono" w:hAnsi="JetBrains Mono"/>
          <w:color w:val="9876AA"/>
          <w:szCs w:val="28"/>
        </w:rPr>
        <w:t xml:space="preserve">dni_cliente </w:t>
      </w:r>
      <w:r w:rsidRPr="00952C21">
        <w:rPr>
          <w:rFonts w:ascii="JetBrains Mono" w:hAnsi="JetBrains Mono"/>
          <w:color w:val="A9B7C6"/>
          <w:szCs w:val="28"/>
        </w:rPr>
        <w:t xml:space="preserve">= </w:t>
      </w:r>
      <w:r w:rsidRPr="00952C21">
        <w:rPr>
          <w:rFonts w:ascii="JetBrains Mono" w:hAnsi="JetBrains Mono"/>
          <w:color w:val="6A8759"/>
          <w:szCs w:val="28"/>
        </w:rPr>
        <w:t>'12345678Q'</w:t>
      </w:r>
      <w:r w:rsidRPr="00952C21">
        <w:rPr>
          <w:rFonts w:ascii="JetBrains Mono" w:hAnsi="JetBrains Mono"/>
          <w:color w:val="A9B7C6"/>
          <w:szCs w:val="28"/>
        </w:rPr>
        <w:t>)</w:t>
      </w:r>
    </w:p>
    <w:p w14:paraId="519F25D3" w14:textId="77777777" w:rsidR="00BA3AF3" w:rsidRPr="00B10B95" w:rsidRDefault="00BA3AF3" w:rsidP="00BA3AF3">
      <w:pPr>
        <w:pStyle w:val="Standard"/>
        <w:rPr>
          <w:rFonts w:ascii="Arial" w:hAnsi="Arial" w:cs="Arial"/>
          <w:color w:val="000000" w:themeColor="text1"/>
        </w:rPr>
      </w:pPr>
    </w:p>
    <w:p w14:paraId="617AEFDC" w14:textId="77777777" w:rsidR="00BA3AF3" w:rsidRPr="00B10B95" w:rsidRDefault="00BA3AF3" w:rsidP="00C025DE">
      <w:pPr>
        <w:pStyle w:val="Standard"/>
        <w:jc w:val="center"/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47495F7" wp14:editId="26DD8C29">
            <wp:extent cx="6120000" cy="28908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AD74" w14:textId="7215976A" w:rsidR="00BA3AF3" w:rsidRDefault="00BA3AF3" w:rsidP="00BA3AF3">
      <w:pPr>
        <w:pStyle w:val="Standard"/>
        <w:rPr>
          <w:rFonts w:ascii="Arial" w:hAnsi="Arial" w:cs="Arial"/>
          <w:color w:val="000000" w:themeColor="text1"/>
        </w:rPr>
      </w:pPr>
    </w:p>
    <w:p w14:paraId="415EAAFA" w14:textId="77777777" w:rsidR="00952C21" w:rsidRPr="00B10B95" w:rsidRDefault="00952C21" w:rsidP="00BA3AF3">
      <w:pPr>
        <w:pStyle w:val="Standard"/>
        <w:rPr>
          <w:rFonts w:ascii="Arial" w:hAnsi="Arial" w:cs="Arial"/>
          <w:color w:val="000000" w:themeColor="text1"/>
        </w:rPr>
      </w:pPr>
    </w:p>
    <w:p w14:paraId="661B0F82" w14:textId="15A9C78B" w:rsidR="00BA3AF3" w:rsidRDefault="00BA3AF3" w:rsidP="00B10B95">
      <w:pPr>
        <w:pStyle w:val="Standard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el precio medio de las pinturas de cada artista:</w:t>
      </w:r>
    </w:p>
    <w:p w14:paraId="2D58EABA" w14:textId="4731A322" w:rsidR="00C025DE" w:rsidRDefault="00C025DE" w:rsidP="00C025DE">
      <w:pPr>
        <w:pStyle w:val="Standard"/>
        <w:rPr>
          <w:rFonts w:ascii="Arial" w:hAnsi="Arial" w:cs="Arial"/>
          <w:color w:val="000000" w:themeColor="text1"/>
        </w:rPr>
      </w:pPr>
    </w:p>
    <w:p w14:paraId="7A2AB9AE" w14:textId="77777777" w:rsidR="00C025DE" w:rsidRPr="00952C21" w:rsidRDefault="00C025DE" w:rsidP="00952C21">
      <w:pPr>
        <w:pStyle w:val="HTMLconformatoprevio"/>
        <w:ind w:left="567"/>
        <w:rPr>
          <w:rFonts w:ascii="JetBrains Mono" w:hAnsi="JetBrains Mono"/>
          <w:color w:val="A9B7C6"/>
          <w:sz w:val="24"/>
          <w:szCs w:val="24"/>
        </w:rPr>
      </w:pP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9876AA"/>
          <w:sz w:val="24"/>
          <w:szCs w:val="24"/>
        </w:rPr>
        <w:t>dni_artista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, </w:t>
      </w:r>
      <w:r w:rsidRPr="00952C21">
        <w:rPr>
          <w:rFonts w:ascii="JetBrains Mono" w:hAnsi="JetBrains Mono"/>
          <w:color w:val="FFC66D"/>
          <w:sz w:val="24"/>
          <w:szCs w:val="24"/>
        </w:rPr>
        <w:t>AVG</w:t>
      </w:r>
      <w:r w:rsidRPr="00952C21">
        <w:rPr>
          <w:rFonts w:ascii="JetBrains Mono" w:hAnsi="JetBrains Mono"/>
          <w:color w:val="A9B7C6"/>
          <w:sz w:val="24"/>
          <w:szCs w:val="24"/>
        </w:rPr>
        <w:t>(</w:t>
      </w:r>
      <w:r w:rsidRPr="00952C21">
        <w:rPr>
          <w:rFonts w:ascii="JetBrains Mono" w:hAnsi="JetBrains Mono"/>
          <w:color w:val="9876AA"/>
          <w:sz w:val="24"/>
          <w:szCs w:val="24"/>
        </w:rPr>
        <w:t>precio</w:t>
      </w:r>
      <w:r w:rsidRPr="00952C21">
        <w:rPr>
          <w:rFonts w:ascii="JetBrains Mono" w:hAnsi="JetBrains Mono"/>
          <w:color w:val="A9B7C6"/>
          <w:sz w:val="24"/>
          <w:szCs w:val="24"/>
        </w:rPr>
        <w:t xml:space="preserve">)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AS </w:t>
      </w:r>
      <w:r w:rsidRPr="00952C21">
        <w:rPr>
          <w:rFonts w:ascii="JetBrains Mono" w:hAnsi="JetBrains Mono"/>
          <w:color w:val="6A8759"/>
          <w:sz w:val="24"/>
          <w:szCs w:val="24"/>
        </w:rPr>
        <w:t>'Precio medio'</w:t>
      </w:r>
      <w:r w:rsidRPr="00952C21">
        <w:rPr>
          <w:rFonts w:ascii="JetBrains Mono" w:hAnsi="JetBrains Mono"/>
          <w:color w:val="6A8759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pintura</w:t>
      </w:r>
      <w:r w:rsidRPr="00952C21">
        <w:rPr>
          <w:rFonts w:ascii="JetBrains Mono" w:hAnsi="JetBrains Mono"/>
          <w:color w:val="A9B7C6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GROUP BY </w:t>
      </w:r>
      <w:r w:rsidRPr="00952C21">
        <w:rPr>
          <w:rFonts w:ascii="JetBrains Mono" w:hAnsi="JetBrains Mono"/>
          <w:color w:val="9876AA"/>
          <w:sz w:val="24"/>
          <w:szCs w:val="24"/>
        </w:rPr>
        <w:t>dni_artista</w:t>
      </w:r>
      <w:r w:rsidRPr="00952C21">
        <w:rPr>
          <w:rFonts w:ascii="JetBrains Mono" w:hAnsi="JetBrains Mono"/>
          <w:color w:val="CC7832"/>
          <w:sz w:val="24"/>
          <w:szCs w:val="24"/>
        </w:rPr>
        <w:t>;</w:t>
      </w:r>
    </w:p>
    <w:p w14:paraId="564C26B8" w14:textId="11313017" w:rsidR="00C025DE" w:rsidRDefault="00C025DE" w:rsidP="00C025DE">
      <w:pPr>
        <w:pStyle w:val="Standard"/>
        <w:rPr>
          <w:rFonts w:ascii="Arial" w:hAnsi="Arial" w:cs="Arial"/>
          <w:color w:val="000000" w:themeColor="text1"/>
        </w:rPr>
      </w:pPr>
    </w:p>
    <w:p w14:paraId="270EAB56" w14:textId="67D22131" w:rsidR="00C025DE" w:rsidRDefault="00C025DE" w:rsidP="00C025DE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D1BC13F" wp14:editId="5CD18253">
            <wp:extent cx="3724275" cy="1104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55FB" w14:textId="77777777" w:rsidR="00952C21" w:rsidRDefault="00952C21" w:rsidP="00C025DE">
      <w:pPr>
        <w:pStyle w:val="Standard"/>
        <w:jc w:val="center"/>
        <w:rPr>
          <w:rFonts w:ascii="Arial" w:hAnsi="Arial" w:cs="Arial"/>
          <w:color w:val="000000" w:themeColor="text1"/>
        </w:rPr>
      </w:pPr>
    </w:p>
    <w:p w14:paraId="23EEDBB1" w14:textId="77777777" w:rsidR="00C025DE" w:rsidRPr="00B10B95" w:rsidRDefault="00C025DE" w:rsidP="00C025DE">
      <w:pPr>
        <w:pStyle w:val="Standard"/>
        <w:rPr>
          <w:rFonts w:ascii="Arial" w:hAnsi="Arial" w:cs="Arial"/>
          <w:color w:val="000000" w:themeColor="text1"/>
        </w:rPr>
      </w:pPr>
    </w:p>
    <w:p w14:paraId="372EDC4C" w14:textId="6E381763" w:rsidR="00BA3AF3" w:rsidRDefault="00BA3AF3" w:rsidP="00B10B95">
      <w:pPr>
        <w:pStyle w:val="Standard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el precio final total que ha pagado cada cliente por la compra de pinturas:</w:t>
      </w:r>
    </w:p>
    <w:p w14:paraId="78E633DD" w14:textId="77777777" w:rsidR="00205434" w:rsidRDefault="00205434" w:rsidP="00205434">
      <w:pPr>
        <w:pStyle w:val="Standard"/>
        <w:ind w:left="720"/>
        <w:rPr>
          <w:rFonts w:ascii="Arial" w:hAnsi="Arial" w:cs="Arial"/>
          <w:color w:val="000000" w:themeColor="text1"/>
        </w:rPr>
      </w:pPr>
    </w:p>
    <w:p w14:paraId="0D882261" w14:textId="77777777" w:rsidR="00205434" w:rsidRPr="00952C21" w:rsidRDefault="00205434" w:rsidP="00952C21">
      <w:pPr>
        <w:pStyle w:val="HTMLconformatoprevio"/>
        <w:ind w:left="567"/>
        <w:rPr>
          <w:rFonts w:ascii="JetBrains Mono" w:hAnsi="JetBrains Mono"/>
          <w:color w:val="A9B7C6"/>
          <w:sz w:val="24"/>
          <w:szCs w:val="24"/>
        </w:rPr>
      </w:pP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9876AA"/>
          <w:sz w:val="24"/>
          <w:szCs w:val="24"/>
        </w:rPr>
        <w:t>dni_cliente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, </w:t>
      </w:r>
      <w:r w:rsidRPr="00952C21">
        <w:rPr>
          <w:rFonts w:ascii="JetBrains Mono" w:hAnsi="JetBrains Mono"/>
          <w:color w:val="FFC66D"/>
          <w:sz w:val="24"/>
          <w:szCs w:val="24"/>
        </w:rPr>
        <w:t>SUM</w:t>
      </w:r>
      <w:r w:rsidRPr="00952C21">
        <w:rPr>
          <w:rFonts w:ascii="JetBrains Mono" w:hAnsi="JetBrains Mono"/>
          <w:color w:val="A9B7C6"/>
          <w:sz w:val="24"/>
          <w:szCs w:val="24"/>
        </w:rPr>
        <w:t>(</w:t>
      </w:r>
      <w:r w:rsidRPr="00952C21">
        <w:rPr>
          <w:rFonts w:ascii="JetBrains Mono" w:hAnsi="JetBrains Mono"/>
          <w:color w:val="9876AA"/>
          <w:sz w:val="24"/>
          <w:szCs w:val="24"/>
        </w:rPr>
        <w:t>preciofinal</w:t>
      </w:r>
      <w:r w:rsidRPr="00952C21">
        <w:rPr>
          <w:rFonts w:ascii="JetBrains Mono" w:hAnsi="JetBrains Mono"/>
          <w:color w:val="A9B7C6"/>
          <w:sz w:val="24"/>
          <w:szCs w:val="24"/>
        </w:rPr>
        <w:t xml:space="preserve">)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AS </w:t>
      </w:r>
      <w:r w:rsidRPr="00952C21">
        <w:rPr>
          <w:rFonts w:ascii="JetBrains Mono" w:hAnsi="JetBrains Mono"/>
          <w:color w:val="6A8759"/>
          <w:sz w:val="24"/>
          <w:szCs w:val="24"/>
        </w:rPr>
        <w:t>'Precio final total'</w:t>
      </w:r>
      <w:r w:rsidRPr="00952C21">
        <w:rPr>
          <w:rFonts w:ascii="JetBrains Mono" w:hAnsi="JetBrains Mono"/>
          <w:color w:val="6A8759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pintura</w:t>
      </w:r>
      <w:r w:rsidRPr="00952C21">
        <w:rPr>
          <w:rFonts w:ascii="JetBrains Mono" w:hAnsi="JetBrains Mono"/>
          <w:color w:val="A9B7C6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GROUP BY </w:t>
      </w:r>
      <w:r w:rsidRPr="00952C21">
        <w:rPr>
          <w:rFonts w:ascii="JetBrains Mono" w:hAnsi="JetBrains Mono"/>
          <w:color w:val="9876AA"/>
          <w:sz w:val="24"/>
          <w:szCs w:val="24"/>
        </w:rPr>
        <w:t>dni_cliente</w:t>
      </w:r>
      <w:r w:rsidRPr="00952C21">
        <w:rPr>
          <w:rFonts w:ascii="JetBrains Mono" w:hAnsi="JetBrains Mono"/>
          <w:color w:val="CC7832"/>
          <w:sz w:val="24"/>
          <w:szCs w:val="24"/>
        </w:rPr>
        <w:t>;</w:t>
      </w:r>
    </w:p>
    <w:p w14:paraId="6122432B" w14:textId="7A77C41A" w:rsidR="00C025DE" w:rsidRDefault="00C025DE" w:rsidP="00C025DE">
      <w:pPr>
        <w:pStyle w:val="Standard"/>
        <w:rPr>
          <w:rFonts w:ascii="Arial" w:hAnsi="Arial" w:cs="Arial"/>
          <w:color w:val="000000" w:themeColor="text1"/>
        </w:rPr>
      </w:pPr>
    </w:p>
    <w:p w14:paraId="7ADEF73B" w14:textId="5A93881B" w:rsidR="00C025DE" w:rsidRDefault="0020543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8D96759" wp14:editId="775E9E9D">
            <wp:extent cx="4305300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2E4E" w14:textId="3BB20135" w:rsidR="00205434" w:rsidRDefault="00205434">
      <w:pPr>
        <w:rPr>
          <w:rFonts w:ascii="Arial" w:eastAsia="Droid Sans Fallback" w:hAnsi="Arial" w:cs="Arial"/>
          <w:color w:val="000000" w:themeColor="text1"/>
          <w:sz w:val="24"/>
          <w:szCs w:val="24"/>
          <w:lang w:eastAsia="zh-CN" w:bidi="hi-IN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1BC622EF" w14:textId="75668E7A" w:rsidR="00BA3AF3" w:rsidRDefault="00BA3AF3" w:rsidP="00B10B95">
      <w:pPr>
        <w:pStyle w:val="Standard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lastRenderedPageBreak/>
        <w:t>Muestra el dinero total que ha ganado cada artista por la venta de sus pinturas:</w:t>
      </w:r>
    </w:p>
    <w:p w14:paraId="7A74D42E" w14:textId="2B5EAE8F" w:rsidR="00205434" w:rsidRDefault="00205434" w:rsidP="00205434">
      <w:pPr>
        <w:pStyle w:val="Standard"/>
        <w:rPr>
          <w:rFonts w:ascii="Arial" w:hAnsi="Arial" w:cs="Arial"/>
          <w:color w:val="000000" w:themeColor="text1"/>
        </w:rPr>
      </w:pPr>
    </w:p>
    <w:p w14:paraId="4698A1D3" w14:textId="77777777" w:rsidR="00205434" w:rsidRPr="00952C21" w:rsidRDefault="00205434" w:rsidP="00952C21">
      <w:pPr>
        <w:pStyle w:val="HTMLconformatoprevio"/>
        <w:ind w:left="567"/>
        <w:rPr>
          <w:rFonts w:ascii="JetBrains Mono" w:hAnsi="JetBrains Mono"/>
          <w:color w:val="A9B7C6"/>
          <w:sz w:val="24"/>
          <w:szCs w:val="24"/>
        </w:rPr>
      </w:pP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9876AA"/>
          <w:sz w:val="24"/>
          <w:szCs w:val="24"/>
        </w:rPr>
        <w:t>dni_artista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, </w:t>
      </w:r>
      <w:r w:rsidRPr="00952C21">
        <w:rPr>
          <w:rFonts w:ascii="JetBrains Mono" w:hAnsi="JetBrains Mono"/>
          <w:color w:val="FFC66D"/>
          <w:sz w:val="24"/>
          <w:szCs w:val="24"/>
        </w:rPr>
        <w:t>SUM</w:t>
      </w:r>
      <w:r w:rsidRPr="00952C21">
        <w:rPr>
          <w:rFonts w:ascii="JetBrains Mono" w:hAnsi="JetBrains Mono"/>
          <w:color w:val="A9B7C6"/>
          <w:sz w:val="24"/>
          <w:szCs w:val="24"/>
        </w:rPr>
        <w:t>(</w:t>
      </w:r>
      <w:r w:rsidRPr="00952C21">
        <w:rPr>
          <w:rFonts w:ascii="JetBrains Mono" w:hAnsi="JetBrains Mono"/>
          <w:color w:val="9876AA"/>
          <w:sz w:val="24"/>
          <w:szCs w:val="24"/>
        </w:rPr>
        <w:t>preciofinal</w:t>
      </w:r>
      <w:r w:rsidRPr="00952C21">
        <w:rPr>
          <w:rFonts w:ascii="JetBrains Mono" w:hAnsi="JetBrains Mono"/>
          <w:color w:val="A9B7C6"/>
          <w:sz w:val="24"/>
          <w:szCs w:val="24"/>
        </w:rPr>
        <w:t xml:space="preserve">)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AS </w:t>
      </w:r>
      <w:r w:rsidRPr="00952C21">
        <w:rPr>
          <w:rFonts w:ascii="JetBrains Mono" w:hAnsi="JetBrains Mono"/>
          <w:color w:val="6A8759"/>
          <w:sz w:val="24"/>
          <w:szCs w:val="24"/>
        </w:rPr>
        <w:t>'Precio final total'</w:t>
      </w:r>
      <w:r w:rsidRPr="00952C21">
        <w:rPr>
          <w:rFonts w:ascii="JetBrains Mono" w:hAnsi="JetBrains Mono"/>
          <w:color w:val="6A8759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pintura</w:t>
      </w:r>
      <w:r w:rsidRPr="00952C21">
        <w:rPr>
          <w:rFonts w:ascii="JetBrains Mono" w:hAnsi="JetBrains Mono"/>
          <w:color w:val="A9B7C6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GROUP BY </w:t>
      </w:r>
      <w:r w:rsidRPr="00952C21">
        <w:rPr>
          <w:rFonts w:ascii="JetBrains Mono" w:hAnsi="JetBrains Mono"/>
          <w:color w:val="9876AA"/>
          <w:sz w:val="24"/>
          <w:szCs w:val="24"/>
        </w:rPr>
        <w:t>dni_artista</w:t>
      </w:r>
      <w:r w:rsidRPr="00952C21">
        <w:rPr>
          <w:rFonts w:ascii="JetBrains Mono" w:hAnsi="JetBrains Mono"/>
          <w:color w:val="CC7832"/>
          <w:sz w:val="24"/>
          <w:szCs w:val="24"/>
        </w:rPr>
        <w:t>;</w:t>
      </w:r>
    </w:p>
    <w:p w14:paraId="782ACC15" w14:textId="77777777" w:rsidR="00205434" w:rsidRDefault="00205434" w:rsidP="00205434">
      <w:pPr>
        <w:pStyle w:val="Standard"/>
        <w:rPr>
          <w:rFonts w:ascii="Arial" w:hAnsi="Arial" w:cs="Arial"/>
          <w:color w:val="000000" w:themeColor="text1"/>
        </w:rPr>
      </w:pPr>
    </w:p>
    <w:p w14:paraId="75E7FD1E" w14:textId="500AE64D" w:rsidR="00205434" w:rsidRDefault="0020543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D31F136" wp14:editId="0FFF8B46">
            <wp:extent cx="4267200" cy="1114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6497" w14:textId="002DF271" w:rsidR="00205434" w:rsidRDefault="00205434" w:rsidP="00205434">
      <w:pPr>
        <w:pStyle w:val="Standard"/>
        <w:rPr>
          <w:rFonts w:ascii="Arial" w:hAnsi="Arial" w:cs="Arial"/>
          <w:color w:val="000000" w:themeColor="text1"/>
        </w:rPr>
      </w:pPr>
    </w:p>
    <w:p w14:paraId="1B36DDB4" w14:textId="77777777" w:rsidR="00BA3AF3" w:rsidRPr="00B10B95" w:rsidRDefault="00BA3AF3" w:rsidP="00BA3AF3">
      <w:pPr>
        <w:pStyle w:val="Standard"/>
        <w:rPr>
          <w:rFonts w:ascii="Arial" w:hAnsi="Arial" w:cs="Arial"/>
          <w:color w:val="000000" w:themeColor="text1"/>
        </w:rPr>
      </w:pPr>
    </w:p>
    <w:p w14:paraId="22E402AE" w14:textId="72D36E9E" w:rsidR="00BA3AF3" w:rsidRDefault="00B10B95" w:rsidP="00BA3AF3">
      <w:pPr>
        <w:pStyle w:val="Standard"/>
        <w:rPr>
          <w:rFonts w:ascii="Arial" w:hAnsi="Arial" w:cs="Arial"/>
          <w:b/>
          <w:bCs/>
          <w:color w:val="000000" w:themeColor="text1"/>
          <w:u w:val="single"/>
        </w:rPr>
      </w:pPr>
      <w:r w:rsidRPr="00B10B95">
        <w:rPr>
          <w:rFonts w:ascii="Arial" w:hAnsi="Arial" w:cs="Arial"/>
          <w:b/>
          <w:bCs/>
          <w:color w:val="000000" w:themeColor="text1"/>
          <w:u w:val="single"/>
        </w:rPr>
        <w:t>Base de datos horarios</w:t>
      </w:r>
    </w:p>
    <w:p w14:paraId="34478B06" w14:textId="77777777" w:rsidR="00B10B95" w:rsidRPr="00B10B95" w:rsidRDefault="00B10B95" w:rsidP="00BA3AF3">
      <w:pPr>
        <w:pStyle w:val="Standard"/>
        <w:rPr>
          <w:rFonts w:ascii="Arial" w:hAnsi="Arial" w:cs="Arial"/>
          <w:b/>
          <w:bCs/>
          <w:color w:val="000000" w:themeColor="text1"/>
          <w:u w:val="single"/>
        </w:rPr>
      </w:pPr>
    </w:p>
    <w:p w14:paraId="65046E0C" w14:textId="251B9D8D" w:rsidR="006260C8" w:rsidRPr="006260C8" w:rsidRDefault="00BA3AF3" w:rsidP="00785F7A">
      <w:pPr>
        <w:pStyle w:val="Standard"/>
        <w:numPr>
          <w:ilvl w:val="0"/>
          <w:numId w:val="6"/>
        </w:numPr>
      </w:pPr>
      <w:r w:rsidRPr="006260C8">
        <w:rPr>
          <w:rFonts w:ascii="Arial" w:hAnsi="Arial" w:cs="Arial"/>
          <w:color w:val="000000" w:themeColor="text1"/>
        </w:rPr>
        <w:t>Muestra cuántas asignaturas imparte cada profesor:</w:t>
      </w:r>
    </w:p>
    <w:p w14:paraId="2F77E3FE" w14:textId="77777777" w:rsidR="006260C8" w:rsidRPr="006260C8" w:rsidRDefault="006260C8" w:rsidP="006260C8">
      <w:pPr>
        <w:pStyle w:val="Standard"/>
        <w:ind w:left="360"/>
      </w:pPr>
    </w:p>
    <w:p w14:paraId="01095502" w14:textId="257262D6" w:rsidR="006260C8" w:rsidRDefault="00205434" w:rsidP="006260C8">
      <w:pPr>
        <w:pStyle w:val="HTMLconformatoprevio"/>
        <w:ind w:left="567"/>
        <w:rPr>
          <w:rFonts w:ascii="JetBrains Mono" w:hAnsi="JetBrains Mono"/>
          <w:color w:val="9876AA"/>
          <w:sz w:val="24"/>
          <w:szCs w:val="24"/>
        </w:rPr>
      </w:pP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9876AA"/>
          <w:sz w:val="24"/>
          <w:szCs w:val="24"/>
        </w:rPr>
        <w:t>nomprofesor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, </w:t>
      </w:r>
      <w:r w:rsidRPr="00952C21">
        <w:rPr>
          <w:rFonts w:ascii="JetBrains Mono" w:hAnsi="JetBrains Mono"/>
          <w:color w:val="FFC66D"/>
          <w:sz w:val="24"/>
          <w:szCs w:val="24"/>
        </w:rPr>
        <w:t>COUNT</w:t>
      </w:r>
      <w:r w:rsidRPr="00952C21">
        <w:rPr>
          <w:rFonts w:ascii="JetBrains Mono" w:hAnsi="JetBrains Mono"/>
          <w:color w:val="A9B7C6"/>
          <w:sz w:val="24"/>
          <w:szCs w:val="24"/>
        </w:rPr>
        <w:t>(</w:t>
      </w:r>
      <w:r w:rsidRPr="00952C21">
        <w:rPr>
          <w:rFonts w:ascii="JetBrains Mono" w:hAnsi="JetBrains Mono"/>
          <w:color w:val="FFC66D"/>
          <w:sz w:val="24"/>
          <w:szCs w:val="24"/>
        </w:rPr>
        <w:t>*</w:t>
      </w:r>
      <w:r w:rsidRPr="00952C21">
        <w:rPr>
          <w:rFonts w:ascii="JetBrains Mono" w:hAnsi="JetBrains Mono"/>
          <w:color w:val="A9B7C6"/>
          <w:sz w:val="24"/>
          <w:szCs w:val="24"/>
        </w:rPr>
        <w:t xml:space="preserve">)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AS </w:t>
      </w:r>
      <w:r w:rsidRPr="00952C21">
        <w:rPr>
          <w:rFonts w:ascii="JetBrains Mono" w:hAnsi="JetBrains Mono"/>
          <w:color w:val="6A8759"/>
          <w:sz w:val="24"/>
          <w:szCs w:val="24"/>
        </w:rPr>
        <w:t>'Asignaturas impartidas'</w:t>
      </w:r>
      <w:r w:rsidRPr="00952C21">
        <w:rPr>
          <w:rFonts w:ascii="JetBrains Mono" w:hAnsi="JetBrains Mono"/>
          <w:color w:val="6A8759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asignatura</w:t>
      </w:r>
      <w:r w:rsidRPr="00952C21">
        <w:rPr>
          <w:rFonts w:ascii="JetBrains Mono" w:hAnsi="JetBrains Mono"/>
          <w:color w:val="A9B7C6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GROUP BY </w:t>
      </w:r>
      <w:r w:rsidRPr="00952C21">
        <w:rPr>
          <w:rFonts w:ascii="JetBrains Mono" w:hAnsi="JetBrains Mono"/>
          <w:color w:val="9876AA"/>
          <w:sz w:val="24"/>
          <w:szCs w:val="24"/>
        </w:rPr>
        <w:t>nomprofesor</w:t>
      </w:r>
    </w:p>
    <w:p w14:paraId="3046843C" w14:textId="77777777" w:rsidR="006260C8" w:rsidRPr="006260C8" w:rsidRDefault="006260C8" w:rsidP="006260C8">
      <w:pPr>
        <w:pStyle w:val="HTMLconformatoprevio"/>
        <w:ind w:left="567"/>
        <w:rPr>
          <w:rFonts w:ascii="JetBrains Mono" w:hAnsi="JetBrains Mono"/>
          <w:color w:val="9876AA"/>
          <w:sz w:val="24"/>
          <w:szCs w:val="24"/>
        </w:rPr>
      </w:pPr>
    </w:p>
    <w:p w14:paraId="3C08B8EB" w14:textId="7D0B58F4" w:rsidR="00205434" w:rsidRDefault="0020543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7609428" wp14:editId="0F20A4C4">
            <wp:extent cx="4648200" cy="1295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5A2" w14:textId="77777777" w:rsidR="00205434" w:rsidRPr="00B10B95" w:rsidRDefault="00205434" w:rsidP="00205434">
      <w:pPr>
        <w:pStyle w:val="Standard"/>
        <w:rPr>
          <w:rFonts w:ascii="Arial" w:hAnsi="Arial" w:cs="Arial"/>
          <w:color w:val="000000" w:themeColor="text1"/>
        </w:rPr>
      </w:pPr>
    </w:p>
    <w:p w14:paraId="7700397B" w14:textId="1E566CCC" w:rsidR="00BA3AF3" w:rsidRDefault="00BA3AF3" w:rsidP="00BA3AF3">
      <w:pPr>
        <w:pStyle w:val="Standar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la cantidad de aulas que hay en el centro:</w:t>
      </w:r>
    </w:p>
    <w:p w14:paraId="0DCE2641" w14:textId="77777777" w:rsidR="00CF55F9" w:rsidRPr="00952C21" w:rsidRDefault="00CF55F9" w:rsidP="00952C21">
      <w:pPr>
        <w:pStyle w:val="HTMLconformatoprevio"/>
        <w:ind w:left="567"/>
        <w:rPr>
          <w:rFonts w:ascii="JetBrains Mono" w:hAnsi="JetBrains Mono"/>
          <w:color w:val="A9B7C6"/>
          <w:sz w:val="24"/>
          <w:szCs w:val="24"/>
        </w:rPr>
      </w:pP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FFC66D"/>
          <w:sz w:val="24"/>
          <w:szCs w:val="24"/>
        </w:rPr>
        <w:t>COUNT</w:t>
      </w:r>
      <w:r w:rsidRPr="00952C21">
        <w:rPr>
          <w:rFonts w:ascii="JetBrains Mono" w:hAnsi="JetBrains Mono"/>
          <w:color w:val="A9B7C6"/>
          <w:sz w:val="24"/>
          <w:szCs w:val="24"/>
        </w:rPr>
        <w:t>(</w:t>
      </w:r>
      <w:r w:rsidRPr="00952C21">
        <w:rPr>
          <w:rFonts w:ascii="JetBrains Mono" w:hAnsi="JetBrains Mono"/>
          <w:color w:val="FFC66D"/>
          <w:sz w:val="24"/>
          <w:szCs w:val="24"/>
        </w:rPr>
        <w:t>*</w:t>
      </w:r>
      <w:r w:rsidRPr="00952C21">
        <w:rPr>
          <w:rFonts w:ascii="JetBrains Mono" w:hAnsi="JetBrains Mono"/>
          <w:color w:val="A9B7C6"/>
          <w:sz w:val="24"/>
          <w:szCs w:val="24"/>
        </w:rPr>
        <w:t xml:space="preserve">)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AS </w:t>
      </w:r>
      <w:r w:rsidRPr="00952C21">
        <w:rPr>
          <w:rFonts w:ascii="JetBrains Mono" w:hAnsi="JetBrains Mono"/>
          <w:color w:val="6A8759"/>
          <w:sz w:val="24"/>
          <w:szCs w:val="24"/>
        </w:rPr>
        <w:t>'Numero de aulas'</w:t>
      </w:r>
      <w:r w:rsidRPr="00952C21">
        <w:rPr>
          <w:rFonts w:ascii="JetBrains Mono" w:hAnsi="JetBrains Mono"/>
          <w:color w:val="6A8759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aula</w:t>
      </w:r>
    </w:p>
    <w:p w14:paraId="74988208" w14:textId="77777777" w:rsidR="00CF55F9" w:rsidRDefault="00CF55F9" w:rsidP="00CF55F9">
      <w:pPr>
        <w:pStyle w:val="Standard"/>
        <w:ind w:left="720"/>
        <w:rPr>
          <w:rFonts w:ascii="Arial" w:hAnsi="Arial" w:cs="Arial"/>
          <w:color w:val="000000" w:themeColor="text1"/>
        </w:rPr>
      </w:pPr>
    </w:p>
    <w:p w14:paraId="0E459449" w14:textId="116A4F18" w:rsidR="00CF55F9" w:rsidRDefault="00CF55F9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668FA40" wp14:editId="74553B5E">
            <wp:extent cx="2390775" cy="428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2718" w14:textId="0F925AF9" w:rsidR="00A25269" w:rsidRDefault="00A25269">
      <w:pPr>
        <w:rPr>
          <w:rFonts w:ascii="Arial" w:eastAsia="Droid Sans Fallback" w:hAnsi="Arial" w:cs="Arial"/>
          <w:color w:val="000000" w:themeColor="text1"/>
          <w:sz w:val="24"/>
          <w:szCs w:val="24"/>
          <w:lang w:eastAsia="zh-CN" w:bidi="hi-IN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7CB8C79D" w14:textId="77777777" w:rsidR="00CF55F9" w:rsidRPr="00B10B95" w:rsidRDefault="00CF55F9" w:rsidP="00CF55F9">
      <w:pPr>
        <w:pStyle w:val="Standard"/>
        <w:rPr>
          <w:rFonts w:ascii="Arial" w:hAnsi="Arial" w:cs="Arial"/>
          <w:color w:val="000000" w:themeColor="text1"/>
        </w:rPr>
      </w:pPr>
    </w:p>
    <w:p w14:paraId="5EAA0B9C" w14:textId="00595A24" w:rsidR="00BA3AF3" w:rsidRDefault="00BA3AF3" w:rsidP="00BA3AF3">
      <w:pPr>
        <w:pStyle w:val="Standar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las aulas que tengan la capacidad máxima y mínima:</w:t>
      </w:r>
    </w:p>
    <w:p w14:paraId="7EE3CCF3" w14:textId="043A7720" w:rsidR="00CF55F9" w:rsidRDefault="00CF55F9" w:rsidP="00CF55F9">
      <w:pPr>
        <w:pStyle w:val="Standard"/>
        <w:rPr>
          <w:rFonts w:ascii="Arial" w:hAnsi="Arial" w:cs="Arial"/>
          <w:color w:val="000000" w:themeColor="text1"/>
        </w:rPr>
      </w:pPr>
    </w:p>
    <w:p w14:paraId="6771CC75" w14:textId="77777777" w:rsidR="00CF55F9" w:rsidRPr="00952C21" w:rsidRDefault="00CF55F9" w:rsidP="00952C21">
      <w:pPr>
        <w:pStyle w:val="HTMLconformatoprevio"/>
        <w:ind w:left="567"/>
        <w:rPr>
          <w:rFonts w:ascii="JetBrains Mono" w:hAnsi="JetBrains Mono"/>
          <w:color w:val="A9B7C6"/>
          <w:sz w:val="24"/>
          <w:szCs w:val="24"/>
        </w:rPr>
      </w:pP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FFC66D"/>
          <w:sz w:val="24"/>
          <w:szCs w:val="24"/>
        </w:rPr>
        <w:t>*</w:t>
      </w:r>
      <w:r w:rsidRPr="00952C21">
        <w:rPr>
          <w:rFonts w:ascii="JetBrains Mono" w:hAnsi="JetBrains Mono"/>
          <w:color w:val="FFC66D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aula</w:t>
      </w:r>
      <w:r w:rsidRPr="00952C21">
        <w:rPr>
          <w:rFonts w:ascii="JetBrains Mono" w:hAnsi="JetBrains Mono"/>
          <w:color w:val="A9B7C6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WHERE </w:t>
      </w:r>
      <w:r w:rsidRPr="00952C21">
        <w:rPr>
          <w:rFonts w:ascii="JetBrains Mono" w:hAnsi="JetBrains Mono"/>
          <w:color w:val="9876AA"/>
          <w:sz w:val="24"/>
          <w:szCs w:val="24"/>
        </w:rPr>
        <w:t xml:space="preserve">capacidad </w:t>
      </w:r>
      <w:r w:rsidRPr="00952C21">
        <w:rPr>
          <w:rFonts w:ascii="JetBrains Mono" w:hAnsi="JetBrains Mono"/>
          <w:color w:val="A9B7C6"/>
          <w:sz w:val="24"/>
          <w:szCs w:val="24"/>
        </w:rPr>
        <w:t>= (</w:t>
      </w:r>
      <w:r w:rsidRPr="00952C21"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FFC66D"/>
          <w:sz w:val="24"/>
          <w:szCs w:val="24"/>
        </w:rPr>
        <w:t>MIN</w:t>
      </w:r>
      <w:r w:rsidRPr="00952C21">
        <w:rPr>
          <w:rFonts w:ascii="JetBrains Mono" w:hAnsi="JetBrains Mono"/>
          <w:color w:val="A9B7C6"/>
          <w:sz w:val="24"/>
          <w:szCs w:val="24"/>
        </w:rPr>
        <w:t>(</w:t>
      </w:r>
      <w:r w:rsidRPr="00952C21">
        <w:rPr>
          <w:rFonts w:ascii="JetBrains Mono" w:hAnsi="JetBrains Mono"/>
          <w:color w:val="9876AA"/>
          <w:sz w:val="24"/>
          <w:szCs w:val="24"/>
        </w:rPr>
        <w:t>capacidad</w:t>
      </w:r>
      <w:r w:rsidRPr="00952C21">
        <w:rPr>
          <w:rFonts w:ascii="JetBrains Mono" w:hAnsi="JetBrains Mono"/>
          <w:color w:val="A9B7C6"/>
          <w:sz w:val="24"/>
          <w:szCs w:val="24"/>
        </w:rPr>
        <w:t>)</w:t>
      </w:r>
      <w:r w:rsidRPr="00952C21"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aula</w:t>
      </w:r>
      <w:r w:rsidRPr="00952C21">
        <w:rPr>
          <w:rFonts w:ascii="JetBrains Mono" w:hAnsi="JetBrains Mono"/>
          <w:color w:val="A9B7C6"/>
          <w:sz w:val="24"/>
          <w:szCs w:val="24"/>
        </w:rPr>
        <w:br/>
        <w:t>)</w:t>
      </w:r>
      <w:r w:rsidRPr="00952C21">
        <w:rPr>
          <w:rFonts w:ascii="JetBrains Mono" w:hAnsi="JetBrains Mono"/>
          <w:color w:val="A9B7C6"/>
          <w:sz w:val="24"/>
          <w:szCs w:val="24"/>
        </w:rPr>
        <w:br/>
        <w:t xml:space="preserve">  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OR </w:t>
      </w:r>
      <w:r w:rsidRPr="00952C21">
        <w:rPr>
          <w:rFonts w:ascii="JetBrains Mono" w:hAnsi="JetBrains Mono"/>
          <w:color w:val="9876AA"/>
          <w:sz w:val="24"/>
          <w:szCs w:val="24"/>
        </w:rPr>
        <w:t xml:space="preserve">capacidad </w:t>
      </w:r>
      <w:r w:rsidRPr="00952C21">
        <w:rPr>
          <w:rFonts w:ascii="JetBrains Mono" w:hAnsi="JetBrains Mono"/>
          <w:color w:val="A9B7C6"/>
          <w:sz w:val="24"/>
          <w:szCs w:val="24"/>
        </w:rPr>
        <w:t>= (</w:t>
      </w:r>
      <w:r w:rsidRPr="00952C21"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FFC66D"/>
          <w:sz w:val="24"/>
          <w:szCs w:val="24"/>
        </w:rPr>
        <w:t>MAX</w:t>
      </w:r>
      <w:r w:rsidRPr="00952C21">
        <w:rPr>
          <w:rFonts w:ascii="JetBrains Mono" w:hAnsi="JetBrains Mono"/>
          <w:color w:val="A9B7C6"/>
          <w:sz w:val="24"/>
          <w:szCs w:val="24"/>
        </w:rPr>
        <w:t>(</w:t>
      </w:r>
      <w:r w:rsidRPr="00952C21">
        <w:rPr>
          <w:rFonts w:ascii="JetBrains Mono" w:hAnsi="JetBrains Mono"/>
          <w:color w:val="9876AA"/>
          <w:sz w:val="24"/>
          <w:szCs w:val="24"/>
        </w:rPr>
        <w:t>capacidad</w:t>
      </w:r>
      <w:r w:rsidRPr="00952C21">
        <w:rPr>
          <w:rFonts w:ascii="JetBrains Mono" w:hAnsi="JetBrains Mono"/>
          <w:color w:val="A9B7C6"/>
          <w:sz w:val="24"/>
          <w:szCs w:val="24"/>
        </w:rPr>
        <w:t>)</w:t>
      </w:r>
      <w:r w:rsidRPr="00952C21"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aula</w:t>
      </w:r>
      <w:r w:rsidRPr="00952C21">
        <w:rPr>
          <w:rFonts w:ascii="JetBrains Mono" w:hAnsi="JetBrains Mono"/>
          <w:color w:val="A9B7C6"/>
          <w:sz w:val="24"/>
          <w:szCs w:val="24"/>
        </w:rPr>
        <w:br/>
        <w:t>)</w:t>
      </w:r>
    </w:p>
    <w:p w14:paraId="51F8B741" w14:textId="58F4876C" w:rsidR="00CF55F9" w:rsidRDefault="00CF55F9" w:rsidP="00CF55F9">
      <w:pPr>
        <w:pStyle w:val="Standard"/>
        <w:rPr>
          <w:rFonts w:ascii="Arial" w:hAnsi="Arial" w:cs="Arial"/>
          <w:color w:val="000000" w:themeColor="text1"/>
        </w:rPr>
      </w:pPr>
    </w:p>
    <w:p w14:paraId="37FC17BF" w14:textId="2E4FC933" w:rsidR="00A25269" w:rsidRDefault="00A25269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5E66878" wp14:editId="33428D40">
            <wp:extent cx="2924175" cy="866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85C" w14:textId="77777777" w:rsidR="00CF55F9" w:rsidRPr="00B10B95" w:rsidRDefault="00CF55F9" w:rsidP="00CF55F9">
      <w:pPr>
        <w:pStyle w:val="Standard"/>
        <w:rPr>
          <w:rFonts w:ascii="Arial" w:hAnsi="Arial" w:cs="Arial"/>
          <w:color w:val="000000" w:themeColor="text1"/>
        </w:rPr>
      </w:pPr>
    </w:p>
    <w:p w14:paraId="3C8C371D" w14:textId="57CEC4F9" w:rsidR="00BA3AF3" w:rsidRDefault="00BA3AF3" w:rsidP="00BA3AF3">
      <w:pPr>
        <w:pStyle w:val="Standar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la cantidad de profesores que hay en cada departamento:</w:t>
      </w:r>
    </w:p>
    <w:p w14:paraId="326776E0" w14:textId="464830DD" w:rsidR="00A25269" w:rsidRDefault="00A25269" w:rsidP="00A25269">
      <w:pPr>
        <w:pStyle w:val="Standard"/>
        <w:rPr>
          <w:rFonts w:ascii="Arial" w:hAnsi="Arial" w:cs="Arial"/>
          <w:color w:val="000000" w:themeColor="text1"/>
        </w:rPr>
      </w:pPr>
    </w:p>
    <w:p w14:paraId="550F1C20" w14:textId="77777777" w:rsidR="00A25269" w:rsidRPr="00952C21" w:rsidRDefault="00A25269" w:rsidP="00952C21">
      <w:pPr>
        <w:pStyle w:val="HTMLconformatoprevio"/>
        <w:ind w:left="567"/>
        <w:rPr>
          <w:rFonts w:ascii="JetBrains Mono" w:hAnsi="JetBrains Mono"/>
          <w:color w:val="A9B7C6"/>
          <w:sz w:val="24"/>
          <w:szCs w:val="24"/>
        </w:rPr>
      </w:pPr>
      <w:r w:rsidRPr="00952C21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952C21">
        <w:rPr>
          <w:rFonts w:ascii="JetBrains Mono" w:hAnsi="JetBrains Mono"/>
          <w:color w:val="9876AA"/>
          <w:sz w:val="24"/>
          <w:szCs w:val="24"/>
        </w:rPr>
        <w:t>departamento</w:t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, </w:t>
      </w:r>
      <w:r w:rsidRPr="00952C21">
        <w:rPr>
          <w:rFonts w:ascii="JetBrains Mono" w:hAnsi="JetBrains Mono"/>
          <w:color w:val="FFC66D"/>
          <w:sz w:val="24"/>
          <w:szCs w:val="24"/>
        </w:rPr>
        <w:t>COUNT</w:t>
      </w:r>
      <w:r w:rsidRPr="00952C21">
        <w:rPr>
          <w:rFonts w:ascii="JetBrains Mono" w:hAnsi="JetBrains Mono"/>
          <w:color w:val="A9B7C6"/>
          <w:sz w:val="24"/>
          <w:szCs w:val="24"/>
        </w:rPr>
        <w:t>(</w:t>
      </w:r>
      <w:r w:rsidRPr="00952C21">
        <w:rPr>
          <w:rFonts w:ascii="JetBrains Mono" w:hAnsi="JetBrains Mono"/>
          <w:color w:val="FFC66D"/>
          <w:sz w:val="24"/>
          <w:szCs w:val="24"/>
        </w:rPr>
        <w:t>*</w:t>
      </w:r>
      <w:r w:rsidRPr="00952C21">
        <w:rPr>
          <w:rFonts w:ascii="JetBrains Mono" w:hAnsi="JetBrains Mono"/>
          <w:color w:val="A9B7C6"/>
          <w:sz w:val="24"/>
          <w:szCs w:val="24"/>
        </w:rPr>
        <w:t xml:space="preserve">) </w:t>
      </w:r>
      <w:r w:rsidRPr="00952C21">
        <w:rPr>
          <w:rFonts w:ascii="JetBrains Mono" w:hAnsi="JetBrains Mono"/>
          <w:color w:val="6A8759"/>
          <w:sz w:val="24"/>
          <w:szCs w:val="24"/>
        </w:rPr>
        <w:t>'Numero de profesores'</w:t>
      </w:r>
      <w:r w:rsidRPr="00952C21">
        <w:rPr>
          <w:rFonts w:ascii="JetBrains Mono" w:hAnsi="JetBrains Mono"/>
          <w:color w:val="6A8759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952C21">
        <w:rPr>
          <w:rFonts w:ascii="JetBrains Mono" w:hAnsi="JetBrains Mono"/>
          <w:color w:val="A9B7C6"/>
          <w:sz w:val="24"/>
          <w:szCs w:val="24"/>
        </w:rPr>
        <w:t>profesor</w:t>
      </w:r>
      <w:r w:rsidRPr="00952C21">
        <w:rPr>
          <w:rFonts w:ascii="JetBrains Mono" w:hAnsi="JetBrains Mono"/>
          <w:color w:val="A9B7C6"/>
          <w:sz w:val="24"/>
          <w:szCs w:val="24"/>
        </w:rPr>
        <w:br/>
      </w:r>
      <w:r w:rsidRPr="00952C21">
        <w:rPr>
          <w:rFonts w:ascii="JetBrains Mono" w:hAnsi="JetBrains Mono"/>
          <w:color w:val="CC7832"/>
          <w:sz w:val="24"/>
          <w:szCs w:val="24"/>
        </w:rPr>
        <w:t xml:space="preserve">GROUP BY </w:t>
      </w:r>
      <w:r w:rsidRPr="00952C21">
        <w:rPr>
          <w:rFonts w:ascii="JetBrains Mono" w:hAnsi="JetBrains Mono"/>
          <w:color w:val="9876AA"/>
          <w:sz w:val="24"/>
          <w:szCs w:val="24"/>
        </w:rPr>
        <w:t>departamento</w:t>
      </w:r>
    </w:p>
    <w:p w14:paraId="5A875EAF" w14:textId="33EE75EB" w:rsidR="00A25269" w:rsidRDefault="00A25269" w:rsidP="00A25269">
      <w:pPr>
        <w:pStyle w:val="Standard"/>
        <w:rPr>
          <w:rFonts w:ascii="Arial" w:hAnsi="Arial" w:cs="Arial"/>
          <w:color w:val="000000" w:themeColor="text1"/>
        </w:rPr>
      </w:pPr>
    </w:p>
    <w:p w14:paraId="5E2E7882" w14:textId="21E02537" w:rsidR="00A25269" w:rsidRPr="00B10B95" w:rsidRDefault="00A25269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F0063BB" wp14:editId="3CFED1FA">
            <wp:extent cx="4572000" cy="885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2C66" w14:textId="61D457A1" w:rsidR="00BA3AF3" w:rsidRDefault="00BA3AF3" w:rsidP="00BA3AF3">
      <w:pPr>
        <w:pStyle w:val="Standard"/>
        <w:rPr>
          <w:rFonts w:ascii="Arial" w:hAnsi="Arial" w:cs="Arial"/>
          <w:color w:val="000000" w:themeColor="text1"/>
        </w:rPr>
      </w:pPr>
    </w:p>
    <w:p w14:paraId="2A32A105" w14:textId="77777777" w:rsidR="006260C8" w:rsidRPr="00B10B95" w:rsidRDefault="006260C8" w:rsidP="00BA3AF3">
      <w:pPr>
        <w:pStyle w:val="Standard"/>
        <w:rPr>
          <w:rFonts w:ascii="Arial" w:hAnsi="Arial" w:cs="Arial"/>
          <w:color w:val="000000" w:themeColor="text1"/>
        </w:rPr>
      </w:pPr>
    </w:p>
    <w:p w14:paraId="15532F3B" w14:textId="0F94668E" w:rsidR="00BA3AF3" w:rsidRDefault="00B10B95" w:rsidP="00BA3AF3">
      <w:pPr>
        <w:pStyle w:val="Standard"/>
        <w:rPr>
          <w:rFonts w:ascii="Arial" w:hAnsi="Arial" w:cs="Arial"/>
          <w:b/>
          <w:bCs/>
          <w:color w:val="000000" w:themeColor="text1"/>
          <w:u w:val="single"/>
        </w:rPr>
      </w:pPr>
      <w:r w:rsidRPr="00B10B95">
        <w:rPr>
          <w:rFonts w:ascii="Arial" w:hAnsi="Arial" w:cs="Arial"/>
          <w:b/>
          <w:bCs/>
          <w:color w:val="000000" w:themeColor="text1"/>
          <w:u w:val="single"/>
        </w:rPr>
        <w:t>Base de datos páginas web</w:t>
      </w:r>
    </w:p>
    <w:p w14:paraId="1CC982A1" w14:textId="77777777" w:rsidR="00B10B95" w:rsidRPr="00B10B95" w:rsidRDefault="00B10B95" w:rsidP="00BA3AF3">
      <w:pPr>
        <w:pStyle w:val="Standard"/>
        <w:rPr>
          <w:rFonts w:ascii="Arial" w:hAnsi="Arial" w:cs="Arial"/>
          <w:b/>
          <w:bCs/>
          <w:color w:val="000000" w:themeColor="text1"/>
          <w:u w:val="single"/>
        </w:rPr>
      </w:pPr>
    </w:p>
    <w:p w14:paraId="3347ACAC" w14:textId="1962959A" w:rsidR="00BA3AF3" w:rsidRDefault="00BA3AF3" w:rsidP="00BA3AF3">
      <w:pPr>
        <w:pStyle w:val="Standard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el tamaño total de cada extensión de los objetos multimedia:</w:t>
      </w:r>
    </w:p>
    <w:p w14:paraId="7611F634" w14:textId="2A1F311D" w:rsidR="00E35E37" w:rsidRDefault="00E35E37" w:rsidP="00E35E37">
      <w:pPr>
        <w:pStyle w:val="Standard"/>
        <w:rPr>
          <w:rFonts w:ascii="Arial" w:hAnsi="Arial" w:cs="Arial"/>
          <w:color w:val="000000" w:themeColor="text1"/>
        </w:rPr>
      </w:pPr>
    </w:p>
    <w:p w14:paraId="5B5BE7DC" w14:textId="77777777" w:rsidR="00E35E37" w:rsidRPr="00E35E37" w:rsidRDefault="00E35E37" w:rsidP="0095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E35E37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E35E37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extension</w:t>
      </w:r>
      <w:r w:rsidRPr="00E35E37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, </w:t>
      </w:r>
      <w:r w:rsidRPr="00E35E37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SUM</w:t>
      </w:r>
      <w:r w:rsidRPr="00E35E37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E35E37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tamaño</w:t>
      </w:r>
      <w:r w:rsidRPr="00E35E37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 xml:space="preserve">) </w:t>
      </w:r>
      <w:r w:rsidRPr="00E35E37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AS </w:t>
      </w:r>
      <w:r w:rsidRPr="00E35E37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'Tamaño total'</w:t>
      </w:r>
      <w:r w:rsidRPr="00E35E37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br/>
      </w:r>
      <w:r w:rsidRPr="00E35E37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E35E37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objeto_multimedia</w:t>
      </w:r>
      <w:r w:rsidRPr="00E35E37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E35E37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GROUP BY </w:t>
      </w:r>
      <w:r w:rsidRPr="00E35E37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extension</w:t>
      </w:r>
    </w:p>
    <w:p w14:paraId="09ABE1B5" w14:textId="620E3C69" w:rsidR="00E35E37" w:rsidRDefault="00E35E37" w:rsidP="00E35E37">
      <w:pPr>
        <w:pStyle w:val="Standard"/>
        <w:rPr>
          <w:rFonts w:ascii="Arial" w:hAnsi="Arial" w:cs="Arial"/>
          <w:color w:val="000000" w:themeColor="text1"/>
        </w:rPr>
      </w:pPr>
    </w:p>
    <w:p w14:paraId="5730759D" w14:textId="470B1375" w:rsidR="00E35E37" w:rsidRDefault="00E35E37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080DFBC" wp14:editId="7B1421A2">
            <wp:extent cx="3571875" cy="1352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CD4" w14:textId="4143537B" w:rsidR="00E35E37" w:rsidRDefault="00E35E37">
      <w:pPr>
        <w:rPr>
          <w:rFonts w:ascii="Arial" w:eastAsia="Droid Sans Fallback" w:hAnsi="Arial" w:cs="Arial"/>
          <w:color w:val="000000" w:themeColor="text1"/>
          <w:sz w:val="24"/>
          <w:szCs w:val="24"/>
          <w:lang w:eastAsia="zh-CN" w:bidi="hi-IN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5FB80BD6" w14:textId="0E0ED87C" w:rsidR="00BA3AF3" w:rsidRDefault="00BA3AF3" w:rsidP="00BA3AF3">
      <w:pPr>
        <w:pStyle w:val="Standard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lastRenderedPageBreak/>
        <w:t>Muestra el tamaño medio de los objetos multimedia que empiecen por “img”:</w:t>
      </w:r>
    </w:p>
    <w:p w14:paraId="480C93AA" w14:textId="77777777" w:rsidR="00E35E37" w:rsidRPr="00952C21" w:rsidRDefault="00E35E37" w:rsidP="00952C2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952C21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AVG</w:t>
      </w:r>
      <w:r w:rsidRPr="00952C21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952C21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tamaño</w:t>
      </w:r>
      <w:r w:rsidRPr="00952C21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 xml:space="preserve">) </w:t>
      </w: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AS </w:t>
      </w:r>
      <w:r w:rsidRPr="00952C21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'Tamaño medio'</w:t>
      </w:r>
      <w:r w:rsidRPr="00952C21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br/>
      </w: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952C21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objeto_multimedia</w:t>
      </w:r>
      <w:r w:rsidRPr="00952C21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WHERE </w:t>
      </w:r>
      <w:r w:rsidRPr="00952C21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 xml:space="preserve">fichero </w:t>
      </w: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LIKE </w:t>
      </w:r>
      <w:r w:rsidRPr="00952C21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'img%'</w:t>
      </w:r>
    </w:p>
    <w:p w14:paraId="6A93C77E" w14:textId="63516112" w:rsidR="00E35E37" w:rsidRDefault="00E35E37" w:rsidP="00E35E37">
      <w:pPr>
        <w:pStyle w:val="Standard"/>
        <w:rPr>
          <w:rFonts w:ascii="Arial" w:hAnsi="Arial" w:cs="Arial"/>
          <w:color w:val="000000" w:themeColor="text1"/>
        </w:rPr>
      </w:pPr>
    </w:p>
    <w:p w14:paraId="4405CFF9" w14:textId="3E7212AC" w:rsidR="00315D74" w:rsidRDefault="00315D7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9432082" wp14:editId="5F42F4C4">
            <wp:extent cx="2124075" cy="438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6387" w14:textId="23846FA5" w:rsidR="00E35E37" w:rsidRDefault="00E35E37" w:rsidP="00E35E37">
      <w:pPr>
        <w:pStyle w:val="Standard"/>
        <w:rPr>
          <w:rFonts w:ascii="Arial" w:hAnsi="Arial" w:cs="Arial"/>
          <w:color w:val="000000" w:themeColor="text1"/>
        </w:rPr>
      </w:pPr>
    </w:p>
    <w:p w14:paraId="2ABBD70A" w14:textId="77777777" w:rsidR="006260C8" w:rsidRPr="00B10B95" w:rsidRDefault="006260C8" w:rsidP="00E35E37">
      <w:pPr>
        <w:pStyle w:val="Standard"/>
        <w:rPr>
          <w:rFonts w:ascii="Arial" w:hAnsi="Arial" w:cs="Arial"/>
          <w:color w:val="000000" w:themeColor="text1"/>
        </w:rPr>
      </w:pPr>
    </w:p>
    <w:p w14:paraId="32AB0A47" w14:textId="3DC30C1F" w:rsidR="00BA3AF3" w:rsidRDefault="00BA3AF3" w:rsidP="00BA3AF3">
      <w:pPr>
        <w:pStyle w:val="Standard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la cantidad de nombres de páginas web de cada sitio web (ipsitio):</w:t>
      </w:r>
    </w:p>
    <w:p w14:paraId="5CD089B8" w14:textId="77777777" w:rsidR="00315D74" w:rsidRPr="00952C21" w:rsidRDefault="00315D74" w:rsidP="00952C2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952C21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ipsitio</w:t>
      </w: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, </w:t>
      </w:r>
      <w:r w:rsidRPr="00952C21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COUNT</w:t>
      </w:r>
      <w:r w:rsidRPr="00952C21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952C21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nombre</w:t>
      </w:r>
      <w:r w:rsidRPr="00952C21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 xml:space="preserve">) </w:t>
      </w:r>
      <w:r w:rsidRPr="00952C21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'Nombre de paginas'</w:t>
      </w:r>
      <w:r w:rsidRPr="00952C21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br/>
      </w: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952C21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pagina_web</w:t>
      </w:r>
      <w:r w:rsidRPr="00952C21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952C21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GROUP BY </w:t>
      </w:r>
      <w:r w:rsidRPr="00952C21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ipsitio</w:t>
      </w:r>
    </w:p>
    <w:p w14:paraId="7EB4DB19" w14:textId="18106D49" w:rsidR="00315D74" w:rsidRDefault="00315D74" w:rsidP="00315D74">
      <w:pPr>
        <w:pStyle w:val="Standard"/>
        <w:rPr>
          <w:rFonts w:ascii="Arial" w:hAnsi="Arial" w:cs="Arial"/>
          <w:color w:val="000000" w:themeColor="text1"/>
        </w:rPr>
      </w:pPr>
    </w:p>
    <w:p w14:paraId="493D5B44" w14:textId="5E02F562" w:rsidR="00315D74" w:rsidRDefault="00315D7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D05C443" wp14:editId="3146EF1F">
            <wp:extent cx="3829050" cy="666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880B" w14:textId="03355784" w:rsidR="00315D74" w:rsidRDefault="00315D74" w:rsidP="00315D74">
      <w:pPr>
        <w:pStyle w:val="Standard"/>
        <w:rPr>
          <w:rFonts w:ascii="Arial" w:hAnsi="Arial" w:cs="Arial"/>
          <w:color w:val="000000" w:themeColor="text1"/>
        </w:rPr>
      </w:pPr>
    </w:p>
    <w:p w14:paraId="306B199D" w14:textId="77777777" w:rsidR="006260C8" w:rsidRPr="00B10B95" w:rsidRDefault="006260C8" w:rsidP="00315D74">
      <w:pPr>
        <w:pStyle w:val="Standard"/>
        <w:rPr>
          <w:rFonts w:ascii="Arial" w:hAnsi="Arial" w:cs="Arial"/>
          <w:color w:val="000000" w:themeColor="text1"/>
        </w:rPr>
      </w:pPr>
    </w:p>
    <w:p w14:paraId="66B61118" w14:textId="313B3FF5" w:rsidR="00BA3AF3" w:rsidRDefault="00BA3AF3" w:rsidP="00BA3AF3">
      <w:pPr>
        <w:pStyle w:val="Standard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la cantidad de páginas web destino de cada web origen (tabla enlaza):</w:t>
      </w:r>
    </w:p>
    <w:p w14:paraId="49115AF7" w14:textId="39DBA214" w:rsidR="00EF2164" w:rsidRDefault="00EF2164" w:rsidP="00EF2164">
      <w:pPr>
        <w:pStyle w:val="Standard"/>
        <w:rPr>
          <w:rFonts w:ascii="Arial" w:hAnsi="Arial" w:cs="Arial"/>
          <w:color w:val="000000" w:themeColor="text1"/>
        </w:rPr>
      </w:pPr>
    </w:p>
    <w:p w14:paraId="2BA6F74F" w14:textId="77777777" w:rsidR="00EF2164" w:rsidRPr="00EF2164" w:rsidRDefault="00EF2164" w:rsidP="0095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nombreorigen</w:t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, </w:t>
      </w:r>
      <w:r w:rsidRPr="00EF2164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COUNT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nombredestino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 xml:space="preserve">) </w:t>
      </w:r>
      <w:r w:rsidRPr="00EF2164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'Cantidad de paginas'</w:t>
      </w:r>
      <w:r w:rsidRPr="00EF2164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br/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enlaza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GROUP BY 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nombreorigen</w:t>
      </w:r>
    </w:p>
    <w:p w14:paraId="39E5A5C5" w14:textId="4B3506B5" w:rsidR="00EF2164" w:rsidRDefault="00EF2164" w:rsidP="00EF2164">
      <w:pPr>
        <w:pStyle w:val="Standard"/>
        <w:rPr>
          <w:rFonts w:ascii="Arial" w:hAnsi="Arial" w:cs="Arial"/>
          <w:color w:val="000000" w:themeColor="text1"/>
        </w:rPr>
      </w:pPr>
    </w:p>
    <w:p w14:paraId="4C4F3D52" w14:textId="35683893" w:rsidR="00EF2164" w:rsidRDefault="00EF216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7A4F3C63" wp14:editId="4CCC8BC3">
            <wp:extent cx="4295775" cy="647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2C58" w14:textId="17C27624" w:rsidR="00EF2164" w:rsidRDefault="00EF2164" w:rsidP="00EF2164">
      <w:pPr>
        <w:pStyle w:val="Standard"/>
        <w:rPr>
          <w:rFonts w:ascii="Arial" w:hAnsi="Arial" w:cs="Arial"/>
          <w:color w:val="000000" w:themeColor="text1"/>
        </w:rPr>
      </w:pPr>
    </w:p>
    <w:p w14:paraId="1A3B0A9A" w14:textId="77777777" w:rsidR="006260C8" w:rsidRPr="00B10B95" w:rsidRDefault="006260C8" w:rsidP="00EF2164">
      <w:pPr>
        <w:pStyle w:val="Standard"/>
        <w:rPr>
          <w:rFonts w:ascii="Arial" w:hAnsi="Arial" w:cs="Arial"/>
          <w:color w:val="000000" w:themeColor="text1"/>
        </w:rPr>
      </w:pPr>
    </w:p>
    <w:p w14:paraId="71BAB49C" w14:textId="082D51D1" w:rsidR="00BA3AF3" w:rsidRDefault="00BA3AF3" w:rsidP="00BA3AF3">
      <w:pPr>
        <w:pStyle w:val="Standard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la cantidad de ficheros multimedia que tiene cada web (tabla contiene):</w:t>
      </w:r>
    </w:p>
    <w:p w14:paraId="4DA87579" w14:textId="52AF85C9" w:rsidR="00EF2164" w:rsidRDefault="00EF2164" w:rsidP="00EF2164">
      <w:pPr>
        <w:pStyle w:val="Standard"/>
        <w:rPr>
          <w:rFonts w:ascii="Arial" w:hAnsi="Arial" w:cs="Arial"/>
          <w:color w:val="000000" w:themeColor="text1"/>
        </w:rPr>
      </w:pPr>
    </w:p>
    <w:p w14:paraId="5EB8EC64" w14:textId="77777777" w:rsidR="00EF2164" w:rsidRPr="00EF2164" w:rsidRDefault="00EF2164" w:rsidP="0095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nombreweb</w:t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, </w:t>
      </w:r>
      <w:r w:rsidRPr="00EF2164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COUNT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ficheromultimedia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 xml:space="preserve">) </w:t>
      </w:r>
      <w:r w:rsidRPr="00EF2164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'Cantidad de ficheros'</w:t>
      </w:r>
      <w:r w:rsidRPr="00EF2164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br/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contiene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GROUP BY 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nombreweb</w:t>
      </w:r>
    </w:p>
    <w:p w14:paraId="32AC6043" w14:textId="79057532" w:rsidR="00EF2164" w:rsidRDefault="00EF2164" w:rsidP="00EF2164">
      <w:pPr>
        <w:pStyle w:val="Standard"/>
        <w:rPr>
          <w:rFonts w:ascii="Arial" w:hAnsi="Arial" w:cs="Arial"/>
          <w:color w:val="000000" w:themeColor="text1"/>
        </w:rPr>
      </w:pPr>
    </w:p>
    <w:p w14:paraId="616DF7F2" w14:textId="7FB442BA" w:rsidR="00EF2164" w:rsidRPr="00B10B95" w:rsidRDefault="00EF216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170D08F" wp14:editId="1FFDC283">
            <wp:extent cx="4743450" cy="1285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BE48" w14:textId="06FC739D" w:rsidR="00EF2164" w:rsidRDefault="00EF2164">
      <w:pPr>
        <w:rPr>
          <w:rFonts w:ascii="Arial" w:eastAsia="Droid Sans Fallback" w:hAnsi="Arial" w:cs="Arial"/>
          <w:color w:val="000000" w:themeColor="text1"/>
          <w:sz w:val="24"/>
          <w:szCs w:val="24"/>
          <w:lang w:eastAsia="zh-CN" w:bidi="hi-IN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4B23A281" w14:textId="77587310" w:rsidR="00BA3AF3" w:rsidRPr="00B10B95" w:rsidRDefault="00B10B95" w:rsidP="00BA3AF3">
      <w:pPr>
        <w:pStyle w:val="Standard"/>
        <w:rPr>
          <w:rFonts w:ascii="Arial" w:hAnsi="Arial" w:cs="Arial"/>
          <w:b/>
          <w:bCs/>
          <w:color w:val="000000" w:themeColor="text1"/>
          <w:u w:val="single"/>
        </w:rPr>
      </w:pPr>
      <w:r w:rsidRPr="00B10B95">
        <w:rPr>
          <w:rFonts w:ascii="Arial" w:hAnsi="Arial" w:cs="Arial"/>
          <w:b/>
          <w:bCs/>
          <w:color w:val="000000" w:themeColor="text1"/>
          <w:u w:val="single"/>
        </w:rPr>
        <w:lastRenderedPageBreak/>
        <w:t>Base de datos seguros</w:t>
      </w:r>
    </w:p>
    <w:p w14:paraId="311DFA3E" w14:textId="77777777" w:rsidR="00BA3AF3" w:rsidRPr="00B10B95" w:rsidRDefault="00BA3AF3" w:rsidP="00BA3AF3">
      <w:pPr>
        <w:pStyle w:val="Standard"/>
        <w:rPr>
          <w:rFonts w:ascii="Arial" w:hAnsi="Arial" w:cs="Arial"/>
          <w:color w:val="000000" w:themeColor="text1"/>
        </w:rPr>
      </w:pPr>
    </w:p>
    <w:p w14:paraId="6615EC05" w14:textId="718D48F5" w:rsidR="00BA3AF3" w:rsidRDefault="00BA3AF3" w:rsidP="006260C8">
      <w:pPr>
        <w:pStyle w:val="Standard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el salario máximo y mínimo de la tabla empleado:</w:t>
      </w:r>
    </w:p>
    <w:p w14:paraId="5434D3D1" w14:textId="09AED9A9" w:rsidR="00EF2164" w:rsidRDefault="00EF2164" w:rsidP="00EF2164">
      <w:pPr>
        <w:pStyle w:val="Standard"/>
        <w:rPr>
          <w:rFonts w:ascii="Arial" w:hAnsi="Arial" w:cs="Arial"/>
          <w:color w:val="000000" w:themeColor="text1"/>
        </w:rPr>
      </w:pPr>
    </w:p>
    <w:p w14:paraId="4A594717" w14:textId="77777777" w:rsidR="00EF2164" w:rsidRPr="00EF2164" w:rsidRDefault="00EF2164" w:rsidP="0095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EF2164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*</w:t>
      </w:r>
      <w:r w:rsidRPr="00EF2164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br/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empleado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WHERE 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 xml:space="preserve">salario 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= (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  <w:t xml:space="preserve">    </w:t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EF2164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MAX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salario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)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  <w:t xml:space="preserve">    </w:t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empleado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  <w:t>)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  <w:t xml:space="preserve">   </w:t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OR 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 xml:space="preserve">salario 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= (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  <w:t xml:space="preserve">    </w:t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EF2164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MIN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EF21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salario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)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  <w:t xml:space="preserve">    </w:t>
      </w:r>
      <w:r w:rsidRPr="00EF21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empleado</w:t>
      </w:r>
      <w:r w:rsidRPr="00EF21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  <w:t>)</w:t>
      </w:r>
    </w:p>
    <w:p w14:paraId="13E0EEFB" w14:textId="017316BB" w:rsidR="00EF2164" w:rsidRDefault="00EF2164" w:rsidP="00EF2164">
      <w:pPr>
        <w:pStyle w:val="Standard"/>
        <w:rPr>
          <w:rFonts w:ascii="Arial" w:hAnsi="Arial" w:cs="Arial"/>
          <w:color w:val="000000" w:themeColor="text1"/>
        </w:rPr>
      </w:pPr>
    </w:p>
    <w:p w14:paraId="373BC532" w14:textId="71DA582D" w:rsidR="00EF2164" w:rsidRDefault="00EF216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0A78F43" wp14:editId="572FCE90">
            <wp:extent cx="3629025" cy="657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BDD1" w14:textId="45D6F6DC" w:rsidR="00EF2164" w:rsidRDefault="00EF2164" w:rsidP="00EF2164">
      <w:pPr>
        <w:pStyle w:val="Standard"/>
        <w:rPr>
          <w:rFonts w:ascii="Arial" w:hAnsi="Arial" w:cs="Arial"/>
          <w:color w:val="000000" w:themeColor="text1"/>
        </w:rPr>
      </w:pPr>
    </w:p>
    <w:p w14:paraId="62C932E8" w14:textId="77777777" w:rsidR="006260C8" w:rsidRPr="00B10B95" w:rsidRDefault="006260C8" w:rsidP="00EF2164">
      <w:pPr>
        <w:pStyle w:val="Standard"/>
        <w:rPr>
          <w:rFonts w:ascii="Arial" w:hAnsi="Arial" w:cs="Arial"/>
          <w:color w:val="000000" w:themeColor="text1"/>
        </w:rPr>
      </w:pPr>
    </w:p>
    <w:p w14:paraId="720C714D" w14:textId="5363074C" w:rsidR="00BA3AF3" w:rsidRDefault="00BA3AF3" w:rsidP="006260C8">
      <w:pPr>
        <w:pStyle w:val="Standard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la cantidad de seguros que ha vendido cada empleado:</w:t>
      </w:r>
    </w:p>
    <w:p w14:paraId="191BD929" w14:textId="5C66B89C" w:rsidR="002A4CF0" w:rsidRDefault="002A4CF0" w:rsidP="002A4CF0">
      <w:pPr>
        <w:pStyle w:val="Standard"/>
        <w:rPr>
          <w:rFonts w:ascii="Arial" w:hAnsi="Arial" w:cs="Arial"/>
          <w:color w:val="000000" w:themeColor="text1"/>
        </w:rPr>
      </w:pPr>
    </w:p>
    <w:p w14:paraId="77460BFF" w14:textId="77777777" w:rsidR="002A4CF0" w:rsidRPr="002A4CF0" w:rsidRDefault="002A4CF0" w:rsidP="0095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2A4CF0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dni_empleado</w:t>
      </w: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, </w:t>
      </w:r>
      <w:r w:rsidRPr="002A4CF0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COUNT</w:t>
      </w:r>
      <w:r w:rsidRPr="002A4CF0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2A4CF0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*</w:t>
      </w:r>
      <w:r w:rsidRPr="002A4CF0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 xml:space="preserve">) </w:t>
      </w: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AS </w:t>
      </w:r>
      <w:r w:rsidRPr="002A4CF0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'Cantidad de seguros'</w:t>
      </w:r>
      <w:r w:rsidRPr="002A4CF0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br/>
      </w: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2A4CF0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seguro</w:t>
      </w:r>
      <w:r w:rsidRPr="002A4CF0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GROUP BY </w:t>
      </w:r>
      <w:r w:rsidRPr="002A4CF0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dni_empleado</w:t>
      </w:r>
    </w:p>
    <w:p w14:paraId="77186362" w14:textId="77777777" w:rsidR="006260C8" w:rsidRDefault="006260C8" w:rsidP="002A4CF0">
      <w:pPr>
        <w:pStyle w:val="Standard"/>
        <w:rPr>
          <w:rFonts w:ascii="Arial" w:hAnsi="Arial" w:cs="Arial"/>
          <w:color w:val="000000" w:themeColor="text1"/>
        </w:rPr>
      </w:pPr>
    </w:p>
    <w:p w14:paraId="7BC7161C" w14:textId="11B70005" w:rsidR="002A4CF0" w:rsidRDefault="002A4CF0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B580428" wp14:editId="6AA445ED">
            <wp:extent cx="4476750" cy="638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8786" w14:textId="7DA9AAEC" w:rsidR="002A4CF0" w:rsidRDefault="002A4CF0" w:rsidP="002A4CF0">
      <w:pPr>
        <w:pStyle w:val="Standard"/>
        <w:rPr>
          <w:rFonts w:ascii="Arial" w:hAnsi="Arial" w:cs="Arial"/>
          <w:color w:val="000000" w:themeColor="text1"/>
        </w:rPr>
      </w:pPr>
    </w:p>
    <w:p w14:paraId="710F178B" w14:textId="77777777" w:rsidR="006260C8" w:rsidRPr="00B10B95" w:rsidRDefault="006260C8" w:rsidP="002A4CF0">
      <w:pPr>
        <w:pStyle w:val="Standard"/>
        <w:rPr>
          <w:rFonts w:ascii="Arial" w:hAnsi="Arial" w:cs="Arial"/>
          <w:color w:val="000000" w:themeColor="text1"/>
        </w:rPr>
      </w:pPr>
    </w:p>
    <w:p w14:paraId="62638FFB" w14:textId="7EA3A16D" w:rsidR="00BA3AF3" w:rsidRDefault="00BA3AF3" w:rsidP="006260C8">
      <w:pPr>
        <w:pStyle w:val="Standard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B10B95">
        <w:rPr>
          <w:rFonts w:ascii="Arial" w:hAnsi="Arial" w:cs="Arial"/>
          <w:color w:val="000000" w:themeColor="text1"/>
        </w:rPr>
        <w:t>Muestra el importe total de todos los seguros ordenados por la fecha de firma:</w:t>
      </w:r>
    </w:p>
    <w:p w14:paraId="6674C037" w14:textId="27FEF44B" w:rsidR="002A4CF0" w:rsidRDefault="002A4CF0" w:rsidP="002A4CF0">
      <w:pPr>
        <w:pStyle w:val="Standard"/>
        <w:rPr>
          <w:rFonts w:ascii="Arial" w:hAnsi="Arial" w:cs="Arial"/>
          <w:color w:val="000000" w:themeColor="text1"/>
        </w:rPr>
      </w:pPr>
    </w:p>
    <w:p w14:paraId="03BCCD52" w14:textId="77777777" w:rsidR="002A4CF0" w:rsidRPr="002A4CF0" w:rsidRDefault="002A4CF0" w:rsidP="0095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2A4CF0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fechafirma</w:t>
      </w: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, </w:t>
      </w:r>
      <w:r w:rsidRPr="002A4CF0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SUM</w:t>
      </w:r>
      <w:r w:rsidRPr="002A4CF0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2A4CF0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importe</w:t>
      </w:r>
      <w:r w:rsidRPr="002A4CF0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 xml:space="preserve">) </w:t>
      </w: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AS </w:t>
      </w:r>
      <w:r w:rsidRPr="002A4CF0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'Importe Total'</w:t>
      </w:r>
      <w:r w:rsidRPr="002A4CF0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br/>
      </w: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2A4CF0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seguro</w:t>
      </w:r>
      <w:r w:rsidRPr="002A4CF0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2A4CF0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GROUP BY </w:t>
      </w:r>
      <w:r w:rsidRPr="002A4CF0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fechafirma</w:t>
      </w:r>
    </w:p>
    <w:p w14:paraId="7AEEB3D0" w14:textId="7CC3AB7C" w:rsidR="002A4CF0" w:rsidRDefault="002A4CF0" w:rsidP="002A4CF0">
      <w:pPr>
        <w:pStyle w:val="Standard"/>
        <w:rPr>
          <w:rFonts w:ascii="Arial" w:hAnsi="Arial" w:cs="Arial"/>
          <w:color w:val="000000" w:themeColor="text1"/>
        </w:rPr>
      </w:pPr>
    </w:p>
    <w:p w14:paraId="7996A02A" w14:textId="1EAA8D1B" w:rsidR="002A4CF0" w:rsidRDefault="002A4CF0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0584C23" wp14:editId="166DB29C">
            <wp:extent cx="3733800" cy="1095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F909" w14:textId="6B071A6B" w:rsidR="002A4CF0" w:rsidRDefault="002A4CF0" w:rsidP="002A4CF0">
      <w:pPr>
        <w:pStyle w:val="Standard"/>
        <w:rPr>
          <w:rFonts w:ascii="Arial" w:hAnsi="Arial" w:cs="Arial"/>
          <w:color w:val="000000" w:themeColor="text1"/>
        </w:rPr>
      </w:pPr>
    </w:p>
    <w:p w14:paraId="0A8D5C82" w14:textId="6C228E69" w:rsidR="006260C8" w:rsidRDefault="006260C8">
      <w:pPr>
        <w:rPr>
          <w:rFonts w:ascii="Arial" w:eastAsia="Droid Sans Fallback" w:hAnsi="Arial" w:cs="Arial"/>
          <w:color w:val="000000" w:themeColor="text1"/>
          <w:sz w:val="24"/>
          <w:szCs w:val="24"/>
          <w:lang w:eastAsia="zh-CN" w:bidi="hi-IN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DD0A292" w14:textId="339395DD" w:rsidR="00BA3AF3" w:rsidRDefault="00BA3AF3" w:rsidP="006260C8">
      <w:pPr>
        <w:pStyle w:val="Standard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B06E64">
        <w:rPr>
          <w:rFonts w:ascii="Arial" w:hAnsi="Arial" w:cs="Arial"/>
          <w:color w:val="000000" w:themeColor="text1"/>
        </w:rPr>
        <w:lastRenderedPageBreak/>
        <w:t>Muestra la cantidad de seguros que se han vendido en 2015:</w:t>
      </w:r>
    </w:p>
    <w:p w14:paraId="3FE9171A" w14:textId="6C2815C9" w:rsidR="00B06E64" w:rsidRDefault="00B06E64" w:rsidP="00B06E64">
      <w:pPr>
        <w:pStyle w:val="Standard"/>
        <w:rPr>
          <w:rFonts w:ascii="Arial" w:hAnsi="Arial" w:cs="Arial"/>
          <w:color w:val="000000" w:themeColor="text1"/>
        </w:rPr>
      </w:pPr>
    </w:p>
    <w:p w14:paraId="49303FF0" w14:textId="77777777" w:rsidR="00B06E64" w:rsidRPr="00B06E64" w:rsidRDefault="00B06E64" w:rsidP="0095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B06E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B06E64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COUNT</w:t>
      </w:r>
      <w:r w:rsidRPr="00B06E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(</w:t>
      </w:r>
      <w:r w:rsidRPr="00B06E64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*</w:t>
      </w:r>
      <w:r w:rsidRPr="00B06E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 xml:space="preserve">) </w:t>
      </w:r>
      <w:r w:rsidRPr="00B06E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AS </w:t>
      </w:r>
      <w:r w:rsidRPr="00B06E64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'Cantidad seguros'</w:t>
      </w:r>
      <w:r w:rsidRPr="00B06E64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br/>
      </w:r>
      <w:r w:rsidRPr="00B06E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B06E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seguro</w:t>
      </w:r>
      <w:r w:rsidRPr="00B06E64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B06E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WHERE </w:t>
      </w:r>
      <w:r w:rsidRPr="00B06E64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 xml:space="preserve">fechafirma </w:t>
      </w:r>
      <w:r w:rsidRPr="00B06E64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LIKE </w:t>
      </w:r>
      <w:r w:rsidRPr="00B06E64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'2015%'</w:t>
      </w:r>
    </w:p>
    <w:p w14:paraId="58D8BBF3" w14:textId="47BE71E2" w:rsidR="00B06E64" w:rsidRDefault="00B06E64" w:rsidP="00B06E64">
      <w:pPr>
        <w:pStyle w:val="Standard"/>
        <w:rPr>
          <w:rFonts w:ascii="Arial" w:hAnsi="Arial" w:cs="Arial"/>
          <w:color w:val="000000" w:themeColor="text1"/>
        </w:rPr>
      </w:pPr>
    </w:p>
    <w:p w14:paraId="7023C503" w14:textId="3B9BA401" w:rsidR="00B06E64" w:rsidRDefault="00B06E64" w:rsidP="006260C8">
      <w:pPr>
        <w:pStyle w:val="Standard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CEF9DF1" wp14:editId="6F8B0FBF">
            <wp:extent cx="2200275" cy="438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5DAE" w14:textId="77777777" w:rsidR="00B06E64" w:rsidRPr="00B06E64" w:rsidRDefault="00B06E64" w:rsidP="00B06E64">
      <w:pPr>
        <w:pStyle w:val="Standard"/>
        <w:rPr>
          <w:rFonts w:ascii="Arial" w:hAnsi="Arial" w:cs="Arial"/>
          <w:color w:val="000000" w:themeColor="text1"/>
        </w:rPr>
      </w:pPr>
    </w:p>
    <w:p w14:paraId="77F9ADE7" w14:textId="77777777" w:rsidR="00BA3AF3" w:rsidRPr="00B10B95" w:rsidRDefault="00BA3AF3" w:rsidP="00BA3AF3">
      <w:pPr>
        <w:pStyle w:val="Standard"/>
        <w:rPr>
          <w:rFonts w:ascii="Arial" w:hAnsi="Arial" w:cs="Arial"/>
          <w:color w:val="000000" w:themeColor="text1"/>
        </w:rPr>
      </w:pPr>
    </w:p>
    <w:p w14:paraId="4091624A" w14:textId="77777777" w:rsidR="00BA3AF3" w:rsidRPr="00B10B95" w:rsidRDefault="00BA3AF3" w:rsidP="00BA3AF3">
      <w:pPr>
        <w:pStyle w:val="Standard"/>
        <w:rPr>
          <w:rFonts w:ascii="Arial" w:hAnsi="Arial" w:cs="Arial"/>
          <w:color w:val="000000" w:themeColor="text1"/>
        </w:rPr>
      </w:pPr>
    </w:p>
    <w:p w14:paraId="613F3A9A" w14:textId="77777777" w:rsidR="0077407A" w:rsidRPr="00B10B95" w:rsidRDefault="00600F46" w:rsidP="002F247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7407A" w:rsidRPr="00B10B95" w:rsidSect="00B44F9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222F" w14:textId="77777777" w:rsidR="00600F46" w:rsidRDefault="00600F46" w:rsidP="00B44F9A">
      <w:pPr>
        <w:spacing w:after="0" w:line="240" w:lineRule="auto"/>
      </w:pPr>
      <w:r>
        <w:separator/>
      </w:r>
    </w:p>
  </w:endnote>
  <w:endnote w:type="continuationSeparator" w:id="0">
    <w:p w14:paraId="34333B28" w14:textId="77777777" w:rsidR="00600F46" w:rsidRDefault="00600F46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7520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6438C755" w14:textId="77777777" w:rsidTr="00B44F9A">
      <w:trPr>
        <w:jc w:val="right"/>
      </w:trPr>
      <w:tc>
        <w:tcPr>
          <w:tcW w:w="4795" w:type="dxa"/>
          <w:vAlign w:val="center"/>
        </w:tcPr>
        <w:p w14:paraId="75242722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06FE48BA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143F7D2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35A9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B164" w14:textId="77777777" w:rsidR="00600F46" w:rsidRDefault="00600F46" w:rsidP="00B44F9A">
      <w:pPr>
        <w:spacing w:after="0" w:line="240" w:lineRule="auto"/>
      </w:pPr>
      <w:r>
        <w:separator/>
      </w:r>
    </w:p>
  </w:footnote>
  <w:footnote w:type="continuationSeparator" w:id="0">
    <w:p w14:paraId="1EE68F81" w14:textId="77777777" w:rsidR="00600F46" w:rsidRDefault="00600F46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2FE7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82B8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1A429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D70"/>
    <w:multiLevelType w:val="multilevel"/>
    <w:tmpl w:val="54083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1" w15:restartNumberingAfterBreak="0">
    <w:nsid w:val="1D347F15"/>
    <w:multiLevelType w:val="multilevel"/>
    <w:tmpl w:val="54083A52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2" w15:restartNumberingAfterBreak="0">
    <w:nsid w:val="299C7A53"/>
    <w:multiLevelType w:val="multilevel"/>
    <w:tmpl w:val="8D4AF0D4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3" w15:restartNumberingAfterBreak="0">
    <w:nsid w:val="56473281"/>
    <w:multiLevelType w:val="multilevel"/>
    <w:tmpl w:val="D2AA505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4" w15:restartNumberingAfterBreak="0">
    <w:nsid w:val="6E1E55B8"/>
    <w:multiLevelType w:val="multilevel"/>
    <w:tmpl w:val="387C4280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F3"/>
    <w:rsid w:val="0009761D"/>
    <w:rsid w:val="00164043"/>
    <w:rsid w:val="00205434"/>
    <w:rsid w:val="002A4CF0"/>
    <w:rsid w:val="002E4586"/>
    <w:rsid w:val="002F2479"/>
    <w:rsid w:val="00315D74"/>
    <w:rsid w:val="00335D22"/>
    <w:rsid w:val="003A30B3"/>
    <w:rsid w:val="00436097"/>
    <w:rsid w:val="004E374F"/>
    <w:rsid w:val="004F0C5C"/>
    <w:rsid w:val="00555552"/>
    <w:rsid w:val="00600F46"/>
    <w:rsid w:val="006260C8"/>
    <w:rsid w:val="00703A98"/>
    <w:rsid w:val="00952C21"/>
    <w:rsid w:val="009C252B"/>
    <w:rsid w:val="00A05A01"/>
    <w:rsid w:val="00A25269"/>
    <w:rsid w:val="00A84FEB"/>
    <w:rsid w:val="00B06E64"/>
    <w:rsid w:val="00B10B95"/>
    <w:rsid w:val="00B44F9A"/>
    <w:rsid w:val="00B740DF"/>
    <w:rsid w:val="00BA3AF3"/>
    <w:rsid w:val="00C025DE"/>
    <w:rsid w:val="00CF55F9"/>
    <w:rsid w:val="00D46A71"/>
    <w:rsid w:val="00DC0DF9"/>
    <w:rsid w:val="00E35E37"/>
    <w:rsid w:val="00E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87A8"/>
  <w15:chartTrackingRefBased/>
  <w15:docId w15:val="{6FF2B7BC-43F7-4AE9-8D1B-039C7547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BA3A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customStyle="1" w:styleId="EnlacedeInternet">
    <w:name w:val="Enlace de Internet"/>
    <w:rsid w:val="00BA3AF3"/>
    <w:rPr>
      <w:color w:val="000080"/>
      <w:u w:val="single"/>
    </w:rPr>
  </w:style>
  <w:style w:type="numbering" w:customStyle="1" w:styleId="WWNum1">
    <w:name w:val="WWNum1"/>
    <w:basedOn w:val="Sinlista"/>
    <w:rsid w:val="00BA3AF3"/>
    <w:pPr>
      <w:numPr>
        <w:numId w:val="1"/>
      </w:numPr>
    </w:pPr>
  </w:style>
  <w:style w:type="numbering" w:customStyle="1" w:styleId="WWNum2">
    <w:name w:val="WWNum2"/>
    <w:basedOn w:val="Sinlista"/>
    <w:rsid w:val="00BA3AF3"/>
    <w:pPr>
      <w:numPr>
        <w:numId w:val="2"/>
      </w:numPr>
    </w:pPr>
  </w:style>
  <w:style w:type="numbering" w:customStyle="1" w:styleId="WWNum3">
    <w:name w:val="WWNum3"/>
    <w:basedOn w:val="Sinlista"/>
    <w:rsid w:val="00BA3AF3"/>
    <w:pPr>
      <w:numPr>
        <w:numId w:val="3"/>
      </w:numPr>
    </w:pPr>
  </w:style>
  <w:style w:type="numbering" w:customStyle="1" w:styleId="WWNum4">
    <w:name w:val="WWNum4"/>
    <w:basedOn w:val="Sinlista"/>
    <w:rsid w:val="00BA3AF3"/>
    <w:pPr>
      <w:numPr>
        <w:numId w:val="4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0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025D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0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68</TotalTime>
  <Pages>6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5</cp:revision>
  <dcterms:created xsi:type="dcterms:W3CDTF">2022-01-24T17:57:00Z</dcterms:created>
  <dcterms:modified xsi:type="dcterms:W3CDTF">2022-01-25T16:59:00Z</dcterms:modified>
</cp:coreProperties>
</file>