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502D" w14:textId="5ECA8F96" w:rsidR="007C5AC2" w:rsidRPr="007C5AC2" w:rsidRDefault="007C5AC2" w:rsidP="007C5AC2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66"/>
          <w:szCs w:val="66"/>
        </w:rPr>
      </w:pPr>
      <w:bookmarkStart w:id="0" w:name="_Hlk93940302"/>
      <w:bookmarkEnd w:id="0"/>
      <w:r w:rsidRPr="007C5AC2">
        <w:rPr>
          <w:rFonts w:ascii="Arial" w:hAnsi="Arial" w:cs="Arial"/>
          <w:b/>
          <w:bCs/>
          <w:sz w:val="66"/>
          <w:szCs w:val="66"/>
        </w:rPr>
        <w:t>Librería</w:t>
      </w:r>
      <w:r w:rsidRPr="007C5AC2">
        <w:rPr>
          <w:rFonts w:ascii="Arial" w:hAnsi="Arial" w:cs="Arial"/>
          <w:b/>
          <w:bCs/>
          <w:sz w:val="66"/>
          <w:szCs w:val="66"/>
        </w:rPr>
        <w:t xml:space="preserve"> – Funciones Agrupadas</w:t>
      </w:r>
    </w:p>
    <w:p w14:paraId="5EA5B4C6" w14:textId="77777777" w:rsidR="007C5AC2" w:rsidRDefault="007C5AC2" w:rsidP="007C5AC2">
      <w:pPr>
        <w:pStyle w:val="Standard"/>
      </w:pPr>
    </w:p>
    <w:p w14:paraId="1614F563" w14:textId="77777777" w:rsidR="007C5AC2" w:rsidRDefault="007C5AC2" w:rsidP="007C5AC2">
      <w:pPr>
        <w:pStyle w:val="Standard"/>
      </w:pPr>
    </w:p>
    <w:p w14:paraId="499C2D50" w14:textId="5A9F28C9" w:rsidR="007C5AC2" w:rsidRPr="00181307" w:rsidRDefault="007C5AC2" w:rsidP="007C5AC2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t>Muestra cuántos libros tienen el campo precio asignado:</w:t>
      </w:r>
    </w:p>
    <w:p w14:paraId="56BFFDB2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  <w:bookmarkStart w:id="1" w:name="__DdeLink__140_3453210076"/>
    </w:p>
    <w:p w14:paraId="03CB43E1" w14:textId="4F67A8B5" w:rsidR="007C5AC2" w:rsidRDefault="007C5AC2" w:rsidP="007C5AC2">
      <w:pPr>
        <w:pStyle w:val="Standard"/>
        <w:ind w:left="426"/>
        <w:rPr>
          <w:rFonts w:ascii="JetBrains Mono" w:hAnsi="JetBrains Mono"/>
          <w:color w:val="A9B7C6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FFC66D"/>
          <w:szCs w:val="28"/>
        </w:rPr>
        <w:t>COUNT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>'Libros con precio asignado'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bookmarkEnd w:id="1"/>
    </w:p>
    <w:p w14:paraId="4822ABBA" w14:textId="77777777" w:rsidR="007C5AC2" w:rsidRDefault="007C5AC2" w:rsidP="007C5AC2">
      <w:pPr>
        <w:pStyle w:val="Standard"/>
        <w:ind w:left="426"/>
      </w:pPr>
    </w:p>
    <w:p w14:paraId="27F7D1BA" w14:textId="1B7434C5" w:rsidR="007C5AC2" w:rsidRDefault="007C5AC2" w:rsidP="00F8468C">
      <w:pPr>
        <w:pStyle w:val="Standard"/>
        <w:jc w:val="center"/>
      </w:pPr>
      <w:r>
        <w:rPr>
          <w:noProof/>
        </w:rPr>
        <w:drawing>
          <wp:inline distT="0" distB="0" distL="0" distR="0" wp14:anchorId="7F8E4A9B" wp14:editId="6C1A32D6">
            <wp:extent cx="3371760" cy="447840"/>
            <wp:effectExtent l="0" t="0" r="635" b="9525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760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237C" w14:textId="4C6CCB69" w:rsidR="007C5AC2" w:rsidRDefault="007C5AC2" w:rsidP="007C5AC2">
      <w:pPr>
        <w:pStyle w:val="Standard"/>
      </w:pPr>
    </w:p>
    <w:p w14:paraId="04C46625" w14:textId="77777777" w:rsidR="007C5AC2" w:rsidRDefault="007C5AC2" w:rsidP="007C5AC2">
      <w:pPr>
        <w:pStyle w:val="Standard"/>
      </w:pPr>
    </w:p>
    <w:p w14:paraId="28C4DE02" w14:textId="0F84C734" w:rsidR="00181307" w:rsidRPr="00181307" w:rsidRDefault="007C5AC2" w:rsidP="00181307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t>Muestra la cantidad total de libros que no tienen precio asignado:</w:t>
      </w:r>
    </w:p>
    <w:p w14:paraId="1EF245AC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  <w:bookmarkStart w:id="2" w:name="__DdeLink__138_3453210076"/>
    </w:p>
    <w:p w14:paraId="46B7446D" w14:textId="4AE06E3F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FFC66D"/>
          <w:szCs w:val="28"/>
        </w:rPr>
        <w:t>COUNT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FFC66D"/>
          <w:szCs w:val="28"/>
        </w:rPr>
        <w:t>*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>'Libros sin precio asignado'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WHERE </w:t>
      </w:r>
      <w:r w:rsidRPr="007C5AC2">
        <w:rPr>
          <w:rFonts w:ascii="JetBrains Mono" w:hAnsi="JetBrains Mono"/>
          <w:color w:val="9876AA"/>
          <w:szCs w:val="28"/>
        </w:rPr>
        <w:t xml:space="preserve">precio </w:t>
      </w:r>
      <w:r w:rsidRPr="007C5AC2">
        <w:rPr>
          <w:rFonts w:ascii="JetBrains Mono" w:hAnsi="JetBrains Mono"/>
          <w:color w:val="CC7832"/>
          <w:szCs w:val="28"/>
        </w:rPr>
        <w:t>IS NULL</w:t>
      </w:r>
      <w:bookmarkEnd w:id="2"/>
    </w:p>
    <w:p w14:paraId="7FC8D8A5" w14:textId="77777777" w:rsidR="007C5AC2" w:rsidRDefault="007C5AC2" w:rsidP="007C5AC2">
      <w:pPr>
        <w:pStyle w:val="Standard"/>
      </w:pPr>
    </w:p>
    <w:p w14:paraId="572C23FB" w14:textId="6F5DCCFA" w:rsidR="007C5AC2" w:rsidRDefault="007C5AC2" w:rsidP="00F8468C">
      <w:pPr>
        <w:pStyle w:val="Standard"/>
        <w:jc w:val="center"/>
      </w:pPr>
      <w:r>
        <w:rPr>
          <w:noProof/>
        </w:rPr>
        <w:drawing>
          <wp:inline distT="0" distB="0" distL="0" distR="0" wp14:anchorId="3EEF79FA" wp14:editId="63D89868">
            <wp:extent cx="3371760" cy="438119"/>
            <wp:effectExtent l="0" t="0" r="635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76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677" w14:textId="5ED258FA" w:rsidR="00F8468C" w:rsidRDefault="00F8468C" w:rsidP="007C5AC2">
      <w:pPr>
        <w:pStyle w:val="Standard"/>
      </w:pPr>
    </w:p>
    <w:p w14:paraId="46AC5180" w14:textId="77777777" w:rsidR="00F8468C" w:rsidRDefault="00F8468C" w:rsidP="007C5AC2">
      <w:pPr>
        <w:pStyle w:val="Standard"/>
      </w:pPr>
    </w:p>
    <w:p w14:paraId="536D3FB4" w14:textId="77777777" w:rsidR="007C5AC2" w:rsidRPr="007C5AC2" w:rsidRDefault="007C5AC2" w:rsidP="007C5AC2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t>Muestra el libro más caro:</w:t>
      </w:r>
    </w:p>
    <w:p w14:paraId="7A8491F5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  <w:bookmarkStart w:id="3" w:name="__DdeLink__142_3453210076"/>
      <w:bookmarkStart w:id="4" w:name="__DdeLink__355_3664282666"/>
    </w:p>
    <w:p w14:paraId="2131CF55" w14:textId="4D48BCEC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FFC66D"/>
          <w:szCs w:val="28"/>
        </w:rPr>
        <w:t>MAX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 xml:space="preserve">'Libro </w:t>
      </w:r>
      <w:proofErr w:type="spellStart"/>
      <w:r w:rsidRPr="007C5AC2">
        <w:rPr>
          <w:rFonts w:ascii="JetBrains Mono" w:hAnsi="JetBrains Mono"/>
          <w:color w:val="6A8759"/>
          <w:szCs w:val="28"/>
        </w:rPr>
        <w:t>mas</w:t>
      </w:r>
      <w:proofErr w:type="spellEnd"/>
      <w:r w:rsidRPr="007C5AC2">
        <w:rPr>
          <w:rFonts w:ascii="JetBrains Mono" w:hAnsi="JetBrains Mono"/>
          <w:color w:val="6A8759"/>
          <w:szCs w:val="28"/>
        </w:rPr>
        <w:t xml:space="preserve"> caro'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bookmarkEnd w:id="3"/>
      <w:bookmarkEnd w:id="4"/>
    </w:p>
    <w:p w14:paraId="0EEBBBC9" w14:textId="77777777" w:rsidR="007C5AC2" w:rsidRDefault="007C5AC2" w:rsidP="007C5AC2">
      <w:pPr>
        <w:pStyle w:val="Standard"/>
      </w:pPr>
    </w:p>
    <w:p w14:paraId="048FC193" w14:textId="1BCBD7FE" w:rsidR="007C5AC2" w:rsidRDefault="007C5AC2" w:rsidP="00F8468C">
      <w:pPr>
        <w:pStyle w:val="Standard"/>
        <w:jc w:val="center"/>
      </w:pPr>
      <w:r>
        <w:rPr>
          <w:noProof/>
        </w:rPr>
        <w:drawing>
          <wp:inline distT="0" distB="0" distL="0" distR="0" wp14:anchorId="73600247" wp14:editId="0A0E85F3">
            <wp:extent cx="2286000" cy="438119"/>
            <wp:effectExtent l="0" t="0" r="0" b="635"/>
            <wp:docPr id="3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BC0" w14:textId="3EE04298" w:rsidR="00F8468C" w:rsidRDefault="00F8468C" w:rsidP="007C5AC2">
      <w:pPr>
        <w:pStyle w:val="Standard"/>
      </w:pPr>
    </w:p>
    <w:p w14:paraId="3C67A626" w14:textId="77777777" w:rsidR="00F8468C" w:rsidRDefault="00F8468C" w:rsidP="007C5AC2">
      <w:pPr>
        <w:pStyle w:val="Standard"/>
      </w:pPr>
    </w:p>
    <w:p w14:paraId="5395A67A" w14:textId="525FFC23" w:rsidR="007C5AC2" w:rsidRPr="00181307" w:rsidRDefault="007C5AC2" w:rsidP="007C5AC2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t>Muestra el libro más barato:</w:t>
      </w:r>
    </w:p>
    <w:p w14:paraId="031EBD17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  <w:bookmarkStart w:id="5" w:name="__DdeLink__166_3453210076"/>
    </w:p>
    <w:p w14:paraId="2F208B49" w14:textId="565E84F0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FFC66D"/>
          <w:szCs w:val="28"/>
        </w:rPr>
        <w:t>MIN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 xml:space="preserve">'Libro </w:t>
      </w:r>
      <w:proofErr w:type="spellStart"/>
      <w:r w:rsidRPr="007C5AC2">
        <w:rPr>
          <w:rFonts w:ascii="JetBrains Mono" w:hAnsi="JetBrains Mono"/>
          <w:color w:val="6A8759"/>
          <w:szCs w:val="28"/>
        </w:rPr>
        <w:t>mas</w:t>
      </w:r>
      <w:proofErr w:type="spellEnd"/>
      <w:r w:rsidRPr="007C5AC2">
        <w:rPr>
          <w:rFonts w:ascii="JetBrains Mono" w:hAnsi="JetBrains Mono"/>
          <w:color w:val="6A8759"/>
          <w:szCs w:val="28"/>
        </w:rPr>
        <w:t xml:space="preserve"> barato'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</w:p>
    <w:bookmarkEnd w:id="5"/>
    <w:p w14:paraId="0E8C37C1" w14:textId="77777777" w:rsidR="007C5AC2" w:rsidRDefault="007C5AC2" w:rsidP="007C5AC2">
      <w:pPr>
        <w:pStyle w:val="Standard"/>
      </w:pPr>
    </w:p>
    <w:p w14:paraId="34439E7D" w14:textId="77777777" w:rsidR="007C5AC2" w:rsidRDefault="007C5AC2" w:rsidP="00F8468C">
      <w:pPr>
        <w:pStyle w:val="Standard"/>
        <w:jc w:val="center"/>
      </w:pPr>
      <w:r>
        <w:rPr>
          <w:noProof/>
        </w:rPr>
        <w:drawing>
          <wp:inline distT="0" distB="0" distL="0" distR="0" wp14:anchorId="68448F12" wp14:editId="42B4F989">
            <wp:extent cx="2476440" cy="447840"/>
            <wp:effectExtent l="0" t="0" r="635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440" cy="4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DDCE" w14:textId="2BCBC8D2" w:rsidR="007C5AC2" w:rsidRDefault="007C5AC2" w:rsidP="00F8468C">
      <w:pPr>
        <w:pStyle w:val="Standard"/>
        <w:jc w:val="center"/>
      </w:pPr>
    </w:p>
    <w:p w14:paraId="43E3F8C8" w14:textId="51F6604F" w:rsidR="00443DBA" w:rsidRDefault="00443DBA">
      <w:pPr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>
        <w:br w:type="page"/>
      </w:r>
    </w:p>
    <w:p w14:paraId="563A8318" w14:textId="388433FE" w:rsidR="007C5AC2" w:rsidRPr="00181307" w:rsidRDefault="007C5AC2" w:rsidP="007C5AC2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lastRenderedPageBreak/>
        <w:t xml:space="preserve">Muestra el precio medio de los libros cuya </w:t>
      </w:r>
      <w:r w:rsidR="00E60EBE" w:rsidRPr="007C5AC2">
        <w:rPr>
          <w:rFonts w:ascii="Arial" w:hAnsi="Arial" w:cs="Arial"/>
        </w:rPr>
        <w:t>categoría</w:t>
      </w:r>
      <w:r w:rsidRPr="007C5AC2">
        <w:rPr>
          <w:rFonts w:ascii="Arial" w:hAnsi="Arial" w:cs="Arial"/>
        </w:rPr>
        <w:t xml:space="preserve"> es “1”:</w:t>
      </w:r>
    </w:p>
    <w:p w14:paraId="2B5426BA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  <w:bookmarkStart w:id="6" w:name="__DdeLink__329_3453210076"/>
      <w:bookmarkEnd w:id="6"/>
    </w:p>
    <w:p w14:paraId="1DC4042A" w14:textId="7F8D2D24" w:rsidR="007C5AC2" w:rsidRDefault="007C5AC2" w:rsidP="00443DBA">
      <w:pPr>
        <w:pStyle w:val="Standard"/>
        <w:ind w:left="426"/>
        <w:rPr>
          <w:rFonts w:ascii="JetBrains Mono" w:hAnsi="JetBrains Mono"/>
          <w:color w:val="6897BB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FFC66D"/>
          <w:szCs w:val="28"/>
        </w:rPr>
        <w:t>AVG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>'Precio medio'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7C5AC2">
        <w:rPr>
          <w:rFonts w:ascii="JetBrains Mono" w:hAnsi="JetBrains Mono"/>
          <w:color w:val="9876AA"/>
          <w:szCs w:val="28"/>
        </w:rPr>
        <w:t>id_categoria</w:t>
      </w:r>
      <w:proofErr w:type="spellEnd"/>
      <w:r w:rsidRPr="007C5AC2">
        <w:rPr>
          <w:rFonts w:ascii="JetBrains Mono" w:hAnsi="JetBrains Mono"/>
          <w:color w:val="9876AA"/>
          <w:szCs w:val="28"/>
        </w:rPr>
        <w:t xml:space="preserve"> </w:t>
      </w:r>
      <w:r w:rsidRPr="007C5AC2">
        <w:rPr>
          <w:rFonts w:ascii="JetBrains Mono" w:hAnsi="JetBrains Mono"/>
          <w:color w:val="A9B7C6"/>
          <w:szCs w:val="28"/>
        </w:rPr>
        <w:t xml:space="preserve">= </w:t>
      </w:r>
      <w:r w:rsidRPr="007C5AC2">
        <w:rPr>
          <w:rFonts w:ascii="JetBrains Mono" w:hAnsi="JetBrains Mono"/>
          <w:color w:val="6897BB"/>
          <w:szCs w:val="28"/>
        </w:rPr>
        <w:t>1</w:t>
      </w:r>
    </w:p>
    <w:p w14:paraId="6609C612" w14:textId="77777777" w:rsidR="00443DBA" w:rsidRPr="00443DBA" w:rsidRDefault="00443DBA" w:rsidP="00443DBA">
      <w:pPr>
        <w:pStyle w:val="Standard"/>
        <w:ind w:left="426"/>
        <w:rPr>
          <w:rFonts w:ascii="JetBrains Mono" w:hAnsi="JetBrains Mono"/>
          <w:color w:val="A9B7C6"/>
          <w:szCs w:val="28"/>
        </w:rPr>
      </w:pPr>
    </w:p>
    <w:p w14:paraId="093A034E" w14:textId="2F9F08A0" w:rsidR="00443DBA" w:rsidRDefault="00443DBA" w:rsidP="00443DBA">
      <w:pPr>
        <w:pStyle w:val="Standard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F0E014" wp14:editId="17D12A32">
            <wp:extent cx="2114640" cy="438119"/>
            <wp:effectExtent l="0" t="0" r="0" b="635"/>
            <wp:docPr id="5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640" cy="43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2D4" w14:textId="67F3F9A1" w:rsidR="00443DBA" w:rsidRDefault="00443DBA" w:rsidP="00443DBA">
      <w:pPr>
        <w:pStyle w:val="Standard"/>
        <w:jc w:val="center"/>
        <w:rPr>
          <w:rFonts w:ascii="Arial" w:hAnsi="Arial" w:cs="Arial"/>
        </w:rPr>
      </w:pPr>
    </w:p>
    <w:p w14:paraId="15BC7686" w14:textId="77777777" w:rsidR="00443DBA" w:rsidRDefault="00443DBA" w:rsidP="00443DBA">
      <w:pPr>
        <w:pStyle w:val="Standard"/>
        <w:jc w:val="center"/>
        <w:rPr>
          <w:rFonts w:ascii="Arial" w:hAnsi="Arial" w:cs="Arial"/>
        </w:rPr>
      </w:pPr>
    </w:p>
    <w:p w14:paraId="39DF94CB" w14:textId="3B7B6E0F" w:rsidR="007C5AC2" w:rsidRPr="007C5AC2" w:rsidRDefault="00443DBA" w:rsidP="00443DBA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7C5AC2" w:rsidRPr="007C5AC2">
        <w:rPr>
          <w:rFonts w:ascii="Arial" w:hAnsi="Arial" w:cs="Arial"/>
        </w:rPr>
        <w:t xml:space="preserve">uestra la cantidad de libros </w:t>
      </w:r>
      <w:r w:rsidR="007C5AC2" w:rsidRPr="007C5AC2">
        <w:rPr>
          <w:rFonts w:ascii="Arial" w:hAnsi="Arial" w:cs="Arial"/>
          <w:u w:val="single"/>
        </w:rPr>
        <w:t>de cada autor</w:t>
      </w:r>
      <w:r w:rsidR="007C5AC2" w:rsidRPr="007C5AC2">
        <w:rPr>
          <w:rFonts w:ascii="Arial" w:hAnsi="Arial" w:cs="Arial"/>
        </w:rPr>
        <w:t>:</w:t>
      </w:r>
    </w:p>
    <w:p w14:paraId="7A663884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</w:p>
    <w:p w14:paraId="544D0120" w14:textId="3DB596C7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9876AA"/>
          <w:szCs w:val="28"/>
        </w:rPr>
        <w:t>autor</w:t>
      </w:r>
      <w:r w:rsidRPr="007C5AC2">
        <w:rPr>
          <w:rFonts w:ascii="JetBrains Mono" w:hAnsi="JetBrains Mono"/>
          <w:color w:val="CC7832"/>
          <w:szCs w:val="28"/>
        </w:rPr>
        <w:t xml:space="preserve">, </w:t>
      </w:r>
      <w:r w:rsidRPr="007C5AC2">
        <w:rPr>
          <w:rFonts w:ascii="JetBrains Mono" w:hAnsi="JetBrains Mono"/>
          <w:color w:val="FFC66D"/>
          <w:szCs w:val="28"/>
        </w:rPr>
        <w:t>COUNT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FFC66D"/>
          <w:szCs w:val="28"/>
        </w:rPr>
        <w:t>*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>'Cantidad Libros'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GROUP BY </w:t>
      </w:r>
      <w:r w:rsidRPr="007C5AC2">
        <w:rPr>
          <w:rFonts w:ascii="JetBrains Mono" w:hAnsi="JetBrains Mono"/>
          <w:color w:val="9876AA"/>
          <w:szCs w:val="28"/>
        </w:rPr>
        <w:t>autor</w:t>
      </w:r>
    </w:p>
    <w:p w14:paraId="29311C17" w14:textId="77777777" w:rsidR="007C5AC2" w:rsidRDefault="007C5AC2" w:rsidP="007C5AC2">
      <w:pPr>
        <w:pStyle w:val="Standard"/>
      </w:pPr>
    </w:p>
    <w:p w14:paraId="5C0F74AC" w14:textId="77777777" w:rsidR="007C5AC2" w:rsidRDefault="007C5AC2" w:rsidP="007C5AC2">
      <w:pPr>
        <w:pStyle w:val="Standard"/>
        <w:jc w:val="center"/>
      </w:pPr>
      <w:r>
        <w:rPr>
          <w:noProof/>
        </w:rPr>
        <w:drawing>
          <wp:inline distT="0" distB="0" distL="0" distR="0" wp14:anchorId="1EC8133F" wp14:editId="13E69153">
            <wp:extent cx="4029120" cy="1523880"/>
            <wp:effectExtent l="0" t="0" r="0" b="635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120" cy="15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CDEA" w14:textId="5D762003" w:rsidR="007C5AC2" w:rsidRDefault="007C5AC2" w:rsidP="007C5AC2">
      <w:pPr>
        <w:pStyle w:val="Standard"/>
      </w:pPr>
    </w:p>
    <w:p w14:paraId="17B6FF97" w14:textId="77777777" w:rsidR="007C5AC2" w:rsidRDefault="007C5AC2" w:rsidP="007C5AC2">
      <w:pPr>
        <w:pStyle w:val="Standard"/>
      </w:pPr>
    </w:p>
    <w:p w14:paraId="0694EB0D" w14:textId="10DC67F4" w:rsidR="007C5AC2" w:rsidRPr="00181307" w:rsidRDefault="007C5AC2" w:rsidP="007C5AC2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t xml:space="preserve">Muestra el precio total de los libros </w:t>
      </w:r>
      <w:r w:rsidRPr="007C5AC2">
        <w:rPr>
          <w:rFonts w:ascii="Arial" w:hAnsi="Arial" w:cs="Arial"/>
          <w:u w:val="single"/>
        </w:rPr>
        <w:t>de cada autor</w:t>
      </w:r>
      <w:r w:rsidRPr="007C5AC2">
        <w:rPr>
          <w:rFonts w:ascii="Arial" w:hAnsi="Arial" w:cs="Arial"/>
        </w:rPr>
        <w:t>:</w:t>
      </w:r>
    </w:p>
    <w:p w14:paraId="0DD84AAD" w14:textId="77777777" w:rsidR="00443DBA" w:rsidRDefault="00443DBA" w:rsidP="007C5AC2">
      <w:pPr>
        <w:pStyle w:val="Standard"/>
        <w:ind w:left="426"/>
        <w:rPr>
          <w:rFonts w:ascii="JetBrains Mono" w:hAnsi="JetBrains Mono"/>
          <w:color w:val="CC7832"/>
          <w:szCs w:val="28"/>
        </w:rPr>
      </w:pPr>
    </w:p>
    <w:p w14:paraId="1A0A0341" w14:textId="2FE56173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9876AA"/>
          <w:szCs w:val="28"/>
        </w:rPr>
        <w:t>autor</w:t>
      </w:r>
      <w:r w:rsidRPr="007C5AC2">
        <w:rPr>
          <w:rFonts w:ascii="JetBrains Mono" w:hAnsi="JetBrains Mono"/>
          <w:color w:val="CC7832"/>
          <w:szCs w:val="28"/>
        </w:rPr>
        <w:t xml:space="preserve">, </w:t>
      </w:r>
      <w:r w:rsidRPr="007C5AC2">
        <w:rPr>
          <w:rFonts w:ascii="JetBrains Mono" w:hAnsi="JetBrains Mono"/>
          <w:color w:val="FFC66D"/>
          <w:szCs w:val="28"/>
        </w:rPr>
        <w:t>SUM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>'Precio total libros'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GROUP BY </w:t>
      </w:r>
      <w:r w:rsidRPr="007C5AC2">
        <w:rPr>
          <w:rFonts w:ascii="JetBrains Mono" w:hAnsi="JetBrains Mono"/>
          <w:color w:val="9876AA"/>
          <w:szCs w:val="28"/>
        </w:rPr>
        <w:t>autor</w:t>
      </w:r>
    </w:p>
    <w:p w14:paraId="0D2B8A91" w14:textId="77777777" w:rsidR="007C5AC2" w:rsidRDefault="007C5AC2" w:rsidP="007C5AC2">
      <w:pPr>
        <w:pStyle w:val="Standard"/>
      </w:pPr>
    </w:p>
    <w:p w14:paraId="5A6F87C2" w14:textId="2ABC4918" w:rsidR="007C5AC2" w:rsidRDefault="007C5AC2" w:rsidP="007C5AC2">
      <w:pPr>
        <w:pStyle w:val="Standard"/>
        <w:jc w:val="center"/>
      </w:pPr>
      <w:r>
        <w:rPr>
          <w:noProof/>
        </w:rPr>
        <w:drawing>
          <wp:inline distT="0" distB="0" distL="0" distR="0" wp14:anchorId="4934451D" wp14:editId="1F196F19">
            <wp:extent cx="4362479" cy="1542960"/>
            <wp:effectExtent l="0" t="0" r="0" b="635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79" cy="15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D5FE" w14:textId="32AC0E23" w:rsidR="007C5AC2" w:rsidRDefault="007C5AC2" w:rsidP="007C5AC2">
      <w:pPr>
        <w:pStyle w:val="Standard"/>
      </w:pPr>
    </w:p>
    <w:p w14:paraId="0DA7124F" w14:textId="7A1BAEC5" w:rsidR="00443DBA" w:rsidRDefault="00443DBA">
      <w:pPr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>
        <w:br w:type="page"/>
      </w:r>
    </w:p>
    <w:p w14:paraId="462432BE" w14:textId="73A80E19" w:rsidR="007C5AC2" w:rsidRDefault="007C5AC2" w:rsidP="007C5AC2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7C5AC2">
        <w:rPr>
          <w:rFonts w:ascii="Arial" w:hAnsi="Arial" w:cs="Arial"/>
        </w:rPr>
        <w:lastRenderedPageBreak/>
        <w:t xml:space="preserve">Muestra el precio máximo de los libros </w:t>
      </w:r>
      <w:r w:rsidRPr="007C5AC2">
        <w:rPr>
          <w:rFonts w:ascii="Arial" w:hAnsi="Arial" w:cs="Arial"/>
          <w:u w:val="single"/>
        </w:rPr>
        <w:t>de cada autor</w:t>
      </w:r>
      <w:r w:rsidRPr="007C5AC2">
        <w:rPr>
          <w:rFonts w:ascii="Arial" w:hAnsi="Arial" w:cs="Arial"/>
        </w:rPr>
        <w:t>:</w:t>
      </w:r>
      <w:r w:rsidRPr="007C5AC2">
        <w:rPr>
          <w:rFonts w:ascii="Arial" w:hAnsi="Arial" w:cs="Arial"/>
        </w:rPr>
        <w:tab/>
      </w:r>
    </w:p>
    <w:p w14:paraId="1131BE96" w14:textId="77777777" w:rsidR="00443DBA" w:rsidRPr="00181307" w:rsidRDefault="00443DBA" w:rsidP="00443DBA">
      <w:pPr>
        <w:pStyle w:val="Standard"/>
        <w:ind w:left="360"/>
        <w:rPr>
          <w:rFonts w:ascii="Arial" w:hAnsi="Arial" w:cs="Arial"/>
        </w:rPr>
      </w:pPr>
    </w:p>
    <w:p w14:paraId="75BB6DA6" w14:textId="77777777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  <w:r w:rsidRPr="007C5AC2">
        <w:rPr>
          <w:rFonts w:ascii="JetBrains Mono" w:hAnsi="JetBrains Mono"/>
          <w:color w:val="CC7832"/>
          <w:szCs w:val="28"/>
        </w:rPr>
        <w:t xml:space="preserve">SELECT </w:t>
      </w:r>
      <w:r w:rsidRPr="007C5AC2">
        <w:rPr>
          <w:rFonts w:ascii="JetBrains Mono" w:hAnsi="JetBrains Mono"/>
          <w:color w:val="9876AA"/>
          <w:szCs w:val="28"/>
        </w:rPr>
        <w:t>autor</w:t>
      </w:r>
      <w:r w:rsidRPr="007C5AC2">
        <w:rPr>
          <w:rFonts w:ascii="JetBrains Mono" w:hAnsi="JetBrains Mono"/>
          <w:color w:val="CC7832"/>
          <w:szCs w:val="28"/>
        </w:rPr>
        <w:t xml:space="preserve">, </w:t>
      </w:r>
      <w:r w:rsidRPr="007C5AC2">
        <w:rPr>
          <w:rFonts w:ascii="JetBrains Mono" w:hAnsi="JetBrains Mono"/>
          <w:color w:val="FFC66D"/>
          <w:szCs w:val="28"/>
        </w:rPr>
        <w:t>MAX</w:t>
      </w:r>
      <w:r w:rsidRPr="007C5AC2">
        <w:rPr>
          <w:rFonts w:ascii="JetBrains Mono" w:hAnsi="JetBrains Mono"/>
          <w:color w:val="A9B7C6"/>
          <w:szCs w:val="28"/>
        </w:rPr>
        <w:t>(</w:t>
      </w:r>
      <w:r w:rsidRPr="007C5AC2">
        <w:rPr>
          <w:rFonts w:ascii="JetBrains Mono" w:hAnsi="JetBrains Mono"/>
          <w:color w:val="9876AA"/>
          <w:szCs w:val="28"/>
        </w:rPr>
        <w:t>precio</w:t>
      </w:r>
      <w:r w:rsidRPr="007C5AC2">
        <w:rPr>
          <w:rFonts w:ascii="JetBrains Mono" w:hAnsi="JetBrains Mono"/>
          <w:color w:val="A9B7C6"/>
          <w:szCs w:val="28"/>
        </w:rPr>
        <w:t xml:space="preserve">) </w:t>
      </w:r>
      <w:r w:rsidRPr="007C5AC2">
        <w:rPr>
          <w:rFonts w:ascii="JetBrains Mono" w:hAnsi="JetBrains Mono"/>
          <w:color w:val="CC7832"/>
          <w:szCs w:val="28"/>
        </w:rPr>
        <w:t xml:space="preserve">AS </w:t>
      </w:r>
      <w:r w:rsidRPr="007C5AC2">
        <w:rPr>
          <w:rFonts w:ascii="JetBrains Mono" w:hAnsi="JetBrains Mono"/>
          <w:color w:val="6A8759"/>
          <w:szCs w:val="28"/>
        </w:rPr>
        <w:t xml:space="preserve">'Precio </w:t>
      </w:r>
      <w:proofErr w:type="spellStart"/>
      <w:r w:rsidRPr="007C5AC2">
        <w:rPr>
          <w:rFonts w:ascii="JetBrains Mono" w:hAnsi="JetBrains Mono"/>
          <w:color w:val="6A8759"/>
          <w:szCs w:val="28"/>
        </w:rPr>
        <w:t>maximo</w:t>
      </w:r>
      <w:proofErr w:type="spellEnd"/>
      <w:r w:rsidRPr="007C5AC2">
        <w:rPr>
          <w:rFonts w:ascii="JetBrains Mono" w:hAnsi="JetBrains Mono"/>
          <w:color w:val="6A8759"/>
          <w:szCs w:val="28"/>
        </w:rPr>
        <w:t xml:space="preserve"> libro'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FROM </w:t>
      </w:r>
      <w:r w:rsidRPr="007C5AC2">
        <w:rPr>
          <w:rFonts w:ascii="JetBrains Mono" w:hAnsi="JetBrains Mono"/>
          <w:color w:val="A9B7C6"/>
          <w:szCs w:val="28"/>
        </w:rPr>
        <w:t>libros</w:t>
      </w:r>
      <w:r w:rsidRPr="007C5AC2">
        <w:rPr>
          <w:sz w:val="28"/>
          <w:szCs w:val="28"/>
        </w:rPr>
        <w:br/>
      </w:r>
      <w:r w:rsidRPr="007C5AC2">
        <w:rPr>
          <w:rFonts w:ascii="JetBrains Mono" w:hAnsi="JetBrains Mono"/>
          <w:color w:val="CC7832"/>
          <w:szCs w:val="28"/>
        </w:rPr>
        <w:t xml:space="preserve">GROUP BY </w:t>
      </w:r>
      <w:r w:rsidRPr="007C5AC2">
        <w:rPr>
          <w:rFonts w:ascii="JetBrains Mono" w:hAnsi="JetBrains Mono"/>
          <w:color w:val="9876AA"/>
          <w:szCs w:val="28"/>
        </w:rPr>
        <w:t>autor</w:t>
      </w:r>
    </w:p>
    <w:p w14:paraId="326A7636" w14:textId="77777777" w:rsidR="007C5AC2" w:rsidRDefault="007C5AC2" w:rsidP="007C5AC2">
      <w:pPr>
        <w:pStyle w:val="Standard"/>
      </w:pPr>
    </w:p>
    <w:p w14:paraId="724836AD" w14:textId="5A359655" w:rsidR="00443DBA" w:rsidRDefault="007C5AC2" w:rsidP="00443DBA">
      <w:pPr>
        <w:pStyle w:val="Standard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F294DD" wp14:editId="3F076550">
            <wp:extent cx="4381560" cy="1552680"/>
            <wp:effectExtent l="0" t="0" r="0" b="9525"/>
            <wp:docPr id="8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60" cy="15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17F" w14:textId="339C140D" w:rsidR="00443DBA" w:rsidRDefault="00443DBA" w:rsidP="00443DBA">
      <w:pPr>
        <w:pStyle w:val="Standard"/>
        <w:jc w:val="center"/>
        <w:rPr>
          <w:rFonts w:ascii="Arial" w:hAnsi="Arial" w:cs="Arial"/>
        </w:rPr>
      </w:pPr>
    </w:p>
    <w:p w14:paraId="05BA0660" w14:textId="77777777" w:rsidR="00443DBA" w:rsidRDefault="00443DBA" w:rsidP="00443DBA">
      <w:pPr>
        <w:pStyle w:val="Standard"/>
        <w:jc w:val="center"/>
        <w:rPr>
          <w:rFonts w:ascii="Arial" w:hAnsi="Arial" w:cs="Arial"/>
        </w:rPr>
      </w:pPr>
    </w:p>
    <w:p w14:paraId="298B9352" w14:textId="20C9A193" w:rsidR="00443DBA" w:rsidRDefault="007C5AC2" w:rsidP="00443DBA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443DBA">
        <w:rPr>
          <w:rFonts w:ascii="Arial" w:hAnsi="Arial" w:cs="Arial"/>
        </w:rPr>
        <w:t xml:space="preserve">Muestra el precio medio de los libros </w:t>
      </w:r>
      <w:r w:rsidRPr="00443DBA">
        <w:rPr>
          <w:rFonts w:ascii="Arial" w:hAnsi="Arial" w:cs="Arial"/>
          <w:u w:val="single"/>
        </w:rPr>
        <w:t>de cada autor</w:t>
      </w:r>
      <w:r w:rsidRPr="00443DBA">
        <w:rPr>
          <w:rFonts w:ascii="Arial" w:hAnsi="Arial" w:cs="Arial"/>
        </w:rPr>
        <w:t>:</w:t>
      </w:r>
    </w:p>
    <w:p w14:paraId="0DE5471A" w14:textId="77777777" w:rsidR="00443DBA" w:rsidRDefault="00443DBA" w:rsidP="00443DBA">
      <w:pPr>
        <w:pStyle w:val="Standard"/>
        <w:ind w:left="426"/>
        <w:rPr>
          <w:rFonts w:ascii="JetBrains Mono" w:hAnsi="JetBrains Mono"/>
          <w:color w:val="CC7832"/>
          <w:szCs w:val="28"/>
        </w:rPr>
      </w:pPr>
    </w:p>
    <w:p w14:paraId="1C7DCC1C" w14:textId="1CE8111D" w:rsidR="007C5AC2" w:rsidRDefault="00443DBA" w:rsidP="00443DBA">
      <w:pPr>
        <w:pStyle w:val="Standard"/>
        <w:ind w:left="426"/>
        <w:rPr>
          <w:rFonts w:ascii="JetBrains Mono" w:hAnsi="JetBrains Mono"/>
          <w:color w:val="9876AA"/>
          <w:szCs w:val="28"/>
        </w:rPr>
      </w:pPr>
      <w:r>
        <w:rPr>
          <w:rFonts w:ascii="JetBrains Mono" w:hAnsi="JetBrains Mono"/>
          <w:color w:val="CC7832"/>
          <w:szCs w:val="28"/>
        </w:rPr>
        <w:t>S</w:t>
      </w:r>
      <w:r w:rsidR="007C5AC2" w:rsidRPr="007C5AC2">
        <w:rPr>
          <w:rFonts w:ascii="JetBrains Mono" w:hAnsi="JetBrains Mono"/>
          <w:color w:val="CC7832"/>
          <w:szCs w:val="28"/>
        </w:rPr>
        <w:t xml:space="preserve">ELECT </w:t>
      </w:r>
      <w:r w:rsidR="007C5AC2" w:rsidRPr="007C5AC2">
        <w:rPr>
          <w:rFonts w:ascii="JetBrains Mono" w:hAnsi="JetBrains Mono"/>
          <w:color w:val="9876AA"/>
          <w:szCs w:val="28"/>
        </w:rPr>
        <w:t>autor</w:t>
      </w:r>
      <w:r w:rsidR="007C5AC2" w:rsidRPr="007C5AC2">
        <w:rPr>
          <w:rFonts w:ascii="JetBrains Mono" w:hAnsi="JetBrains Mono"/>
          <w:color w:val="CC7832"/>
          <w:szCs w:val="28"/>
        </w:rPr>
        <w:t xml:space="preserve">, </w:t>
      </w:r>
      <w:r w:rsidR="007C5AC2" w:rsidRPr="007C5AC2">
        <w:rPr>
          <w:rFonts w:ascii="JetBrains Mono" w:hAnsi="JetBrains Mono"/>
          <w:color w:val="FFC66D"/>
          <w:szCs w:val="28"/>
        </w:rPr>
        <w:t>AVG</w:t>
      </w:r>
      <w:r w:rsidR="007C5AC2" w:rsidRPr="007C5AC2">
        <w:rPr>
          <w:rFonts w:ascii="JetBrains Mono" w:hAnsi="JetBrains Mono"/>
          <w:color w:val="A9B7C6"/>
          <w:szCs w:val="28"/>
        </w:rPr>
        <w:t>(</w:t>
      </w:r>
      <w:r w:rsidR="007C5AC2" w:rsidRPr="007C5AC2">
        <w:rPr>
          <w:rFonts w:ascii="JetBrains Mono" w:hAnsi="JetBrains Mono"/>
          <w:color w:val="9876AA"/>
          <w:szCs w:val="28"/>
        </w:rPr>
        <w:t>precio</w:t>
      </w:r>
      <w:r w:rsidR="007C5AC2" w:rsidRPr="007C5AC2">
        <w:rPr>
          <w:rFonts w:ascii="JetBrains Mono" w:hAnsi="JetBrains Mono"/>
          <w:color w:val="A9B7C6"/>
          <w:szCs w:val="28"/>
        </w:rPr>
        <w:t xml:space="preserve">) </w:t>
      </w:r>
      <w:r w:rsidR="007C5AC2" w:rsidRPr="007C5AC2">
        <w:rPr>
          <w:rFonts w:ascii="JetBrains Mono" w:hAnsi="JetBrains Mono"/>
          <w:color w:val="CC7832"/>
          <w:szCs w:val="28"/>
        </w:rPr>
        <w:t xml:space="preserve">AS </w:t>
      </w:r>
      <w:r w:rsidR="007C5AC2" w:rsidRPr="007C5AC2">
        <w:rPr>
          <w:rFonts w:ascii="JetBrains Mono" w:hAnsi="JetBrains Mono"/>
          <w:color w:val="6A8759"/>
          <w:szCs w:val="28"/>
        </w:rPr>
        <w:t>'Precio medio libro'</w:t>
      </w:r>
      <w:r w:rsidR="007C5AC2" w:rsidRPr="007C5AC2">
        <w:rPr>
          <w:sz w:val="28"/>
          <w:szCs w:val="28"/>
        </w:rPr>
        <w:br/>
      </w:r>
      <w:r w:rsidR="007C5AC2" w:rsidRPr="007C5AC2">
        <w:rPr>
          <w:rFonts w:ascii="JetBrains Mono" w:hAnsi="JetBrains Mono"/>
          <w:color w:val="CC7832"/>
          <w:szCs w:val="28"/>
        </w:rPr>
        <w:t xml:space="preserve">FROM </w:t>
      </w:r>
      <w:r w:rsidR="007C5AC2" w:rsidRPr="007C5AC2">
        <w:rPr>
          <w:rFonts w:ascii="JetBrains Mono" w:hAnsi="JetBrains Mono"/>
          <w:color w:val="A9B7C6"/>
          <w:szCs w:val="28"/>
        </w:rPr>
        <w:t>libros</w:t>
      </w:r>
      <w:r w:rsidR="007C5AC2" w:rsidRPr="007C5AC2">
        <w:rPr>
          <w:sz w:val="28"/>
          <w:szCs w:val="28"/>
        </w:rPr>
        <w:br/>
      </w:r>
      <w:r w:rsidR="007C5AC2" w:rsidRPr="007C5AC2">
        <w:rPr>
          <w:rFonts w:ascii="JetBrains Mono" w:hAnsi="JetBrains Mono"/>
          <w:color w:val="CC7832"/>
          <w:szCs w:val="28"/>
        </w:rPr>
        <w:t xml:space="preserve">GROUP BY </w:t>
      </w:r>
      <w:r w:rsidR="007C5AC2" w:rsidRPr="007C5AC2">
        <w:rPr>
          <w:rFonts w:ascii="JetBrains Mono" w:hAnsi="JetBrains Mono"/>
          <w:color w:val="9876AA"/>
          <w:szCs w:val="28"/>
        </w:rPr>
        <w:t>autor</w:t>
      </w:r>
    </w:p>
    <w:p w14:paraId="7A33A7E1" w14:textId="77777777" w:rsidR="007C5AC2" w:rsidRPr="007C5AC2" w:rsidRDefault="007C5AC2" w:rsidP="007C5AC2">
      <w:pPr>
        <w:pStyle w:val="Standard"/>
        <w:ind w:left="426"/>
        <w:rPr>
          <w:sz w:val="28"/>
          <w:szCs w:val="28"/>
        </w:rPr>
      </w:pPr>
    </w:p>
    <w:p w14:paraId="210C1BCD" w14:textId="1A507FBA" w:rsidR="007C5AC2" w:rsidRDefault="007C5AC2" w:rsidP="007C5AC2">
      <w:pPr>
        <w:pStyle w:val="Standard"/>
        <w:jc w:val="center"/>
      </w:pPr>
      <w:r>
        <w:rPr>
          <w:noProof/>
        </w:rPr>
        <w:drawing>
          <wp:inline distT="0" distB="0" distL="0" distR="0" wp14:anchorId="4FFCBD9E" wp14:editId="02AED045">
            <wp:extent cx="3533760" cy="1523880"/>
            <wp:effectExtent l="0" t="0" r="0" b="635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60" cy="15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D345" w14:textId="77777777" w:rsidR="00443DBA" w:rsidRPr="00443DBA" w:rsidRDefault="00443DBA" w:rsidP="00443DBA"/>
    <w:sectPr w:rsidR="00443DBA" w:rsidRPr="00443DBA" w:rsidSect="00B44F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5523F" w14:textId="77777777" w:rsidR="00BB23FE" w:rsidRDefault="00BB23FE" w:rsidP="00B44F9A">
      <w:pPr>
        <w:spacing w:after="0" w:line="240" w:lineRule="auto"/>
      </w:pPr>
      <w:r>
        <w:separator/>
      </w:r>
    </w:p>
  </w:endnote>
  <w:endnote w:type="continuationSeparator" w:id="0">
    <w:p w14:paraId="4061E9DD" w14:textId="77777777" w:rsidR="00BB23FE" w:rsidRDefault="00BB23FE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E00B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A6A12D6" w14:textId="77777777" w:rsidTr="00B44F9A">
      <w:trPr>
        <w:jc w:val="right"/>
      </w:trPr>
      <w:tc>
        <w:tcPr>
          <w:tcW w:w="4795" w:type="dxa"/>
          <w:vAlign w:val="center"/>
        </w:tcPr>
        <w:p w14:paraId="2B0A9FE5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51A4CD70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2616AB8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43D7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BCEF" w14:textId="77777777" w:rsidR="00BB23FE" w:rsidRDefault="00BB23FE" w:rsidP="00B44F9A">
      <w:pPr>
        <w:spacing w:after="0" w:line="240" w:lineRule="auto"/>
      </w:pPr>
      <w:r>
        <w:separator/>
      </w:r>
    </w:p>
  </w:footnote>
  <w:footnote w:type="continuationSeparator" w:id="0">
    <w:p w14:paraId="5D3297AC" w14:textId="77777777" w:rsidR="00BB23FE" w:rsidRDefault="00BB23FE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C95F1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DBDEC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1E5B7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46A2A"/>
    <w:multiLevelType w:val="multilevel"/>
    <w:tmpl w:val="7E2CBB16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360"/>
      </w:pPr>
    </w:lvl>
    <w:lvl w:ilvl="3">
      <w:start w:val="1"/>
      <w:numFmt w:val="decimal"/>
      <w:lvlText w:val="%1.%2.%3.%4"/>
      <w:lvlJc w:val="left"/>
      <w:pPr>
        <w:ind w:left="1440" w:hanging="360"/>
      </w:pPr>
    </w:lvl>
    <w:lvl w:ilvl="4">
      <w:start w:val="1"/>
      <w:numFmt w:val="decimal"/>
      <w:lvlText w:val="%1.%2.%3.%4.%5"/>
      <w:lvlJc w:val="left"/>
      <w:pPr>
        <w:ind w:left="1800" w:hanging="360"/>
      </w:pPr>
    </w:lvl>
    <w:lvl w:ilvl="5">
      <w:start w:val="1"/>
      <w:numFmt w:val="decimal"/>
      <w:lvlText w:val="%1.%2.%3.%4.%5.%6"/>
      <w:lvlJc w:val="left"/>
      <w:pPr>
        <w:ind w:left="2160" w:hanging="360"/>
      </w:pPr>
    </w:lvl>
    <w:lvl w:ilvl="6">
      <w:start w:val="1"/>
      <w:numFmt w:val="decimal"/>
      <w:lvlText w:val="%1.%2.%3.%4.%5.%6.%7"/>
      <w:lvlJc w:val="left"/>
      <w:pPr>
        <w:ind w:left="2520" w:hanging="360"/>
      </w:pPr>
    </w:lvl>
    <w:lvl w:ilvl="7">
      <w:start w:val="1"/>
      <w:numFmt w:val="decimal"/>
      <w:lvlText w:val="%1.%2.%3.%4.%5.%6.%7.%8"/>
      <w:lvlJc w:val="left"/>
      <w:pPr>
        <w:ind w:left="2880" w:hanging="360"/>
      </w:pPr>
    </w:lvl>
    <w:lvl w:ilvl="8">
      <w:start w:val="1"/>
      <w:numFmt w:val="decimal"/>
      <w:lvlText w:val="%1.%2.%3.%4.%5.%6.%7.%8.%9"/>
      <w:lvlJc w:val="left"/>
      <w:pPr>
        <w:ind w:left="324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C2"/>
    <w:rsid w:val="0009761D"/>
    <w:rsid w:val="00164043"/>
    <w:rsid w:val="00181307"/>
    <w:rsid w:val="002E4586"/>
    <w:rsid w:val="002F2479"/>
    <w:rsid w:val="003A30B3"/>
    <w:rsid w:val="00436097"/>
    <w:rsid w:val="00443DBA"/>
    <w:rsid w:val="004E374F"/>
    <w:rsid w:val="004F0C5C"/>
    <w:rsid w:val="00555552"/>
    <w:rsid w:val="00703A98"/>
    <w:rsid w:val="007C5AC2"/>
    <w:rsid w:val="009C252B"/>
    <w:rsid w:val="00A05A01"/>
    <w:rsid w:val="00A84FEB"/>
    <w:rsid w:val="00B44F9A"/>
    <w:rsid w:val="00B740DF"/>
    <w:rsid w:val="00BB23FE"/>
    <w:rsid w:val="00D46A71"/>
    <w:rsid w:val="00DC0DF9"/>
    <w:rsid w:val="00E60EBE"/>
    <w:rsid w:val="00F8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4672"/>
  <w15:chartTrackingRefBased/>
  <w15:docId w15:val="{10C80F9D-C6AC-46E2-ACB7-8FD12490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7C5AC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numbering" w:customStyle="1" w:styleId="WWNum1">
    <w:name w:val="WWNum1"/>
    <w:basedOn w:val="Sinlista"/>
    <w:rsid w:val="007C5AC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9</TotalTime>
  <Pages>3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4</cp:revision>
  <dcterms:created xsi:type="dcterms:W3CDTF">2022-01-24T17:03:00Z</dcterms:created>
  <dcterms:modified xsi:type="dcterms:W3CDTF">2022-01-24T17:12:00Z</dcterms:modified>
</cp:coreProperties>
</file>