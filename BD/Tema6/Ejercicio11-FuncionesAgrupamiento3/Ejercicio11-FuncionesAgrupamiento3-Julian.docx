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09CAF" w14:textId="77777777" w:rsidR="00CB107E" w:rsidRPr="00CB107E" w:rsidRDefault="00CB107E" w:rsidP="00CB107E">
      <w:pPr>
        <w:pStyle w:val="Standard"/>
        <w:pBdr>
          <w:bottom w:val="single" w:sz="4" w:space="1" w:color="auto"/>
        </w:pBdr>
        <w:jc w:val="center"/>
        <w:rPr>
          <w:rFonts w:ascii="Arial" w:hAnsi="Arial" w:cs="Arial"/>
          <w:sz w:val="80"/>
          <w:szCs w:val="80"/>
        </w:rPr>
      </w:pPr>
      <w:proofErr w:type="spellStart"/>
      <w:r w:rsidRPr="00CB107E">
        <w:rPr>
          <w:rFonts w:ascii="Arial" w:hAnsi="Arial" w:cs="Arial"/>
          <w:b/>
          <w:bCs/>
          <w:sz w:val="80"/>
          <w:szCs w:val="80"/>
        </w:rPr>
        <w:t>Queries</w:t>
      </w:r>
      <w:proofErr w:type="spellEnd"/>
      <w:r w:rsidRPr="00CB107E">
        <w:rPr>
          <w:rFonts w:ascii="Arial" w:hAnsi="Arial" w:cs="Arial"/>
          <w:b/>
          <w:bCs/>
          <w:sz w:val="80"/>
          <w:szCs w:val="80"/>
        </w:rPr>
        <w:t xml:space="preserve"> Agrupamiento 3</w:t>
      </w:r>
    </w:p>
    <w:p w14:paraId="6677D883" w14:textId="77777777" w:rsidR="00CB107E" w:rsidRPr="00CB107E" w:rsidRDefault="00CB107E" w:rsidP="00CB107E">
      <w:pPr>
        <w:pStyle w:val="Standard"/>
        <w:jc w:val="center"/>
        <w:rPr>
          <w:rFonts w:ascii="Arial" w:hAnsi="Arial" w:cs="Arial"/>
          <w:b/>
          <w:bCs/>
        </w:rPr>
      </w:pPr>
    </w:p>
    <w:p w14:paraId="1EBA0BDC" w14:textId="77777777" w:rsidR="00CB107E" w:rsidRPr="00CB107E" w:rsidRDefault="00CB107E" w:rsidP="00CB107E">
      <w:pPr>
        <w:pStyle w:val="Standard"/>
        <w:rPr>
          <w:rFonts w:ascii="Arial" w:hAnsi="Arial" w:cs="Arial"/>
          <w:b/>
          <w:bCs/>
          <w:u w:val="single"/>
        </w:rPr>
      </w:pPr>
      <w:r w:rsidRPr="00CB107E">
        <w:rPr>
          <w:rFonts w:ascii="Arial" w:hAnsi="Arial" w:cs="Arial"/>
          <w:b/>
          <w:bCs/>
          <w:u w:val="single"/>
        </w:rPr>
        <w:t>BASE DE DATOS GALERIA</w:t>
      </w:r>
    </w:p>
    <w:p w14:paraId="6265AA79" w14:textId="77777777" w:rsidR="00CB107E" w:rsidRDefault="00CB107E" w:rsidP="00CB107E">
      <w:pPr>
        <w:pStyle w:val="Standard"/>
        <w:jc w:val="center"/>
      </w:pPr>
    </w:p>
    <w:p w14:paraId="7149BC98" w14:textId="77777777" w:rsidR="00CB107E" w:rsidRPr="00CB107E" w:rsidRDefault="00CB107E" w:rsidP="00F5244A">
      <w:pPr>
        <w:pStyle w:val="Standard"/>
        <w:numPr>
          <w:ilvl w:val="0"/>
          <w:numId w:val="3"/>
        </w:numPr>
        <w:jc w:val="both"/>
        <w:rPr>
          <w:rFonts w:ascii="Arial" w:hAnsi="Arial" w:cs="Arial"/>
        </w:rPr>
      </w:pPr>
      <w:r w:rsidRPr="00CB107E">
        <w:rPr>
          <w:rFonts w:ascii="Arial" w:hAnsi="Arial" w:cs="Arial"/>
        </w:rPr>
        <w:t>Muestra el precio medio de las pinturas de cada artista siempre y cuando el precio medio sea superior a 250€:</w:t>
      </w:r>
    </w:p>
    <w:p w14:paraId="34D50EDA" w14:textId="77777777" w:rsidR="00CB107E" w:rsidRDefault="00CB107E" w:rsidP="00CB107E">
      <w:pPr>
        <w:pStyle w:val="Standard"/>
      </w:pPr>
    </w:p>
    <w:p w14:paraId="6CA78FF1" w14:textId="77777777" w:rsidR="00CB107E" w:rsidRPr="00A80F54" w:rsidRDefault="00CB107E" w:rsidP="00CB107E">
      <w:pPr>
        <w:pStyle w:val="Standard"/>
        <w:ind w:left="284"/>
        <w:rPr>
          <w:sz w:val="28"/>
          <w:szCs w:val="28"/>
        </w:rPr>
      </w:pPr>
      <w:r w:rsidRPr="00A80F54">
        <w:rPr>
          <w:rFonts w:ascii="JetBrains Mono" w:hAnsi="JetBrains Mono"/>
          <w:color w:val="CC7832"/>
          <w:szCs w:val="28"/>
        </w:rPr>
        <w:t xml:space="preserve">SELECT </w:t>
      </w:r>
      <w:proofErr w:type="gramStart"/>
      <w:r w:rsidRPr="00A80F54">
        <w:rPr>
          <w:rFonts w:ascii="JetBrains Mono" w:hAnsi="JetBrains Mono"/>
          <w:color w:val="A9B7C6"/>
          <w:szCs w:val="28"/>
        </w:rPr>
        <w:t>artista.*</w:t>
      </w:r>
      <w:proofErr w:type="gramEnd"/>
      <w:r w:rsidRPr="00A80F54">
        <w:rPr>
          <w:rFonts w:ascii="JetBrains Mono" w:hAnsi="JetBrains Mono"/>
          <w:color w:val="CC7832"/>
          <w:szCs w:val="28"/>
        </w:rPr>
        <w:t xml:space="preserve">, </w:t>
      </w:r>
      <w:r w:rsidRPr="00A80F54">
        <w:rPr>
          <w:rFonts w:ascii="JetBrains Mono" w:hAnsi="JetBrains Mono"/>
          <w:color w:val="FFC66D"/>
          <w:szCs w:val="28"/>
        </w:rPr>
        <w:t>AVG</w:t>
      </w:r>
      <w:r w:rsidRPr="00A80F54">
        <w:rPr>
          <w:rFonts w:ascii="JetBrains Mono" w:hAnsi="JetBrains Mono"/>
          <w:color w:val="A9B7C6"/>
          <w:szCs w:val="28"/>
        </w:rPr>
        <w:t>(</w:t>
      </w:r>
      <w:proofErr w:type="spellStart"/>
      <w:r w:rsidRPr="00A80F54">
        <w:rPr>
          <w:rFonts w:ascii="JetBrains Mono" w:hAnsi="JetBrains Mono"/>
          <w:color w:val="A9B7C6"/>
          <w:szCs w:val="28"/>
        </w:rPr>
        <w:t>pintura.</w:t>
      </w:r>
      <w:r w:rsidRPr="00A80F54">
        <w:rPr>
          <w:rFonts w:ascii="JetBrains Mono" w:hAnsi="JetBrains Mono"/>
          <w:color w:val="9876AA"/>
          <w:szCs w:val="28"/>
        </w:rPr>
        <w:t>precio</w:t>
      </w:r>
      <w:proofErr w:type="spellEnd"/>
      <w:r w:rsidRPr="00A80F54">
        <w:rPr>
          <w:rFonts w:ascii="JetBrains Mono" w:hAnsi="JetBrains Mono"/>
          <w:color w:val="A9B7C6"/>
          <w:szCs w:val="28"/>
        </w:rPr>
        <w:t xml:space="preserve">) </w:t>
      </w:r>
      <w:r w:rsidRPr="00A80F54">
        <w:rPr>
          <w:rFonts w:ascii="JetBrains Mono" w:hAnsi="JetBrains Mono"/>
          <w:color w:val="CC7832"/>
          <w:szCs w:val="28"/>
        </w:rPr>
        <w:t xml:space="preserve">AS </w:t>
      </w:r>
      <w:proofErr w:type="spellStart"/>
      <w:r w:rsidRPr="00A80F54">
        <w:rPr>
          <w:rFonts w:ascii="JetBrains Mono" w:hAnsi="JetBrains Mono"/>
          <w:color w:val="A9B7C6"/>
          <w:szCs w:val="28"/>
        </w:rPr>
        <w:t>precio_medio</w:t>
      </w:r>
      <w:proofErr w:type="spellEnd"/>
      <w:r w:rsidRPr="00A80F54">
        <w:rPr>
          <w:sz w:val="28"/>
          <w:szCs w:val="28"/>
        </w:rPr>
        <w:br/>
      </w:r>
      <w:r w:rsidRPr="00A80F54">
        <w:rPr>
          <w:rFonts w:ascii="JetBrains Mono" w:hAnsi="JetBrains Mono"/>
          <w:color w:val="CC7832"/>
          <w:szCs w:val="28"/>
        </w:rPr>
        <w:t xml:space="preserve">FROM </w:t>
      </w:r>
      <w:r w:rsidRPr="00A80F54">
        <w:rPr>
          <w:rFonts w:ascii="JetBrains Mono" w:hAnsi="JetBrains Mono"/>
          <w:color w:val="A9B7C6"/>
          <w:szCs w:val="28"/>
        </w:rPr>
        <w:t>artista</w:t>
      </w:r>
      <w:r w:rsidRPr="00A80F54">
        <w:rPr>
          <w:sz w:val="28"/>
          <w:szCs w:val="28"/>
        </w:rPr>
        <w:br/>
      </w:r>
      <w:r w:rsidRPr="00A80F54">
        <w:rPr>
          <w:rFonts w:ascii="JetBrains Mono" w:hAnsi="JetBrains Mono"/>
          <w:color w:val="A9B7C6"/>
          <w:szCs w:val="28"/>
        </w:rPr>
        <w:t xml:space="preserve">         </w:t>
      </w:r>
      <w:r w:rsidRPr="00A80F54">
        <w:rPr>
          <w:rFonts w:ascii="JetBrains Mono" w:hAnsi="JetBrains Mono"/>
          <w:color w:val="CC7832"/>
          <w:szCs w:val="28"/>
        </w:rPr>
        <w:t xml:space="preserve">JOIN </w:t>
      </w:r>
      <w:r w:rsidRPr="00A80F54">
        <w:rPr>
          <w:rFonts w:ascii="JetBrains Mono" w:hAnsi="JetBrains Mono"/>
          <w:color w:val="A9B7C6"/>
          <w:szCs w:val="28"/>
        </w:rPr>
        <w:t xml:space="preserve">pintura </w:t>
      </w:r>
      <w:proofErr w:type="spellStart"/>
      <w:r w:rsidRPr="00A80F54">
        <w:rPr>
          <w:rFonts w:ascii="JetBrains Mono" w:hAnsi="JetBrains Mono"/>
          <w:color w:val="CC7832"/>
          <w:szCs w:val="28"/>
        </w:rPr>
        <w:t>on</w:t>
      </w:r>
      <w:proofErr w:type="spellEnd"/>
      <w:r w:rsidRPr="00A80F54">
        <w:rPr>
          <w:rFonts w:ascii="JetBrains Mono" w:hAnsi="JetBrains Mono"/>
          <w:color w:val="CC7832"/>
          <w:szCs w:val="28"/>
        </w:rPr>
        <w:t xml:space="preserve"> </w:t>
      </w:r>
      <w:proofErr w:type="spellStart"/>
      <w:r w:rsidRPr="00A80F54">
        <w:rPr>
          <w:rFonts w:ascii="JetBrains Mono" w:hAnsi="JetBrains Mono"/>
          <w:color w:val="A9B7C6"/>
          <w:szCs w:val="28"/>
        </w:rPr>
        <w:t>artista.</w:t>
      </w:r>
      <w:r w:rsidRPr="00A80F54">
        <w:rPr>
          <w:rFonts w:ascii="JetBrains Mono" w:hAnsi="JetBrains Mono"/>
          <w:color w:val="9876AA"/>
          <w:szCs w:val="28"/>
        </w:rPr>
        <w:t>dni</w:t>
      </w:r>
      <w:proofErr w:type="spellEnd"/>
      <w:r w:rsidRPr="00A80F54">
        <w:rPr>
          <w:rFonts w:ascii="JetBrains Mono" w:hAnsi="JetBrains Mono"/>
          <w:color w:val="9876AA"/>
          <w:szCs w:val="28"/>
        </w:rPr>
        <w:t xml:space="preserve"> </w:t>
      </w:r>
      <w:r w:rsidRPr="00A80F54">
        <w:rPr>
          <w:rFonts w:ascii="JetBrains Mono" w:hAnsi="JetBrains Mono"/>
          <w:color w:val="A9B7C6"/>
          <w:szCs w:val="28"/>
        </w:rPr>
        <w:t xml:space="preserve">= </w:t>
      </w:r>
      <w:proofErr w:type="spellStart"/>
      <w:r w:rsidRPr="00A80F54">
        <w:rPr>
          <w:rFonts w:ascii="JetBrains Mono" w:hAnsi="JetBrains Mono"/>
          <w:color w:val="A9B7C6"/>
          <w:szCs w:val="28"/>
        </w:rPr>
        <w:t>pintura.</w:t>
      </w:r>
      <w:r w:rsidRPr="00A80F54">
        <w:rPr>
          <w:rFonts w:ascii="JetBrains Mono" w:hAnsi="JetBrains Mono"/>
          <w:color w:val="9876AA"/>
          <w:szCs w:val="28"/>
        </w:rPr>
        <w:t>dni_artista</w:t>
      </w:r>
      <w:proofErr w:type="spellEnd"/>
      <w:r w:rsidRPr="00A80F54">
        <w:rPr>
          <w:sz w:val="28"/>
          <w:szCs w:val="28"/>
        </w:rPr>
        <w:br/>
      </w:r>
      <w:r w:rsidRPr="00A80F54">
        <w:rPr>
          <w:rFonts w:ascii="JetBrains Mono" w:hAnsi="JetBrains Mono"/>
          <w:color w:val="CC7832"/>
          <w:szCs w:val="28"/>
        </w:rPr>
        <w:t xml:space="preserve">GROUP BY </w:t>
      </w:r>
      <w:proofErr w:type="spellStart"/>
      <w:r w:rsidRPr="00A80F54">
        <w:rPr>
          <w:rFonts w:ascii="JetBrains Mono" w:hAnsi="JetBrains Mono"/>
          <w:color w:val="A9B7C6"/>
          <w:szCs w:val="28"/>
        </w:rPr>
        <w:t>artista.</w:t>
      </w:r>
      <w:r w:rsidRPr="00A80F54">
        <w:rPr>
          <w:rFonts w:ascii="JetBrains Mono" w:hAnsi="JetBrains Mono"/>
          <w:color w:val="9876AA"/>
          <w:szCs w:val="28"/>
        </w:rPr>
        <w:t>dni</w:t>
      </w:r>
      <w:proofErr w:type="spellEnd"/>
      <w:r w:rsidRPr="00A80F54">
        <w:rPr>
          <w:sz w:val="28"/>
          <w:szCs w:val="28"/>
        </w:rPr>
        <w:br/>
      </w:r>
      <w:r w:rsidRPr="00A80F54">
        <w:rPr>
          <w:rFonts w:ascii="JetBrains Mono" w:hAnsi="JetBrains Mono"/>
          <w:color w:val="CC7832"/>
          <w:szCs w:val="28"/>
        </w:rPr>
        <w:t xml:space="preserve">HAVING </w:t>
      </w:r>
      <w:proofErr w:type="spellStart"/>
      <w:r w:rsidRPr="00A80F54">
        <w:rPr>
          <w:rFonts w:ascii="JetBrains Mono" w:hAnsi="JetBrains Mono"/>
          <w:color w:val="A9B7C6"/>
          <w:szCs w:val="28"/>
        </w:rPr>
        <w:t>precio_medio</w:t>
      </w:r>
      <w:proofErr w:type="spellEnd"/>
      <w:r w:rsidRPr="00A80F54">
        <w:rPr>
          <w:rFonts w:ascii="JetBrains Mono" w:hAnsi="JetBrains Mono"/>
          <w:color w:val="A9B7C6"/>
          <w:szCs w:val="28"/>
        </w:rPr>
        <w:t xml:space="preserve"> &gt; </w:t>
      </w:r>
      <w:r w:rsidRPr="00A80F54">
        <w:rPr>
          <w:rFonts w:ascii="JetBrains Mono" w:hAnsi="JetBrains Mono"/>
          <w:color w:val="6897BB"/>
          <w:szCs w:val="28"/>
        </w:rPr>
        <w:t>250</w:t>
      </w:r>
    </w:p>
    <w:p w14:paraId="734A0D14" w14:textId="77777777" w:rsidR="00CB107E" w:rsidRDefault="00CB107E" w:rsidP="00CB107E">
      <w:pPr>
        <w:pStyle w:val="Standard"/>
      </w:pPr>
    </w:p>
    <w:p w14:paraId="7AE4B445" w14:textId="77777777" w:rsidR="00CB107E" w:rsidRDefault="00CB107E" w:rsidP="00CB107E">
      <w:pPr>
        <w:pStyle w:val="Standard"/>
        <w:jc w:val="center"/>
      </w:pPr>
      <w:r>
        <w:rPr>
          <w:noProof/>
        </w:rPr>
        <w:drawing>
          <wp:inline distT="0" distB="0" distL="0" distR="0" wp14:anchorId="5690C886" wp14:editId="054FEFC4">
            <wp:extent cx="6120000" cy="357480"/>
            <wp:effectExtent l="0" t="0" r="0" b="5080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B12A" w14:textId="77777777" w:rsidR="00CB107E" w:rsidRDefault="00CB107E" w:rsidP="00CB107E">
      <w:pPr>
        <w:pStyle w:val="Standard"/>
      </w:pPr>
    </w:p>
    <w:p w14:paraId="4D42545A" w14:textId="77777777" w:rsidR="00CB107E" w:rsidRDefault="00CB107E" w:rsidP="00CB107E">
      <w:pPr>
        <w:pStyle w:val="Standard"/>
      </w:pPr>
    </w:p>
    <w:p w14:paraId="04AACE1A" w14:textId="3728561B" w:rsidR="00CB107E" w:rsidRPr="00CB107E" w:rsidRDefault="00CB107E" w:rsidP="00F5244A">
      <w:pPr>
        <w:pStyle w:val="Standard"/>
        <w:numPr>
          <w:ilvl w:val="0"/>
          <w:numId w:val="3"/>
        </w:numPr>
        <w:jc w:val="both"/>
        <w:rPr>
          <w:rFonts w:ascii="Arial" w:hAnsi="Arial" w:cs="Arial"/>
        </w:rPr>
      </w:pPr>
      <w:r w:rsidRPr="00CB107E">
        <w:rPr>
          <w:rFonts w:ascii="Arial" w:hAnsi="Arial" w:cs="Arial"/>
        </w:rPr>
        <w:t xml:space="preserve">Muestra el precio final total que han pagado por la compra de pinturas los clientes cuyo </w:t>
      </w:r>
      <w:r w:rsidR="00F5244A">
        <w:rPr>
          <w:rFonts w:ascii="Arial" w:hAnsi="Arial" w:cs="Arial"/>
        </w:rPr>
        <w:t>DNI</w:t>
      </w:r>
      <w:r w:rsidRPr="00CB107E">
        <w:rPr>
          <w:rFonts w:ascii="Arial" w:hAnsi="Arial" w:cs="Arial"/>
        </w:rPr>
        <w:t xml:space="preserve"> empiece por '123' y el precio final sea mayor de 500€:</w:t>
      </w:r>
    </w:p>
    <w:p w14:paraId="27B160E9" w14:textId="77777777" w:rsidR="00CB107E" w:rsidRDefault="00CB107E" w:rsidP="00CB107E">
      <w:pPr>
        <w:pStyle w:val="Standard"/>
      </w:pPr>
    </w:p>
    <w:p w14:paraId="5ADF9D97" w14:textId="77777777" w:rsidR="00CB107E" w:rsidRDefault="00CB107E" w:rsidP="00CB107E">
      <w:pPr>
        <w:pStyle w:val="Standard"/>
        <w:ind w:left="284"/>
      </w:pPr>
      <w:r w:rsidRPr="00A80F54">
        <w:rPr>
          <w:rFonts w:ascii="JetBrains Mono" w:hAnsi="JetBrains Mono"/>
          <w:color w:val="CC7832"/>
          <w:szCs w:val="28"/>
        </w:rPr>
        <w:t xml:space="preserve">SELECT </w:t>
      </w:r>
      <w:proofErr w:type="gramStart"/>
      <w:r w:rsidRPr="00A80F54">
        <w:rPr>
          <w:rFonts w:ascii="JetBrains Mono" w:hAnsi="JetBrains Mono"/>
          <w:color w:val="A9B7C6"/>
          <w:szCs w:val="28"/>
        </w:rPr>
        <w:t>cliente.*</w:t>
      </w:r>
      <w:proofErr w:type="gramEnd"/>
      <w:r w:rsidRPr="00A80F54">
        <w:rPr>
          <w:rFonts w:ascii="JetBrains Mono" w:hAnsi="JetBrains Mono"/>
          <w:color w:val="CC7832"/>
          <w:szCs w:val="28"/>
        </w:rPr>
        <w:t xml:space="preserve">, </w:t>
      </w:r>
      <w:r w:rsidRPr="00A80F54">
        <w:rPr>
          <w:rFonts w:ascii="JetBrains Mono" w:hAnsi="JetBrains Mono"/>
          <w:color w:val="FFC66D"/>
          <w:szCs w:val="28"/>
        </w:rPr>
        <w:t>SUM</w:t>
      </w:r>
      <w:r w:rsidRPr="00A80F54">
        <w:rPr>
          <w:rFonts w:ascii="JetBrains Mono" w:hAnsi="JetBrains Mono"/>
          <w:color w:val="A9B7C6"/>
          <w:szCs w:val="28"/>
        </w:rPr>
        <w:t>(</w:t>
      </w:r>
      <w:proofErr w:type="spellStart"/>
      <w:r w:rsidRPr="00A80F54">
        <w:rPr>
          <w:rFonts w:ascii="JetBrains Mono" w:hAnsi="JetBrains Mono"/>
          <w:color w:val="A9B7C6"/>
          <w:szCs w:val="28"/>
        </w:rPr>
        <w:t>pintura.</w:t>
      </w:r>
      <w:r w:rsidRPr="00A80F54">
        <w:rPr>
          <w:rFonts w:ascii="JetBrains Mono" w:hAnsi="JetBrains Mono"/>
          <w:color w:val="9876AA"/>
          <w:szCs w:val="28"/>
        </w:rPr>
        <w:t>preciofinal</w:t>
      </w:r>
      <w:proofErr w:type="spellEnd"/>
      <w:r w:rsidRPr="00A80F54">
        <w:rPr>
          <w:rFonts w:ascii="JetBrains Mono" w:hAnsi="JetBrains Mono"/>
          <w:color w:val="A9B7C6"/>
          <w:szCs w:val="28"/>
        </w:rPr>
        <w:t xml:space="preserve">) </w:t>
      </w:r>
      <w:r w:rsidRPr="00A80F54">
        <w:rPr>
          <w:rFonts w:ascii="JetBrains Mono" w:hAnsi="JetBrains Mono"/>
          <w:color w:val="CC7832"/>
          <w:szCs w:val="28"/>
        </w:rPr>
        <w:t xml:space="preserve">AS </w:t>
      </w:r>
      <w:proofErr w:type="spellStart"/>
      <w:r w:rsidRPr="00A80F54">
        <w:rPr>
          <w:rFonts w:ascii="JetBrains Mono" w:hAnsi="JetBrains Mono"/>
          <w:color w:val="A9B7C6"/>
          <w:szCs w:val="28"/>
        </w:rPr>
        <w:t>precio_final_total</w:t>
      </w:r>
      <w:proofErr w:type="spellEnd"/>
      <w:r w:rsidRPr="00A80F54">
        <w:rPr>
          <w:sz w:val="28"/>
          <w:szCs w:val="28"/>
        </w:rPr>
        <w:br/>
      </w:r>
      <w:r w:rsidRPr="00A80F54">
        <w:rPr>
          <w:rFonts w:ascii="JetBrains Mono" w:hAnsi="JetBrains Mono"/>
          <w:color w:val="CC7832"/>
          <w:szCs w:val="28"/>
        </w:rPr>
        <w:t xml:space="preserve">FROM </w:t>
      </w:r>
      <w:r w:rsidRPr="00A80F54">
        <w:rPr>
          <w:rFonts w:ascii="JetBrains Mono" w:hAnsi="JetBrains Mono"/>
          <w:color w:val="A9B7C6"/>
          <w:szCs w:val="28"/>
        </w:rPr>
        <w:t>pintura</w:t>
      </w:r>
      <w:r w:rsidRPr="00A80F54">
        <w:rPr>
          <w:sz w:val="28"/>
          <w:szCs w:val="28"/>
        </w:rPr>
        <w:br/>
      </w:r>
      <w:r w:rsidRPr="00A80F54">
        <w:rPr>
          <w:rFonts w:ascii="JetBrains Mono" w:hAnsi="JetBrains Mono"/>
          <w:color w:val="A9B7C6"/>
          <w:szCs w:val="28"/>
        </w:rPr>
        <w:t xml:space="preserve">         </w:t>
      </w:r>
      <w:r w:rsidRPr="00A80F54">
        <w:rPr>
          <w:rFonts w:ascii="JetBrains Mono" w:hAnsi="JetBrains Mono"/>
          <w:color w:val="CC7832"/>
          <w:szCs w:val="28"/>
        </w:rPr>
        <w:t xml:space="preserve">JOIN </w:t>
      </w:r>
      <w:r w:rsidRPr="00A80F54">
        <w:rPr>
          <w:rFonts w:ascii="JetBrains Mono" w:hAnsi="JetBrains Mono"/>
          <w:color w:val="A9B7C6"/>
          <w:szCs w:val="28"/>
        </w:rPr>
        <w:t xml:space="preserve">cliente </w:t>
      </w:r>
      <w:r w:rsidRPr="00A80F54">
        <w:rPr>
          <w:rFonts w:ascii="JetBrains Mono" w:hAnsi="JetBrains Mono"/>
          <w:color w:val="CC7832"/>
          <w:szCs w:val="28"/>
        </w:rPr>
        <w:t xml:space="preserve">ON </w:t>
      </w:r>
      <w:proofErr w:type="spellStart"/>
      <w:r w:rsidRPr="00A80F54">
        <w:rPr>
          <w:rFonts w:ascii="JetBrains Mono" w:hAnsi="JetBrains Mono"/>
          <w:color w:val="A9B7C6"/>
          <w:szCs w:val="28"/>
        </w:rPr>
        <w:t>pintura.</w:t>
      </w:r>
      <w:r w:rsidRPr="00A80F54">
        <w:rPr>
          <w:rFonts w:ascii="JetBrains Mono" w:hAnsi="JetBrains Mono"/>
          <w:color w:val="9876AA"/>
          <w:szCs w:val="28"/>
        </w:rPr>
        <w:t>dni_cliente</w:t>
      </w:r>
      <w:proofErr w:type="spellEnd"/>
      <w:r w:rsidRPr="00A80F54">
        <w:rPr>
          <w:rFonts w:ascii="JetBrains Mono" w:hAnsi="JetBrains Mono"/>
          <w:color w:val="9876AA"/>
          <w:szCs w:val="28"/>
        </w:rPr>
        <w:t xml:space="preserve"> </w:t>
      </w:r>
      <w:r w:rsidRPr="00A80F54">
        <w:rPr>
          <w:rFonts w:ascii="JetBrains Mono" w:hAnsi="JetBrains Mono"/>
          <w:color w:val="A9B7C6"/>
          <w:szCs w:val="28"/>
        </w:rPr>
        <w:t xml:space="preserve">= </w:t>
      </w:r>
      <w:proofErr w:type="spellStart"/>
      <w:r w:rsidRPr="00A80F54">
        <w:rPr>
          <w:rFonts w:ascii="JetBrains Mono" w:hAnsi="JetBrains Mono"/>
          <w:color w:val="A9B7C6"/>
          <w:szCs w:val="28"/>
        </w:rPr>
        <w:t>cliente.</w:t>
      </w:r>
      <w:r w:rsidRPr="00A80F54">
        <w:rPr>
          <w:rFonts w:ascii="JetBrains Mono" w:hAnsi="JetBrains Mono"/>
          <w:color w:val="9876AA"/>
          <w:szCs w:val="28"/>
        </w:rPr>
        <w:t>dni</w:t>
      </w:r>
      <w:proofErr w:type="spellEnd"/>
      <w:r w:rsidRPr="00A80F54">
        <w:rPr>
          <w:sz w:val="28"/>
          <w:szCs w:val="28"/>
        </w:rPr>
        <w:br/>
      </w:r>
      <w:r w:rsidRPr="00A80F54">
        <w:rPr>
          <w:rFonts w:ascii="JetBrains Mono" w:hAnsi="JetBrains Mono"/>
          <w:color w:val="CC7832"/>
          <w:szCs w:val="28"/>
        </w:rPr>
        <w:t xml:space="preserve">WHERE </w:t>
      </w:r>
      <w:proofErr w:type="spellStart"/>
      <w:r w:rsidRPr="00A80F54">
        <w:rPr>
          <w:rFonts w:ascii="JetBrains Mono" w:hAnsi="JetBrains Mono"/>
          <w:color w:val="A9B7C6"/>
          <w:szCs w:val="28"/>
        </w:rPr>
        <w:t>cliente.</w:t>
      </w:r>
      <w:r w:rsidRPr="00A80F54">
        <w:rPr>
          <w:rFonts w:ascii="JetBrains Mono" w:hAnsi="JetBrains Mono"/>
          <w:color w:val="9876AA"/>
          <w:szCs w:val="28"/>
        </w:rPr>
        <w:t>dni</w:t>
      </w:r>
      <w:proofErr w:type="spellEnd"/>
      <w:r w:rsidRPr="00A80F54">
        <w:rPr>
          <w:rFonts w:ascii="JetBrains Mono" w:hAnsi="JetBrains Mono"/>
          <w:color w:val="9876AA"/>
          <w:szCs w:val="28"/>
        </w:rPr>
        <w:t xml:space="preserve"> </w:t>
      </w:r>
      <w:r w:rsidRPr="00A80F54">
        <w:rPr>
          <w:rFonts w:ascii="JetBrains Mono" w:hAnsi="JetBrains Mono"/>
          <w:color w:val="CC7832"/>
          <w:szCs w:val="28"/>
        </w:rPr>
        <w:t xml:space="preserve">LIKE </w:t>
      </w:r>
      <w:r w:rsidRPr="00A80F54">
        <w:rPr>
          <w:rFonts w:ascii="JetBrains Mono" w:hAnsi="JetBrains Mono"/>
          <w:color w:val="6A8759"/>
          <w:szCs w:val="28"/>
        </w:rPr>
        <w:t>'123%'</w:t>
      </w:r>
      <w:r w:rsidRPr="00A80F54">
        <w:rPr>
          <w:sz w:val="28"/>
          <w:szCs w:val="28"/>
        </w:rPr>
        <w:br/>
      </w:r>
      <w:r w:rsidRPr="00A80F54">
        <w:rPr>
          <w:rFonts w:ascii="JetBrains Mono" w:hAnsi="JetBrains Mono"/>
          <w:color w:val="CC7832"/>
          <w:szCs w:val="28"/>
        </w:rPr>
        <w:t xml:space="preserve">GROUP BY </w:t>
      </w:r>
      <w:proofErr w:type="spellStart"/>
      <w:r w:rsidRPr="00A80F54">
        <w:rPr>
          <w:rFonts w:ascii="JetBrains Mono" w:hAnsi="JetBrains Mono"/>
          <w:color w:val="A9B7C6"/>
          <w:szCs w:val="28"/>
        </w:rPr>
        <w:t>cliente.</w:t>
      </w:r>
      <w:r w:rsidRPr="00A80F54">
        <w:rPr>
          <w:rFonts w:ascii="JetBrains Mono" w:hAnsi="JetBrains Mono"/>
          <w:color w:val="9876AA"/>
          <w:szCs w:val="28"/>
        </w:rPr>
        <w:t>dni</w:t>
      </w:r>
      <w:proofErr w:type="spellEnd"/>
      <w:r w:rsidRPr="00A80F54">
        <w:rPr>
          <w:sz w:val="28"/>
          <w:szCs w:val="28"/>
        </w:rPr>
        <w:br/>
      </w:r>
      <w:r w:rsidRPr="00A80F54">
        <w:rPr>
          <w:rFonts w:ascii="JetBrains Mono" w:hAnsi="JetBrains Mono"/>
          <w:color w:val="CC7832"/>
          <w:szCs w:val="28"/>
        </w:rPr>
        <w:t xml:space="preserve">HAVING </w:t>
      </w:r>
      <w:proofErr w:type="spellStart"/>
      <w:r w:rsidRPr="00A80F54">
        <w:rPr>
          <w:rFonts w:ascii="JetBrains Mono" w:hAnsi="JetBrains Mono"/>
          <w:color w:val="A9B7C6"/>
          <w:szCs w:val="28"/>
        </w:rPr>
        <w:t>precio_final_total</w:t>
      </w:r>
      <w:proofErr w:type="spellEnd"/>
      <w:r w:rsidRPr="00A80F54">
        <w:rPr>
          <w:rFonts w:ascii="JetBrains Mono" w:hAnsi="JetBrains Mono"/>
          <w:color w:val="A9B7C6"/>
          <w:szCs w:val="28"/>
        </w:rPr>
        <w:t xml:space="preserve"> &gt; </w:t>
      </w:r>
      <w:r w:rsidRPr="00A80F54">
        <w:rPr>
          <w:rFonts w:ascii="JetBrains Mono" w:hAnsi="JetBrains Mono"/>
          <w:color w:val="6897BB"/>
          <w:szCs w:val="28"/>
        </w:rPr>
        <w:t>500</w:t>
      </w:r>
      <w:r>
        <w:br/>
      </w:r>
    </w:p>
    <w:p w14:paraId="4FAD869E" w14:textId="77777777" w:rsidR="00CB107E" w:rsidRDefault="00CB107E" w:rsidP="00A80F54">
      <w:pPr>
        <w:pStyle w:val="Standard"/>
        <w:jc w:val="center"/>
      </w:pPr>
      <w:r>
        <w:rPr>
          <w:noProof/>
        </w:rPr>
        <w:drawing>
          <wp:inline distT="0" distB="0" distL="0" distR="0" wp14:anchorId="70F34D9E" wp14:editId="71A03D50">
            <wp:extent cx="6120000" cy="334080"/>
            <wp:effectExtent l="0" t="0" r="0" b="8890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37F5F" w14:textId="77777777" w:rsidR="00CB107E" w:rsidRDefault="00CB107E" w:rsidP="00CB107E">
      <w:pPr>
        <w:pStyle w:val="Standard"/>
      </w:pPr>
    </w:p>
    <w:p w14:paraId="57CA15FC" w14:textId="77777777" w:rsidR="00CB107E" w:rsidRDefault="00CB107E" w:rsidP="00CB107E">
      <w:pPr>
        <w:pStyle w:val="Standard"/>
      </w:pPr>
    </w:p>
    <w:p w14:paraId="7EBA4068" w14:textId="77777777" w:rsidR="00CB107E" w:rsidRPr="00CB107E" w:rsidRDefault="00CB107E" w:rsidP="00F5244A">
      <w:pPr>
        <w:pStyle w:val="Standard"/>
        <w:numPr>
          <w:ilvl w:val="0"/>
          <w:numId w:val="3"/>
        </w:numPr>
        <w:jc w:val="both"/>
        <w:rPr>
          <w:rFonts w:ascii="Arial" w:hAnsi="Arial" w:cs="Arial"/>
        </w:rPr>
      </w:pPr>
      <w:r w:rsidRPr="00CB107E">
        <w:rPr>
          <w:rFonts w:ascii="Arial" w:hAnsi="Arial" w:cs="Arial"/>
        </w:rPr>
        <w:t>Muestra el dinero total que ha ganado cada artista por la venta de sus pinturas cuyo dinero total sea mayor o igual a 500€, ordenando los resultados por artista de forma descendente:</w:t>
      </w:r>
    </w:p>
    <w:p w14:paraId="4A45CA25" w14:textId="77777777" w:rsidR="00CB107E" w:rsidRDefault="00CB107E" w:rsidP="00CB107E">
      <w:pPr>
        <w:pStyle w:val="Standard"/>
      </w:pPr>
    </w:p>
    <w:p w14:paraId="7268CAB9" w14:textId="77777777" w:rsidR="00CB107E" w:rsidRPr="00A80F54" w:rsidRDefault="00CB107E" w:rsidP="00CB107E">
      <w:pPr>
        <w:pStyle w:val="Standard"/>
        <w:ind w:left="284"/>
        <w:rPr>
          <w:sz w:val="28"/>
          <w:szCs w:val="28"/>
        </w:rPr>
      </w:pPr>
      <w:r w:rsidRPr="00A80F54">
        <w:rPr>
          <w:rFonts w:ascii="JetBrains Mono" w:hAnsi="JetBrains Mono"/>
          <w:color w:val="CC7832"/>
          <w:szCs w:val="28"/>
        </w:rPr>
        <w:t xml:space="preserve">SELECT </w:t>
      </w:r>
      <w:proofErr w:type="gramStart"/>
      <w:r w:rsidRPr="00A80F54">
        <w:rPr>
          <w:rFonts w:ascii="JetBrains Mono" w:hAnsi="JetBrains Mono"/>
          <w:color w:val="A9B7C6"/>
          <w:szCs w:val="28"/>
        </w:rPr>
        <w:t>artista.*</w:t>
      </w:r>
      <w:proofErr w:type="gramEnd"/>
      <w:r w:rsidRPr="00A80F54">
        <w:rPr>
          <w:rFonts w:ascii="JetBrains Mono" w:hAnsi="JetBrains Mono"/>
          <w:color w:val="CC7832"/>
          <w:szCs w:val="28"/>
        </w:rPr>
        <w:t xml:space="preserve">, </w:t>
      </w:r>
      <w:r w:rsidRPr="00A80F54">
        <w:rPr>
          <w:rFonts w:ascii="JetBrains Mono" w:hAnsi="JetBrains Mono"/>
          <w:color w:val="FFC66D"/>
          <w:szCs w:val="28"/>
        </w:rPr>
        <w:t>SUM</w:t>
      </w:r>
      <w:r w:rsidRPr="00A80F54">
        <w:rPr>
          <w:rFonts w:ascii="JetBrains Mono" w:hAnsi="JetBrains Mono"/>
          <w:color w:val="A9B7C6"/>
          <w:szCs w:val="28"/>
        </w:rPr>
        <w:t>(</w:t>
      </w:r>
      <w:proofErr w:type="spellStart"/>
      <w:r w:rsidRPr="00A80F54">
        <w:rPr>
          <w:rFonts w:ascii="JetBrains Mono" w:hAnsi="JetBrains Mono"/>
          <w:color w:val="A9B7C6"/>
          <w:szCs w:val="28"/>
        </w:rPr>
        <w:t>pintura.</w:t>
      </w:r>
      <w:r w:rsidRPr="00A80F54">
        <w:rPr>
          <w:rFonts w:ascii="JetBrains Mono" w:hAnsi="JetBrains Mono"/>
          <w:color w:val="9876AA"/>
          <w:szCs w:val="28"/>
        </w:rPr>
        <w:t>preciofinal</w:t>
      </w:r>
      <w:proofErr w:type="spellEnd"/>
      <w:r w:rsidRPr="00A80F54">
        <w:rPr>
          <w:rFonts w:ascii="JetBrains Mono" w:hAnsi="JetBrains Mono"/>
          <w:color w:val="A9B7C6"/>
          <w:szCs w:val="28"/>
        </w:rPr>
        <w:t xml:space="preserve">) </w:t>
      </w:r>
      <w:r w:rsidRPr="00A80F54">
        <w:rPr>
          <w:rFonts w:ascii="JetBrains Mono" w:hAnsi="JetBrains Mono"/>
          <w:color w:val="CC7832"/>
          <w:szCs w:val="28"/>
        </w:rPr>
        <w:t xml:space="preserve">AS </w:t>
      </w:r>
      <w:proofErr w:type="spellStart"/>
      <w:r w:rsidRPr="00A80F54">
        <w:rPr>
          <w:rFonts w:ascii="JetBrains Mono" w:hAnsi="JetBrains Mono"/>
          <w:color w:val="A9B7C6"/>
          <w:szCs w:val="28"/>
        </w:rPr>
        <w:t>suma_total</w:t>
      </w:r>
      <w:proofErr w:type="spellEnd"/>
      <w:r w:rsidRPr="00A80F54">
        <w:rPr>
          <w:sz w:val="28"/>
          <w:szCs w:val="28"/>
        </w:rPr>
        <w:br/>
      </w:r>
      <w:r w:rsidRPr="00A80F54">
        <w:rPr>
          <w:rFonts w:ascii="JetBrains Mono" w:hAnsi="JetBrains Mono"/>
          <w:color w:val="CC7832"/>
          <w:szCs w:val="28"/>
        </w:rPr>
        <w:t xml:space="preserve">FROM </w:t>
      </w:r>
      <w:r w:rsidRPr="00A80F54">
        <w:rPr>
          <w:rFonts w:ascii="JetBrains Mono" w:hAnsi="JetBrains Mono"/>
          <w:color w:val="A9B7C6"/>
          <w:szCs w:val="28"/>
        </w:rPr>
        <w:t>artista</w:t>
      </w:r>
      <w:r w:rsidRPr="00A80F54">
        <w:rPr>
          <w:sz w:val="28"/>
          <w:szCs w:val="28"/>
        </w:rPr>
        <w:br/>
      </w:r>
      <w:r w:rsidRPr="00A80F54">
        <w:rPr>
          <w:rFonts w:ascii="JetBrains Mono" w:hAnsi="JetBrains Mono"/>
          <w:color w:val="A9B7C6"/>
          <w:szCs w:val="28"/>
        </w:rPr>
        <w:t xml:space="preserve">         </w:t>
      </w:r>
      <w:r w:rsidRPr="00A80F54">
        <w:rPr>
          <w:rFonts w:ascii="JetBrains Mono" w:hAnsi="JetBrains Mono"/>
          <w:color w:val="CC7832"/>
          <w:szCs w:val="28"/>
        </w:rPr>
        <w:t xml:space="preserve">JOIN </w:t>
      </w:r>
      <w:r w:rsidRPr="00A80F54">
        <w:rPr>
          <w:rFonts w:ascii="JetBrains Mono" w:hAnsi="JetBrains Mono"/>
          <w:color w:val="A9B7C6"/>
          <w:szCs w:val="28"/>
        </w:rPr>
        <w:t xml:space="preserve">pintura </w:t>
      </w:r>
      <w:r w:rsidRPr="00A80F54">
        <w:rPr>
          <w:rFonts w:ascii="JetBrains Mono" w:hAnsi="JetBrains Mono"/>
          <w:color w:val="CC7832"/>
          <w:szCs w:val="28"/>
        </w:rPr>
        <w:t xml:space="preserve">ON </w:t>
      </w:r>
      <w:proofErr w:type="spellStart"/>
      <w:r w:rsidRPr="00A80F54">
        <w:rPr>
          <w:rFonts w:ascii="JetBrains Mono" w:hAnsi="JetBrains Mono"/>
          <w:color w:val="A9B7C6"/>
          <w:szCs w:val="28"/>
        </w:rPr>
        <w:t>artista.</w:t>
      </w:r>
      <w:r w:rsidRPr="00A80F54">
        <w:rPr>
          <w:rFonts w:ascii="JetBrains Mono" w:hAnsi="JetBrains Mono"/>
          <w:color w:val="9876AA"/>
          <w:szCs w:val="28"/>
        </w:rPr>
        <w:t>dni</w:t>
      </w:r>
      <w:proofErr w:type="spellEnd"/>
      <w:r w:rsidRPr="00A80F54">
        <w:rPr>
          <w:rFonts w:ascii="JetBrains Mono" w:hAnsi="JetBrains Mono"/>
          <w:color w:val="9876AA"/>
          <w:szCs w:val="28"/>
        </w:rPr>
        <w:t xml:space="preserve"> </w:t>
      </w:r>
      <w:r w:rsidRPr="00A80F54">
        <w:rPr>
          <w:rFonts w:ascii="JetBrains Mono" w:hAnsi="JetBrains Mono"/>
          <w:color w:val="A9B7C6"/>
          <w:szCs w:val="28"/>
        </w:rPr>
        <w:t xml:space="preserve">= </w:t>
      </w:r>
      <w:proofErr w:type="spellStart"/>
      <w:r w:rsidRPr="00A80F54">
        <w:rPr>
          <w:rFonts w:ascii="JetBrains Mono" w:hAnsi="JetBrains Mono"/>
          <w:color w:val="A9B7C6"/>
          <w:szCs w:val="28"/>
        </w:rPr>
        <w:t>pintura.</w:t>
      </w:r>
      <w:r w:rsidRPr="00A80F54">
        <w:rPr>
          <w:rFonts w:ascii="JetBrains Mono" w:hAnsi="JetBrains Mono"/>
          <w:color w:val="9876AA"/>
          <w:szCs w:val="28"/>
        </w:rPr>
        <w:t>dni_artista</w:t>
      </w:r>
      <w:proofErr w:type="spellEnd"/>
      <w:r w:rsidRPr="00A80F54">
        <w:rPr>
          <w:sz w:val="28"/>
          <w:szCs w:val="28"/>
        </w:rPr>
        <w:br/>
      </w:r>
      <w:r w:rsidRPr="00A80F54">
        <w:rPr>
          <w:rFonts w:ascii="JetBrains Mono" w:hAnsi="JetBrains Mono"/>
          <w:color w:val="CC7832"/>
          <w:szCs w:val="28"/>
        </w:rPr>
        <w:t xml:space="preserve">GROUP BY </w:t>
      </w:r>
      <w:proofErr w:type="spellStart"/>
      <w:r w:rsidRPr="00A80F54">
        <w:rPr>
          <w:rFonts w:ascii="JetBrains Mono" w:hAnsi="JetBrains Mono"/>
          <w:color w:val="A9B7C6"/>
          <w:szCs w:val="28"/>
        </w:rPr>
        <w:t>artista.</w:t>
      </w:r>
      <w:r w:rsidRPr="00A80F54">
        <w:rPr>
          <w:rFonts w:ascii="JetBrains Mono" w:hAnsi="JetBrains Mono"/>
          <w:color w:val="9876AA"/>
          <w:szCs w:val="28"/>
        </w:rPr>
        <w:t>dni</w:t>
      </w:r>
      <w:proofErr w:type="spellEnd"/>
      <w:r w:rsidRPr="00A80F54">
        <w:rPr>
          <w:sz w:val="28"/>
          <w:szCs w:val="28"/>
        </w:rPr>
        <w:br/>
      </w:r>
      <w:r w:rsidRPr="00A80F54">
        <w:rPr>
          <w:rFonts w:ascii="JetBrains Mono" w:hAnsi="JetBrains Mono"/>
          <w:color w:val="CC7832"/>
          <w:szCs w:val="28"/>
        </w:rPr>
        <w:t xml:space="preserve">ORDER BY </w:t>
      </w:r>
      <w:proofErr w:type="spellStart"/>
      <w:r w:rsidRPr="00A80F54">
        <w:rPr>
          <w:rFonts w:ascii="JetBrains Mono" w:hAnsi="JetBrains Mono"/>
          <w:color w:val="A9B7C6"/>
          <w:szCs w:val="28"/>
        </w:rPr>
        <w:t>artista.</w:t>
      </w:r>
      <w:r w:rsidRPr="00A80F54">
        <w:rPr>
          <w:rFonts w:ascii="JetBrains Mono" w:hAnsi="JetBrains Mono"/>
          <w:color w:val="9876AA"/>
          <w:szCs w:val="28"/>
        </w:rPr>
        <w:t>dni</w:t>
      </w:r>
      <w:proofErr w:type="spellEnd"/>
      <w:r w:rsidRPr="00A80F54">
        <w:rPr>
          <w:rFonts w:ascii="JetBrains Mono" w:hAnsi="JetBrains Mono"/>
          <w:color w:val="9876AA"/>
          <w:szCs w:val="28"/>
        </w:rPr>
        <w:t xml:space="preserve"> </w:t>
      </w:r>
      <w:r w:rsidRPr="00A80F54">
        <w:rPr>
          <w:rFonts w:ascii="JetBrains Mono" w:hAnsi="JetBrains Mono"/>
          <w:color w:val="CC7832"/>
          <w:szCs w:val="28"/>
        </w:rPr>
        <w:t>DESC</w:t>
      </w:r>
    </w:p>
    <w:p w14:paraId="393620E1" w14:textId="77777777" w:rsidR="00CB107E" w:rsidRDefault="00CB107E" w:rsidP="00CB107E">
      <w:pPr>
        <w:pStyle w:val="Standard"/>
      </w:pPr>
    </w:p>
    <w:p w14:paraId="6C983360" w14:textId="77777777" w:rsidR="00CB107E" w:rsidRDefault="00CB107E" w:rsidP="00A80F54">
      <w:pPr>
        <w:pStyle w:val="Standard"/>
        <w:jc w:val="center"/>
      </w:pPr>
      <w:r>
        <w:rPr>
          <w:noProof/>
        </w:rPr>
        <w:drawing>
          <wp:inline distT="0" distB="0" distL="0" distR="0" wp14:anchorId="29F1401C" wp14:editId="2615635B">
            <wp:extent cx="6120000" cy="879480"/>
            <wp:effectExtent l="0" t="0" r="0" b="0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87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7C956" w14:textId="1D9160DE" w:rsidR="00A80F54" w:rsidRDefault="00A80F54">
      <w:pPr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>
        <w:br w:type="page"/>
      </w:r>
    </w:p>
    <w:p w14:paraId="7E83594E" w14:textId="01516716" w:rsidR="00CB107E" w:rsidRDefault="00CB107E" w:rsidP="00A80F54">
      <w:pPr>
        <w:pStyle w:val="Standard"/>
        <w:rPr>
          <w:rFonts w:ascii="Arial" w:hAnsi="Arial" w:cs="Arial"/>
          <w:b/>
          <w:bCs/>
          <w:u w:val="single"/>
        </w:rPr>
      </w:pPr>
      <w:r w:rsidRPr="00A80F54">
        <w:rPr>
          <w:rFonts w:ascii="Arial" w:hAnsi="Arial" w:cs="Arial"/>
          <w:b/>
          <w:bCs/>
          <w:u w:val="single"/>
        </w:rPr>
        <w:lastRenderedPageBreak/>
        <w:t>BASE DE DATOS HORARIOS</w:t>
      </w:r>
    </w:p>
    <w:p w14:paraId="2AEC74F6" w14:textId="77777777" w:rsidR="00A80F54" w:rsidRPr="00A80F54" w:rsidRDefault="00A80F54" w:rsidP="00A80F54">
      <w:pPr>
        <w:pStyle w:val="Standard"/>
        <w:rPr>
          <w:rFonts w:ascii="Arial" w:hAnsi="Arial" w:cs="Arial"/>
          <w:b/>
          <w:bCs/>
          <w:u w:val="single"/>
        </w:rPr>
      </w:pPr>
    </w:p>
    <w:p w14:paraId="780B1818" w14:textId="0E91D8DB" w:rsidR="00CB107E" w:rsidRDefault="00CB107E" w:rsidP="00F5244A">
      <w:pPr>
        <w:pStyle w:val="Standard"/>
        <w:numPr>
          <w:ilvl w:val="0"/>
          <w:numId w:val="6"/>
        </w:numPr>
        <w:jc w:val="both"/>
        <w:rPr>
          <w:rFonts w:ascii="Arial" w:hAnsi="Arial" w:cs="Arial"/>
        </w:rPr>
      </w:pPr>
      <w:r w:rsidRPr="00A80F54">
        <w:rPr>
          <w:rFonts w:ascii="Arial" w:hAnsi="Arial" w:cs="Arial"/>
        </w:rPr>
        <w:t>Muestra, de cada profesor, cuántas asignaturas imparte siempre y cuando el número de asignaturas sea mayor que 2:</w:t>
      </w:r>
    </w:p>
    <w:p w14:paraId="0C390E59" w14:textId="77777777" w:rsidR="00F5244A" w:rsidRPr="00A80F54" w:rsidRDefault="00F5244A" w:rsidP="00F5244A">
      <w:pPr>
        <w:pStyle w:val="Standard"/>
        <w:ind w:left="360"/>
        <w:jc w:val="both"/>
        <w:rPr>
          <w:rFonts w:ascii="Arial" w:hAnsi="Arial" w:cs="Arial"/>
        </w:rPr>
      </w:pPr>
    </w:p>
    <w:p w14:paraId="41717141" w14:textId="77777777" w:rsidR="00CB107E" w:rsidRPr="00A80F54" w:rsidRDefault="00CB107E" w:rsidP="00CB107E">
      <w:pPr>
        <w:pStyle w:val="Standard"/>
        <w:ind w:left="284"/>
        <w:rPr>
          <w:sz w:val="28"/>
          <w:szCs w:val="28"/>
        </w:rPr>
      </w:pPr>
      <w:r w:rsidRPr="00A80F54">
        <w:rPr>
          <w:rFonts w:ascii="JetBrains Mono" w:hAnsi="JetBrains Mono"/>
          <w:color w:val="CC7832"/>
          <w:szCs w:val="28"/>
        </w:rPr>
        <w:t xml:space="preserve">SELECT </w:t>
      </w:r>
      <w:proofErr w:type="gramStart"/>
      <w:r w:rsidRPr="00A80F54">
        <w:rPr>
          <w:rFonts w:ascii="JetBrains Mono" w:hAnsi="JetBrains Mono"/>
          <w:color w:val="A9B7C6"/>
          <w:szCs w:val="28"/>
        </w:rPr>
        <w:t>profesor.*</w:t>
      </w:r>
      <w:proofErr w:type="gramEnd"/>
      <w:r w:rsidRPr="00A80F54">
        <w:rPr>
          <w:rFonts w:ascii="JetBrains Mono" w:hAnsi="JetBrains Mono"/>
          <w:color w:val="CC7832"/>
          <w:szCs w:val="28"/>
        </w:rPr>
        <w:t xml:space="preserve">, </w:t>
      </w:r>
      <w:r w:rsidRPr="00A80F54">
        <w:rPr>
          <w:rFonts w:ascii="JetBrains Mono" w:hAnsi="JetBrains Mono"/>
          <w:color w:val="FFC66D"/>
          <w:szCs w:val="28"/>
        </w:rPr>
        <w:t>COUNT</w:t>
      </w:r>
      <w:r w:rsidRPr="00A80F54">
        <w:rPr>
          <w:rFonts w:ascii="JetBrains Mono" w:hAnsi="JetBrains Mono"/>
          <w:color w:val="A9B7C6"/>
          <w:szCs w:val="28"/>
        </w:rPr>
        <w:t>(</w:t>
      </w:r>
      <w:proofErr w:type="spellStart"/>
      <w:r w:rsidRPr="00A80F54">
        <w:rPr>
          <w:rFonts w:ascii="JetBrains Mono" w:hAnsi="JetBrains Mono"/>
          <w:color w:val="A9B7C6"/>
          <w:szCs w:val="28"/>
        </w:rPr>
        <w:t>asignatura.</w:t>
      </w:r>
      <w:r w:rsidRPr="00A80F54">
        <w:rPr>
          <w:rFonts w:ascii="JetBrains Mono" w:hAnsi="JetBrains Mono"/>
          <w:color w:val="9876AA"/>
          <w:szCs w:val="28"/>
        </w:rPr>
        <w:t>nombre</w:t>
      </w:r>
      <w:proofErr w:type="spellEnd"/>
      <w:r w:rsidRPr="00A80F54">
        <w:rPr>
          <w:rFonts w:ascii="JetBrains Mono" w:hAnsi="JetBrains Mono"/>
          <w:color w:val="A9B7C6"/>
          <w:szCs w:val="28"/>
        </w:rPr>
        <w:t xml:space="preserve">) </w:t>
      </w:r>
      <w:r w:rsidRPr="00A80F54">
        <w:rPr>
          <w:rFonts w:ascii="JetBrains Mono" w:hAnsi="JetBrains Mono"/>
          <w:color w:val="CC7832"/>
          <w:szCs w:val="28"/>
        </w:rPr>
        <w:t xml:space="preserve">AS </w:t>
      </w:r>
      <w:proofErr w:type="spellStart"/>
      <w:r w:rsidRPr="00A80F54">
        <w:rPr>
          <w:rFonts w:ascii="JetBrains Mono" w:hAnsi="JetBrains Mono"/>
          <w:color w:val="A9B7C6"/>
          <w:szCs w:val="28"/>
        </w:rPr>
        <w:t>cuenta_asignaturas</w:t>
      </w:r>
      <w:proofErr w:type="spellEnd"/>
      <w:r w:rsidRPr="00A80F54">
        <w:rPr>
          <w:sz w:val="28"/>
          <w:szCs w:val="28"/>
        </w:rPr>
        <w:br/>
      </w:r>
      <w:r w:rsidRPr="00A80F54">
        <w:rPr>
          <w:rFonts w:ascii="JetBrains Mono" w:hAnsi="JetBrains Mono"/>
          <w:color w:val="CC7832"/>
          <w:szCs w:val="28"/>
        </w:rPr>
        <w:t xml:space="preserve">FROM </w:t>
      </w:r>
      <w:r w:rsidRPr="00A80F54">
        <w:rPr>
          <w:rFonts w:ascii="JetBrains Mono" w:hAnsi="JetBrains Mono"/>
          <w:color w:val="A9B7C6"/>
          <w:szCs w:val="28"/>
        </w:rPr>
        <w:t>profesor</w:t>
      </w:r>
      <w:r w:rsidRPr="00A80F54">
        <w:rPr>
          <w:sz w:val="28"/>
          <w:szCs w:val="28"/>
        </w:rPr>
        <w:br/>
      </w:r>
      <w:r w:rsidRPr="00A80F54">
        <w:rPr>
          <w:rFonts w:ascii="JetBrains Mono" w:hAnsi="JetBrains Mono"/>
          <w:color w:val="A9B7C6"/>
          <w:szCs w:val="28"/>
        </w:rPr>
        <w:t xml:space="preserve">         </w:t>
      </w:r>
      <w:r w:rsidRPr="00A80F54">
        <w:rPr>
          <w:rFonts w:ascii="JetBrains Mono" w:hAnsi="JetBrains Mono"/>
          <w:color w:val="CC7832"/>
          <w:szCs w:val="28"/>
        </w:rPr>
        <w:t xml:space="preserve">JOIN </w:t>
      </w:r>
      <w:r w:rsidRPr="00A80F54">
        <w:rPr>
          <w:rFonts w:ascii="JetBrains Mono" w:hAnsi="JetBrains Mono"/>
          <w:color w:val="A9B7C6"/>
          <w:szCs w:val="28"/>
        </w:rPr>
        <w:t xml:space="preserve">asignatura </w:t>
      </w:r>
      <w:r w:rsidRPr="00A80F54">
        <w:rPr>
          <w:rFonts w:ascii="JetBrains Mono" w:hAnsi="JetBrains Mono"/>
          <w:color w:val="CC7832"/>
          <w:szCs w:val="28"/>
        </w:rPr>
        <w:t xml:space="preserve">ON </w:t>
      </w:r>
      <w:proofErr w:type="spellStart"/>
      <w:r w:rsidRPr="00A80F54">
        <w:rPr>
          <w:rFonts w:ascii="JetBrains Mono" w:hAnsi="JetBrains Mono"/>
          <w:color w:val="A9B7C6"/>
          <w:szCs w:val="28"/>
        </w:rPr>
        <w:t>profesor.</w:t>
      </w:r>
      <w:r w:rsidRPr="00A80F54">
        <w:rPr>
          <w:rFonts w:ascii="JetBrains Mono" w:hAnsi="JetBrains Mono"/>
          <w:color w:val="9876AA"/>
          <w:szCs w:val="28"/>
        </w:rPr>
        <w:t>nombre</w:t>
      </w:r>
      <w:proofErr w:type="spellEnd"/>
      <w:r w:rsidRPr="00A80F54">
        <w:rPr>
          <w:rFonts w:ascii="JetBrains Mono" w:hAnsi="JetBrains Mono"/>
          <w:color w:val="9876AA"/>
          <w:szCs w:val="28"/>
        </w:rPr>
        <w:t xml:space="preserve"> </w:t>
      </w:r>
      <w:r w:rsidRPr="00A80F54">
        <w:rPr>
          <w:rFonts w:ascii="JetBrains Mono" w:hAnsi="JetBrains Mono"/>
          <w:color w:val="A9B7C6"/>
          <w:szCs w:val="28"/>
        </w:rPr>
        <w:t xml:space="preserve">= </w:t>
      </w:r>
      <w:proofErr w:type="spellStart"/>
      <w:r w:rsidRPr="00A80F54">
        <w:rPr>
          <w:rFonts w:ascii="JetBrains Mono" w:hAnsi="JetBrains Mono"/>
          <w:color w:val="A9B7C6"/>
          <w:szCs w:val="28"/>
        </w:rPr>
        <w:t>asignatura.</w:t>
      </w:r>
      <w:r w:rsidRPr="00A80F54">
        <w:rPr>
          <w:rFonts w:ascii="JetBrains Mono" w:hAnsi="JetBrains Mono"/>
          <w:color w:val="9876AA"/>
          <w:szCs w:val="28"/>
        </w:rPr>
        <w:t>nomprofesor</w:t>
      </w:r>
      <w:proofErr w:type="spellEnd"/>
      <w:r w:rsidRPr="00A80F54">
        <w:rPr>
          <w:sz w:val="28"/>
          <w:szCs w:val="28"/>
        </w:rPr>
        <w:br/>
      </w:r>
      <w:r w:rsidRPr="00A80F54">
        <w:rPr>
          <w:rFonts w:ascii="JetBrains Mono" w:hAnsi="JetBrains Mono"/>
          <w:color w:val="CC7832"/>
          <w:szCs w:val="28"/>
        </w:rPr>
        <w:t xml:space="preserve">GROUP BY </w:t>
      </w:r>
      <w:proofErr w:type="spellStart"/>
      <w:r w:rsidRPr="00A80F54">
        <w:rPr>
          <w:rFonts w:ascii="JetBrains Mono" w:hAnsi="JetBrains Mono"/>
          <w:color w:val="A9B7C6"/>
          <w:szCs w:val="28"/>
        </w:rPr>
        <w:t>profesor.</w:t>
      </w:r>
      <w:r w:rsidRPr="00A80F54">
        <w:rPr>
          <w:rFonts w:ascii="JetBrains Mono" w:hAnsi="JetBrains Mono"/>
          <w:color w:val="9876AA"/>
          <w:szCs w:val="28"/>
        </w:rPr>
        <w:t>nombre</w:t>
      </w:r>
      <w:proofErr w:type="spellEnd"/>
      <w:r w:rsidRPr="00A80F54">
        <w:rPr>
          <w:sz w:val="28"/>
          <w:szCs w:val="28"/>
        </w:rPr>
        <w:br/>
      </w:r>
      <w:r w:rsidRPr="00A80F54">
        <w:rPr>
          <w:rFonts w:ascii="JetBrains Mono" w:hAnsi="JetBrains Mono"/>
          <w:color w:val="CC7832"/>
          <w:szCs w:val="28"/>
        </w:rPr>
        <w:t xml:space="preserve">HAVING </w:t>
      </w:r>
      <w:proofErr w:type="spellStart"/>
      <w:r w:rsidRPr="00A80F54">
        <w:rPr>
          <w:rFonts w:ascii="JetBrains Mono" w:hAnsi="JetBrains Mono"/>
          <w:color w:val="A9B7C6"/>
          <w:szCs w:val="28"/>
        </w:rPr>
        <w:t>cuenta_asignaturas</w:t>
      </w:r>
      <w:proofErr w:type="spellEnd"/>
      <w:r w:rsidRPr="00A80F54">
        <w:rPr>
          <w:rFonts w:ascii="JetBrains Mono" w:hAnsi="JetBrains Mono"/>
          <w:color w:val="A9B7C6"/>
          <w:szCs w:val="28"/>
        </w:rPr>
        <w:t xml:space="preserve"> &gt; </w:t>
      </w:r>
      <w:r w:rsidRPr="00A80F54">
        <w:rPr>
          <w:rFonts w:ascii="JetBrains Mono" w:hAnsi="JetBrains Mono"/>
          <w:color w:val="6897BB"/>
          <w:szCs w:val="28"/>
        </w:rPr>
        <w:t>2</w:t>
      </w:r>
    </w:p>
    <w:p w14:paraId="3812B204" w14:textId="77777777" w:rsidR="00CB107E" w:rsidRDefault="00CB107E" w:rsidP="00CB107E">
      <w:pPr>
        <w:pStyle w:val="Standard"/>
      </w:pPr>
    </w:p>
    <w:p w14:paraId="40441068" w14:textId="545D387A" w:rsidR="00CB107E" w:rsidRDefault="00CB107E" w:rsidP="00A80F54">
      <w:pPr>
        <w:pStyle w:val="Standard"/>
        <w:jc w:val="center"/>
      </w:pPr>
      <w:r>
        <w:rPr>
          <w:noProof/>
        </w:rPr>
        <w:drawing>
          <wp:inline distT="0" distB="0" distL="0" distR="0" wp14:anchorId="3FB82309" wp14:editId="10562885">
            <wp:extent cx="5438880" cy="504719"/>
            <wp:effectExtent l="0" t="0" r="0" b="0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880" cy="50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8913" w14:textId="77777777" w:rsidR="00A80F54" w:rsidRDefault="00A80F54" w:rsidP="00A80F54">
      <w:pPr>
        <w:pStyle w:val="Standard"/>
        <w:jc w:val="center"/>
      </w:pPr>
    </w:p>
    <w:p w14:paraId="0E362E2A" w14:textId="77777777" w:rsidR="00CB107E" w:rsidRDefault="00CB107E" w:rsidP="00CB107E">
      <w:pPr>
        <w:pStyle w:val="Standard"/>
      </w:pPr>
    </w:p>
    <w:p w14:paraId="4F95C691" w14:textId="539D1F39" w:rsidR="00CB107E" w:rsidRDefault="00CB107E" w:rsidP="00F5244A">
      <w:pPr>
        <w:pStyle w:val="Standard"/>
        <w:numPr>
          <w:ilvl w:val="0"/>
          <w:numId w:val="6"/>
        </w:numPr>
        <w:jc w:val="both"/>
        <w:rPr>
          <w:rFonts w:ascii="Arial" w:hAnsi="Arial" w:cs="Arial"/>
        </w:rPr>
      </w:pPr>
      <w:r w:rsidRPr="00A80F54">
        <w:rPr>
          <w:rFonts w:ascii="Arial" w:hAnsi="Arial" w:cs="Arial"/>
        </w:rPr>
        <w:t>Muestra</w:t>
      </w:r>
      <w:r w:rsidRPr="00CB107E">
        <w:rPr>
          <w:rFonts w:ascii="Arial" w:hAnsi="Arial" w:cs="Arial"/>
        </w:rPr>
        <w:t>, de cada departamento, la cantidad de profesores que hay solo en los departamentos que empiecen por 'I':</w:t>
      </w:r>
    </w:p>
    <w:p w14:paraId="4DC3A586" w14:textId="77777777" w:rsidR="00F5244A" w:rsidRPr="00CB107E" w:rsidRDefault="00F5244A" w:rsidP="00F5244A">
      <w:pPr>
        <w:pStyle w:val="Standard"/>
        <w:ind w:left="360"/>
        <w:jc w:val="both"/>
        <w:rPr>
          <w:rFonts w:ascii="Arial" w:hAnsi="Arial" w:cs="Arial"/>
        </w:rPr>
      </w:pPr>
    </w:p>
    <w:p w14:paraId="6288B276" w14:textId="23A5E337" w:rsidR="00CB107E" w:rsidRDefault="00A80F54" w:rsidP="00CB107E">
      <w:pPr>
        <w:pStyle w:val="Standard"/>
        <w:ind w:left="284"/>
      </w:pPr>
      <w:r w:rsidRPr="00A80F54">
        <w:rPr>
          <w:rFonts w:ascii="JetBrains Mono" w:hAnsi="JetBrains Mono"/>
          <w:color w:val="CC7832"/>
          <w:szCs w:val="28"/>
        </w:rPr>
        <w:t>SELECT</w:t>
      </w:r>
      <w:r w:rsidR="00CB107E" w:rsidRPr="00A80F54">
        <w:rPr>
          <w:rFonts w:ascii="JetBrains Mono" w:hAnsi="JetBrains Mono"/>
          <w:color w:val="CC7832"/>
          <w:szCs w:val="28"/>
        </w:rPr>
        <w:t xml:space="preserve"> </w:t>
      </w:r>
      <w:proofErr w:type="spellStart"/>
      <w:proofErr w:type="gramStart"/>
      <w:r w:rsidR="00CB107E" w:rsidRPr="00A80F54">
        <w:rPr>
          <w:rFonts w:ascii="JetBrains Mono" w:hAnsi="JetBrains Mono"/>
          <w:color w:val="A9B7C6"/>
          <w:szCs w:val="28"/>
        </w:rPr>
        <w:t>profesor.</w:t>
      </w:r>
      <w:r w:rsidR="00CB107E" w:rsidRPr="00A80F54">
        <w:rPr>
          <w:rFonts w:ascii="JetBrains Mono" w:hAnsi="JetBrains Mono"/>
          <w:color w:val="9876AA"/>
          <w:szCs w:val="28"/>
        </w:rPr>
        <w:t>departamento</w:t>
      </w:r>
      <w:proofErr w:type="spellEnd"/>
      <w:proofErr w:type="gramEnd"/>
      <w:r w:rsidR="00CB107E" w:rsidRPr="00A80F54">
        <w:rPr>
          <w:rFonts w:ascii="JetBrains Mono" w:hAnsi="JetBrains Mono"/>
          <w:color w:val="CC7832"/>
          <w:szCs w:val="28"/>
        </w:rPr>
        <w:t xml:space="preserve">, </w:t>
      </w:r>
      <w:r w:rsidR="00CB107E" w:rsidRPr="00A80F54">
        <w:rPr>
          <w:rFonts w:ascii="JetBrains Mono" w:hAnsi="JetBrains Mono"/>
          <w:color w:val="FFC66D"/>
          <w:szCs w:val="28"/>
        </w:rPr>
        <w:t>COUNT</w:t>
      </w:r>
      <w:r w:rsidR="00CB107E" w:rsidRPr="00A80F54">
        <w:rPr>
          <w:rFonts w:ascii="JetBrains Mono" w:hAnsi="JetBrains Mono"/>
          <w:color w:val="A9B7C6"/>
          <w:szCs w:val="28"/>
        </w:rPr>
        <w:t>(</w:t>
      </w:r>
      <w:proofErr w:type="spellStart"/>
      <w:r w:rsidR="00CB107E" w:rsidRPr="00A80F54">
        <w:rPr>
          <w:rFonts w:ascii="JetBrains Mono" w:hAnsi="JetBrains Mono"/>
          <w:color w:val="A9B7C6"/>
          <w:szCs w:val="28"/>
        </w:rPr>
        <w:t>profesor.</w:t>
      </w:r>
      <w:r w:rsidR="00CB107E" w:rsidRPr="00A80F54">
        <w:rPr>
          <w:rFonts w:ascii="JetBrains Mono" w:hAnsi="JetBrains Mono"/>
          <w:color w:val="9876AA"/>
          <w:szCs w:val="28"/>
        </w:rPr>
        <w:t>nombre</w:t>
      </w:r>
      <w:proofErr w:type="spellEnd"/>
      <w:r w:rsidR="00CB107E" w:rsidRPr="00A80F54">
        <w:rPr>
          <w:rFonts w:ascii="JetBrains Mono" w:hAnsi="JetBrains Mono"/>
          <w:color w:val="A9B7C6"/>
          <w:szCs w:val="28"/>
        </w:rPr>
        <w:t xml:space="preserve">) </w:t>
      </w:r>
      <w:r w:rsidR="00CB107E" w:rsidRPr="00A80F54">
        <w:rPr>
          <w:rFonts w:ascii="JetBrains Mono" w:hAnsi="JetBrains Mono"/>
          <w:color w:val="CC7832"/>
          <w:szCs w:val="28"/>
        </w:rPr>
        <w:t xml:space="preserve">AS </w:t>
      </w:r>
      <w:proofErr w:type="spellStart"/>
      <w:r w:rsidR="00CB107E" w:rsidRPr="00A80F54">
        <w:rPr>
          <w:rFonts w:ascii="JetBrains Mono" w:hAnsi="JetBrains Mono"/>
          <w:color w:val="A9B7C6"/>
          <w:szCs w:val="28"/>
        </w:rPr>
        <w:t>cuenta_profesores</w:t>
      </w:r>
      <w:proofErr w:type="spellEnd"/>
      <w:r w:rsidR="00CB107E" w:rsidRPr="00A80F54">
        <w:rPr>
          <w:sz w:val="28"/>
          <w:szCs w:val="28"/>
        </w:rPr>
        <w:br/>
      </w:r>
      <w:r w:rsidRPr="00A80F54">
        <w:rPr>
          <w:rFonts w:ascii="JetBrains Mono" w:hAnsi="JetBrains Mono"/>
          <w:color w:val="CC7832"/>
          <w:szCs w:val="28"/>
        </w:rPr>
        <w:t>FROM</w:t>
      </w:r>
      <w:r w:rsidR="00CB107E" w:rsidRPr="00A80F54">
        <w:rPr>
          <w:rFonts w:ascii="JetBrains Mono" w:hAnsi="JetBrains Mono"/>
          <w:color w:val="CC7832"/>
          <w:szCs w:val="28"/>
        </w:rPr>
        <w:t xml:space="preserve"> </w:t>
      </w:r>
      <w:r w:rsidR="00CB107E" w:rsidRPr="00A80F54">
        <w:rPr>
          <w:rFonts w:ascii="JetBrains Mono" w:hAnsi="JetBrains Mono"/>
          <w:color w:val="A9B7C6"/>
          <w:szCs w:val="28"/>
        </w:rPr>
        <w:t>profesor</w:t>
      </w:r>
      <w:r w:rsidR="00CB107E" w:rsidRPr="00A80F54">
        <w:rPr>
          <w:sz w:val="28"/>
          <w:szCs w:val="28"/>
        </w:rPr>
        <w:br/>
      </w:r>
      <w:r w:rsidR="00CB107E" w:rsidRPr="00A80F54">
        <w:rPr>
          <w:rFonts w:ascii="JetBrains Mono" w:hAnsi="JetBrains Mono"/>
          <w:color w:val="CC7832"/>
          <w:szCs w:val="28"/>
        </w:rPr>
        <w:t xml:space="preserve">WHERE </w:t>
      </w:r>
      <w:proofErr w:type="spellStart"/>
      <w:r w:rsidR="00CB107E" w:rsidRPr="00A80F54">
        <w:rPr>
          <w:rFonts w:ascii="JetBrains Mono" w:hAnsi="JetBrains Mono"/>
          <w:color w:val="A9B7C6"/>
          <w:szCs w:val="28"/>
        </w:rPr>
        <w:t>profesor.</w:t>
      </w:r>
      <w:r w:rsidR="00CB107E" w:rsidRPr="00A80F54">
        <w:rPr>
          <w:rFonts w:ascii="JetBrains Mono" w:hAnsi="JetBrains Mono"/>
          <w:color w:val="9876AA"/>
          <w:szCs w:val="28"/>
        </w:rPr>
        <w:t>departamento</w:t>
      </w:r>
      <w:proofErr w:type="spellEnd"/>
      <w:r w:rsidR="00CB107E" w:rsidRPr="00A80F54">
        <w:rPr>
          <w:rFonts w:ascii="JetBrains Mono" w:hAnsi="JetBrains Mono"/>
          <w:color w:val="9876AA"/>
          <w:szCs w:val="28"/>
        </w:rPr>
        <w:t xml:space="preserve"> </w:t>
      </w:r>
      <w:r w:rsidR="00CB107E" w:rsidRPr="00A80F54">
        <w:rPr>
          <w:rFonts w:ascii="JetBrains Mono" w:hAnsi="JetBrains Mono"/>
          <w:color w:val="CC7832"/>
          <w:szCs w:val="28"/>
        </w:rPr>
        <w:t xml:space="preserve">LIKE </w:t>
      </w:r>
      <w:r w:rsidR="00CB107E" w:rsidRPr="00A80F54">
        <w:rPr>
          <w:rFonts w:ascii="JetBrains Mono" w:hAnsi="JetBrains Mono"/>
          <w:color w:val="6A8759"/>
          <w:szCs w:val="28"/>
        </w:rPr>
        <w:t>'I%'</w:t>
      </w:r>
      <w:r w:rsidR="00CB107E" w:rsidRPr="00A80F54">
        <w:rPr>
          <w:sz w:val="28"/>
          <w:szCs w:val="28"/>
        </w:rPr>
        <w:br/>
      </w:r>
      <w:r w:rsidR="00CB107E" w:rsidRPr="00A80F54">
        <w:rPr>
          <w:rFonts w:ascii="JetBrains Mono" w:hAnsi="JetBrains Mono"/>
          <w:color w:val="CC7832"/>
          <w:szCs w:val="28"/>
        </w:rPr>
        <w:t xml:space="preserve">GROUP BY </w:t>
      </w:r>
      <w:proofErr w:type="spellStart"/>
      <w:r w:rsidR="00CB107E" w:rsidRPr="00A80F54">
        <w:rPr>
          <w:rFonts w:ascii="JetBrains Mono" w:hAnsi="JetBrains Mono"/>
          <w:color w:val="A9B7C6"/>
          <w:szCs w:val="28"/>
        </w:rPr>
        <w:t>profesor.</w:t>
      </w:r>
      <w:r w:rsidR="00CB107E" w:rsidRPr="00A80F54">
        <w:rPr>
          <w:rFonts w:ascii="JetBrains Mono" w:hAnsi="JetBrains Mono"/>
          <w:color w:val="9876AA"/>
          <w:szCs w:val="28"/>
        </w:rPr>
        <w:t>departamento</w:t>
      </w:r>
      <w:proofErr w:type="spellEnd"/>
      <w:r w:rsidR="00CB107E">
        <w:br/>
      </w:r>
    </w:p>
    <w:p w14:paraId="31333388" w14:textId="77777777" w:rsidR="00CB107E" w:rsidRDefault="00CB107E" w:rsidP="00CB107E">
      <w:pPr>
        <w:pStyle w:val="Standard"/>
      </w:pPr>
    </w:p>
    <w:p w14:paraId="144CBA02" w14:textId="77777777" w:rsidR="00CB107E" w:rsidRDefault="00CB107E" w:rsidP="00A80F54">
      <w:pPr>
        <w:pStyle w:val="Standard"/>
        <w:jc w:val="center"/>
      </w:pPr>
      <w:r>
        <w:rPr>
          <w:noProof/>
        </w:rPr>
        <w:drawing>
          <wp:inline distT="0" distB="0" distL="0" distR="0" wp14:anchorId="1E1409EE" wp14:editId="4391F39A">
            <wp:extent cx="4124160" cy="676440"/>
            <wp:effectExtent l="0" t="0" r="0" b="9525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160" cy="67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88AC8" w14:textId="77777777" w:rsidR="00CB107E" w:rsidRDefault="00CB107E" w:rsidP="00CB107E">
      <w:pPr>
        <w:pStyle w:val="Standard"/>
      </w:pPr>
    </w:p>
    <w:p w14:paraId="3741135E" w14:textId="77777777" w:rsidR="00CB107E" w:rsidRDefault="00CB107E" w:rsidP="00CB107E">
      <w:pPr>
        <w:pStyle w:val="Standard"/>
      </w:pPr>
    </w:p>
    <w:p w14:paraId="15A1BCB7" w14:textId="77777777" w:rsidR="0077407A" w:rsidRPr="002F2479" w:rsidRDefault="00EA4AE1" w:rsidP="002F2479"/>
    <w:sectPr w:rsidR="0077407A" w:rsidRPr="002F2479" w:rsidSect="00B44F9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207F1" w14:textId="77777777" w:rsidR="00EA4AE1" w:rsidRDefault="00EA4AE1" w:rsidP="00B44F9A">
      <w:pPr>
        <w:spacing w:after="0" w:line="240" w:lineRule="auto"/>
      </w:pPr>
      <w:r>
        <w:separator/>
      </w:r>
    </w:p>
  </w:endnote>
  <w:endnote w:type="continuationSeparator" w:id="0">
    <w:p w14:paraId="0FCFBF78" w14:textId="77777777" w:rsidR="00EA4AE1" w:rsidRDefault="00EA4AE1" w:rsidP="00B44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JetBrains Mono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DBF73" w14:textId="77777777" w:rsidR="00436097" w:rsidRDefault="0043609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B44F9A" w14:paraId="0B371E4E" w14:textId="77777777" w:rsidTr="00B44F9A">
      <w:trPr>
        <w:jc w:val="right"/>
      </w:trPr>
      <w:tc>
        <w:tcPr>
          <w:tcW w:w="4795" w:type="dxa"/>
          <w:vAlign w:val="center"/>
        </w:tcPr>
        <w:p w14:paraId="6F2AF4FB" w14:textId="77777777" w:rsidR="00B44F9A" w:rsidRPr="00B44F9A" w:rsidRDefault="00436097">
          <w:pPr>
            <w:pStyle w:val="Encabezado"/>
            <w:jc w:val="right"/>
            <w:rPr>
              <w:rFonts w:ascii="Arial" w:hAnsi="Arial" w:cs="Arial"/>
              <w:caps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caps/>
              <w:color w:val="000000" w:themeColor="text1"/>
              <w:sz w:val="24"/>
              <w:szCs w:val="24"/>
            </w:rPr>
            <w:t>Julián B. Sánchez</w:t>
          </w:r>
        </w:p>
      </w:tc>
      <w:tc>
        <w:tcPr>
          <w:tcW w:w="250" w:type="pct"/>
          <w:shd w:val="clear" w:color="auto" w:fill="4472C4" w:themeFill="accent1"/>
          <w:vAlign w:val="center"/>
        </w:tcPr>
        <w:p w14:paraId="5E05450E" w14:textId="77777777" w:rsidR="00B44F9A" w:rsidRDefault="00B44F9A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5C923F3F" w14:textId="77777777" w:rsidR="00B44F9A" w:rsidRDefault="00B44F9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EA27C" w14:textId="77777777" w:rsidR="00436097" w:rsidRDefault="004360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6332B" w14:textId="77777777" w:rsidR="00EA4AE1" w:rsidRDefault="00EA4AE1" w:rsidP="00B44F9A">
      <w:pPr>
        <w:spacing w:after="0" w:line="240" w:lineRule="auto"/>
      </w:pPr>
      <w:r>
        <w:separator/>
      </w:r>
    </w:p>
  </w:footnote>
  <w:footnote w:type="continuationSeparator" w:id="0">
    <w:p w14:paraId="5A5DF61B" w14:textId="77777777" w:rsidR="00EA4AE1" w:rsidRDefault="00EA4AE1" w:rsidP="00B44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BD71E" w14:textId="77777777" w:rsidR="00436097" w:rsidRDefault="0043609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47114" w14:textId="77777777" w:rsidR="00436097" w:rsidRDefault="0043609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6BE9A" w14:textId="77777777" w:rsidR="00436097" w:rsidRDefault="004360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0016B"/>
    <w:multiLevelType w:val="multilevel"/>
    <w:tmpl w:val="4DBA38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360"/>
      </w:pPr>
    </w:lvl>
    <w:lvl w:ilvl="3">
      <w:start w:val="1"/>
      <w:numFmt w:val="decimal"/>
      <w:lvlText w:val="%1.%2.%3.%4"/>
      <w:lvlJc w:val="left"/>
      <w:pPr>
        <w:ind w:left="1440" w:hanging="360"/>
      </w:pPr>
    </w:lvl>
    <w:lvl w:ilvl="4">
      <w:start w:val="1"/>
      <w:numFmt w:val="decimal"/>
      <w:lvlText w:val="%1.%2.%3.%4.%5"/>
      <w:lvlJc w:val="left"/>
      <w:pPr>
        <w:ind w:left="1800" w:hanging="360"/>
      </w:pPr>
    </w:lvl>
    <w:lvl w:ilvl="5">
      <w:start w:val="1"/>
      <w:numFmt w:val="decimal"/>
      <w:lvlText w:val="%1.%2.%3.%4.%5.%6"/>
      <w:lvlJc w:val="left"/>
      <w:pPr>
        <w:ind w:left="2160" w:hanging="360"/>
      </w:pPr>
    </w:lvl>
    <w:lvl w:ilvl="6">
      <w:start w:val="1"/>
      <w:numFmt w:val="decimal"/>
      <w:lvlText w:val="%1.%2.%3.%4.%5.%6.%7"/>
      <w:lvlJc w:val="left"/>
      <w:pPr>
        <w:ind w:left="2520" w:hanging="360"/>
      </w:pPr>
    </w:lvl>
    <w:lvl w:ilvl="7">
      <w:start w:val="1"/>
      <w:numFmt w:val="decimal"/>
      <w:lvlText w:val="%1.%2.%3.%4.%5.%6.%7.%8"/>
      <w:lvlJc w:val="left"/>
      <w:pPr>
        <w:ind w:left="2880" w:hanging="360"/>
      </w:pPr>
    </w:lvl>
    <w:lvl w:ilvl="8">
      <w:start w:val="1"/>
      <w:numFmt w:val="decimal"/>
      <w:lvlText w:val="%1.%2.%3.%4.%5.%6.%7.%8.%9"/>
      <w:lvlJc w:val="left"/>
      <w:pPr>
        <w:ind w:left="3240" w:hanging="360"/>
      </w:pPr>
    </w:lvl>
  </w:abstractNum>
  <w:abstractNum w:abstractNumId="1" w15:restartNumberingAfterBreak="0">
    <w:nsid w:val="3EE81194"/>
    <w:multiLevelType w:val="hybridMultilevel"/>
    <w:tmpl w:val="0D18CCE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19401EA"/>
    <w:multiLevelType w:val="multilevel"/>
    <w:tmpl w:val="51FE120E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3" w15:restartNumberingAfterBreak="0">
    <w:nsid w:val="780529A2"/>
    <w:multiLevelType w:val="multilevel"/>
    <w:tmpl w:val="4DBA3854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360"/>
      </w:pPr>
    </w:lvl>
    <w:lvl w:ilvl="3">
      <w:start w:val="1"/>
      <w:numFmt w:val="decimal"/>
      <w:lvlText w:val="%1.%2.%3.%4"/>
      <w:lvlJc w:val="left"/>
      <w:pPr>
        <w:ind w:left="1440" w:hanging="360"/>
      </w:pPr>
    </w:lvl>
    <w:lvl w:ilvl="4">
      <w:start w:val="1"/>
      <w:numFmt w:val="decimal"/>
      <w:lvlText w:val="%1.%2.%3.%4.%5"/>
      <w:lvlJc w:val="left"/>
      <w:pPr>
        <w:ind w:left="1800" w:hanging="360"/>
      </w:pPr>
    </w:lvl>
    <w:lvl w:ilvl="5">
      <w:start w:val="1"/>
      <w:numFmt w:val="decimal"/>
      <w:lvlText w:val="%1.%2.%3.%4.%5.%6"/>
      <w:lvlJc w:val="left"/>
      <w:pPr>
        <w:ind w:left="2160" w:hanging="360"/>
      </w:pPr>
    </w:lvl>
    <w:lvl w:ilvl="6">
      <w:start w:val="1"/>
      <w:numFmt w:val="decimal"/>
      <w:lvlText w:val="%1.%2.%3.%4.%5.%6.%7"/>
      <w:lvlJc w:val="left"/>
      <w:pPr>
        <w:ind w:left="2520" w:hanging="360"/>
      </w:pPr>
    </w:lvl>
    <w:lvl w:ilvl="7">
      <w:start w:val="1"/>
      <w:numFmt w:val="decimal"/>
      <w:lvlText w:val="%1.%2.%3.%4.%5.%6.%7.%8"/>
      <w:lvlJc w:val="left"/>
      <w:pPr>
        <w:ind w:left="2880" w:hanging="360"/>
      </w:pPr>
    </w:lvl>
    <w:lvl w:ilvl="8">
      <w:start w:val="1"/>
      <w:numFmt w:val="decimal"/>
      <w:lvlText w:val="%1.%2.%3.%4.%5.%6.%7.%8.%9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07E"/>
    <w:rsid w:val="0009761D"/>
    <w:rsid w:val="00164043"/>
    <w:rsid w:val="002E4586"/>
    <w:rsid w:val="002F2479"/>
    <w:rsid w:val="003A30B3"/>
    <w:rsid w:val="00436097"/>
    <w:rsid w:val="004E374F"/>
    <w:rsid w:val="004F0C5C"/>
    <w:rsid w:val="00555552"/>
    <w:rsid w:val="005C5337"/>
    <w:rsid w:val="00703A98"/>
    <w:rsid w:val="009C252B"/>
    <w:rsid w:val="00A05A01"/>
    <w:rsid w:val="00A80F54"/>
    <w:rsid w:val="00A84FEB"/>
    <w:rsid w:val="00B44F9A"/>
    <w:rsid w:val="00B740DF"/>
    <w:rsid w:val="00CB107E"/>
    <w:rsid w:val="00D46A71"/>
    <w:rsid w:val="00DC0DF9"/>
    <w:rsid w:val="00EA4AE1"/>
    <w:rsid w:val="00F5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81EBF"/>
  <w15:chartTrackingRefBased/>
  <w15:docId w15:val="{5C0B6CC5-4C3A-446A-8375-2647394CA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4F9A"/>
  </w:style>
  <w:style w:type="paragraph" w:styleId="Piedepgina">
    <w:name w:val="footer"/>
    <w:basedOn w:val="Normal"/>
    <w:link w:val="Piedepgina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F9A"/>
  </w:style>
  <w:style w:type="paragraph" w:customStyle="1" w:styleId="waifutext">
    <w:name w:val="waifu_text"/>
    <w:basedOn w:val="Normal"/>
    <w:link w:val="waifutextCar"/>
    <w:qFormat/>
    <w:rsid w:val="00B44F9A"/>
    <w:rPr>
      <w:rFonts w:ascii="Arial" w:hAnsi="Arial" w:cs="Arial"/>
      <w:sz w:val="24"/>
      <w:szCs w:val="24"/>
    </w:rPr>
  </w:style>
  <w:style w:type="paragraph" w:customStyle="1" w:styleId="waifutitle">
    <w:name w:val="waifu_title"/>
    <w:basedOn w:val="waifutext"/>
    <w:link w:val="waifutitleCar"/>
    <w:qFormat/>
    <w:rsid w:val="00B44F9A"/>
    <w:rPr>
      <w:sz w:val="28"/>
      <w:szCs w:val="28"/>
      <w:u w:val="single" w:color="FF0000"/>
    </w:rPr>
  </w:style>
  <w:style w:type="character" w:customStyle="1" w:styleId="waifutextCar">
    <w:name w:val="waifu_text Car"/>
    <w:basedOn w:val="Fuentedeprrafopredeter"/>
    <w:link w:val="waifutext"/>
    <w:rsid w:val="00B44F9A"/>
    <w:rPr>
      <w:rFonts w:ascii="Arial" w:hAnsi="Arial" w:cs="Arial"/>
      <w:sz w:val="24"/>
      <w:szCs w:val="24"/>
    </w:rPr>
  </w:style>
  <w:style w:type="paragraph" w:customStyle="1" w:styleId="waifuheader">
    <w:name w:val="waifu_header"/>
    <w:basedOn w:val="waifutext"/>
    <w:link w:val="waifuheaderCar"/>
    <w:rsid w:val="002E4586"/>
    <w:rPr>
      <w:u w:color="FF0000"/>
    </w:rPr>
  </w:style>
  <w:style w:type="character" w:customStyle="1" w:styleId="waifutitleCar">
    <w:name w:val="waifu_title Car"/>
    <w:basedOn w:val="waifutextCar"/>
    <w:link w:val="waifutitle"/>
    <w:rsid w:val="00B44F9A"/>
    <w:rPr>
      <w:rFonts w:ascii="Arial" w:hAnsi="Arial" w:cs="Arial"/>
      <w:sz w:val="28"/>
      <w:szCs w:val="28"/>
      <w:u w:val="single" w:color="FF0000"/>
    </w:rPr>
  </w:style>
  <w:style w:type="paragraph" w:customStyle="1" w:styleId="waifumain">
    <w:name w:val="waifu_main"/>
    <w:basedOn w:val="waifuheader"/>
    <w:link w:val="waifumainCar"/>
    <w:qFormat/>
    <w:rsid w:val="002E4586"/>
    <w:pPr>
      <w:jc w:val="center"/>
    </w:pPr>
    <w:rPr>
      <w:b/>
      <w:outline/>
      <w:color w:val="ED7D31" w:themeColor="accent2"/>
      <w:sz w:val="100"/>
      <w:szCs w:val="1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waifuheaderCar">
    <w:name w:val="waifu_header Car"/>
    <w:basedOn w:val="waifutextCar"/>
    <w:link w:val="waifuheader"/>
    <w:rsid w:val="002E4586"/>
    <w:rPr>
      <w:rFonts w:ascii="Arial" w:hAnsi="Arial" w:cs="Arial"/>
      <w:sz w:val="24"/>
      <w:szCs w:val="24"/>
      <w:u w:color="FF0000"/>
    </w:rPr>
  </w:style>
  <w:style w:type="character" w:customStyle="1" w:styleId="waifumainCar">
    <w:name w:val="waifu_main Car"/>
    <w:basedOn w:val="waifuheaderCar"/>
    <w:link w:val="waifumain"/>
    <w:rsid w:val="002E4586"/>
    <w:rPr>
      <w:rFonts w:ascii="Arial" w:hAnsi="Arial" w:cs="Arial"/>
      <w:b/>
      <w:outline/>
      <w:color w:val="ED7D31" w:themeColor="accent2"/>
      <w:sz w:val="100"/>
      <w:szCs w:val="100"/>
      <w:u w:color="FF00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paragraph" w:customStyle="1" w:styleId="Standard">
    <w:name w:val="Standard"/>
    <w:rsid w:val="00CB107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numbering" w:customStyle="1" w:styleId="WWNum1">
    <w:name w:val="WWNum1"/>
    <w:basedOn w:val="Sinlista"/>
    <w:rsid w:val="00CB107E"/>
    <w:pPr>
      <w:numPr>
        <w:numId w:val="1"/>
      </w:numPr>
    </w:pPr>
  </w:style>
  <w:style w:type="numbering" w:customStyle="1" w:styleId="WWNum2">
    <w:name w:val="WWNum2"/>
    <w:basedOn w:val="Sinlista"/>
    <w:rsid w:val="00CB107E"/>
    <w:pPr>
      <w:numPr>
        <w:numId w:val="2"/>
      </w:numPr>
    </w:pPr>
  </w:style>
  <w:style w:type="paragraph" w:styleId="Prrafodelista">
    <w:name w:val="List Paragraph"/>
    <w:basedOn w:val="Normal"/>
    <w:uiPriority w:val="34"/>
    <w:qFormat/>
    <w:rsid w:val="00A80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\Documents\Plantillas%20personalizadas%20de%20Office\word_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word_template.dotx</Template>
  <TotalTime>7</TotalTime>
  <Pages>2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 sanchez</cp:lastModifiedBy>
  <cp:revision>3</cp:revision>
  <dcterms:created xsi:type="dcterms:W3CDTF">2022-02-07T14:26:00Z</dcterms:created>
  <dcterms:modified xsi:type="dcterms:W3CDTF">2022-02-07T14:39:00Z</dcterms:modified>
</cp:coreProperties>
</file>