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2D30" w14:textId="3FA9C0C4" w:rsidR="00060DBB" w:rsidRPr="00060DBB" w:rsidRDefault="00060DBB" w:rsidP="00060DBB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78"/>
          <w:szCs w:val="78"/>
        </w:rPr>
      </w:pPr>
      <w:r w:rsidRPr="00060DBB">
        <w:rPr>
          <w:rFonts w:ascii="Arial" w:hAnsi="Arial" w:cs="Arial"/>
          <w:b/>
          <w:bCs/>
          <w:sz w:val="78"/>
          <w:szCs w:val="78"/>
        </w:rPr>
        <w:t>SEGUROS – CONSULTAS 2</w:t>
      </w:r>
    </w:p>
    <w:p w14:paraId="12D63E5E" w14:textId="77777777" w:rsidR="00060DBB" w:rsidRPr="008A5568" w:rsidRDefault="00060DBB" w:rsidP="00060DBB">
      <w:pPr>
        <w:jc w:val="center"/>
        <w:rPr>
          <w:rFonts w:ascii="Arial" w:hAnsi="Arial" w:cs="Arial"/>
          <w:b/>
          <w:bCs/>
        </w:rPr>
      </w:pPr>
    </w:p>
    <w:p w14:paraId="40234AE7" w14:textId="60E8C8BA" w:rsidR="00060DBB" w:rsidRDefault="00060DBB" w:rsidP="00060DBB">
      <w:pPr>
        <w:numPr>
          <w:ilvl w:val="0"/>
          <w:numId w:val="1"/>
        </w:numPr>
        <w:rPr>
          <w:rFonts w:ascii="Arial" w:hAnsi="Arial" w:cs="Arial"/>
        </w:rPr>
      </w:pPr>
      <w:r w:rsidRPr="008A5568">
        <w:rPr>
          <w:rFonts w:ascii="Arial" w:hAnsi="Arial" w:cs="Arial"/>
        </w:rPr>
        <w:t>Muestra los empleados que cobren entre 900 y 1200 euros:</w:t>
      </w:r>
    </w:p>
    <w:p w14:paraId="5D6980E1" w14:textId="77777777" w:rsidR="005B02BE" w:rsidRPr="005B02BE" w:rsidRDefault="005B02BE" w:rsidP="005B02BE"/>
    <w:p w14:paraId="5DFE8CD7" w14:textId="77777777" w:rsidR="00060DBB" w:rsidRPr="005B02BE" w:rsidRDefault="00060DBB" w:rsidP="005B02BE">
      <w:pPr>
        <w:pStyle w:val="Prrafodelista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426"/>
        <w:rPr>
          <w:rFonts w:ascii="Courier New" w:eastAsia="Times New Roman" w:hAnsi="Courier New" w:cs="Courier New"/>
          <w:color w:val="A9B7C6"/>
          <w:szCs w:val="24"/>
          <w:lang w:eastAsia="es-ES" w:bidi="ar-SA"/>
        </w:rPr>
      </w:pPr>
      <w:r w:rsidRPr="005B02BE">
        <w:rPr>
          <w:rFonts w:ascii="Courier New" w:eastAsia="Times New Roman" w:hAnsi="Courier New" w:cs="Courier New"/>
          <w:color w:val="CC7832"/>
          <w:szCs w:val="24"/>
          <w:lang w:eastAsia="es-ES" w:bidi="ar-SA"/>
        </w:rPr>
        <w:t xml:space="preserve">SELECT </w:t>
      </w:r>
      <w:r w:rsidRPr="005B02BE">
        <w:rPr>
          <w:rFonts w:ascii="Courier New" w:eastAsia="Times New Roman" w:hAnsi="Courier New" w:cs="Courier New"/>
          <w:color w:val="FFC66D"/>
          <w:szCs w:val="24"/>
          <w:lang w:eastAsia="es-ES" w:bidi="ar-SA"/>
        </w:rPr>
        <w:t>*</w:t>
      </w:r>
      <w:r w:rsidRPr="005B02BE">
        <w:rPr>
          <w:rFonts w:ascii="Courier New" w:eastAsia="Times New Roman" w:hAnsi="Courier New" w:cs="Courier New"/>
          <w:color w:val="FFC66D"/>
          <w:szCs w:val="24"/>
          <w:lang w:eastAsia="es-ES" w:bidi="ar-SA"/>
        </w:rPr>
        <w:br/>
      </w:r>
      <w:r w:rsidRPr="005B02BE">
        <w:rPr>
          <w:rFonts w:ascii="Courier New" w:eastAsia="Times New Roman" w:hAnsi="Courier New" w:cs="Courier New"/>
          <w:color w:val="CC7832"/>
          <w:szCs w:val="24"/>
          <w:lang w:eastAsia="es-ES" w:bidi="ar-SA"/>
        </w:rPr>
        <w:t xml:space="preserve">FROM </w:t>
      </w:r>
      <w:r w:rsidRPr="005B02BE">
        <w:rPr>
          <w:rFonts w:ascii="Courier New" w:eastAsia="Times New Roman" w:hAnsi="Courier New" w:cs="Courier New"/>
          <w:color w:val="A9B7C6"/>
          <w:szCs w:val="24"/>
          <w:lang w:eastAsia="es-ES" w:bidi="ar-SA"/>
        </w:rPr>
        <w:t>empleado</w:t>
      </w:r>
      <w:r w:rsidRPr="005B02BE">
        <w:rPr>
          <w:rFonts w:ascii="Courier New" w:eastAsia="Times New Roman" w:hAnsi="Courier New" w:cs="Courier New"/>
          <w:color w:val="A9B7C6"/>
          <w:szCs w:val="24"/>
          <w:lang w:eastAsia="es-ES" w:bidi="ar-SA"/>
        </w:rPr>
        <w:br/>
      </w:r>
      <w:r w:rsidRPr="005B02BE">
        <w:rPr>
          <w:rFonts w:ascii="Courier New" w:eastAsia="Times New Roman" w:hAnsi="Courier New" w:cs="Courier New"/>
          <w:color w:val="CC7832"/>
          <w:szCs w:val="24"/>
          <w:lang w:eastAsia="es-ES" w:bidi="ar-SA"/>
        </w:rPr>
        <w:t xml:space="preserve">WHERE </w:t>
      </w:r>
      <w:r w:rsidRPr="005B02BE">
        <w:rPr>
          <w:rFonts w:ascii="Courier New" w:eastAsia="Times New Roman" w:hAnsi="Courier New" w:cs="Courier New"/>
          <w:color w:val="9876AA"/>
          <w:szCs w:val="24"/>
          <w:lang w:eastAsia="es-ES" w:bidi="ar-SA"/>
        </w:rPr>
        <w:t xml:space="preserve">salario </w:t>
      </w:r>
      <w:r w:rsidRPr="005B02BE">
        <w:rPr>
          <w:rFonts w:ascii="Courier New" w:eastAsia="Times New Roman" w:hAnsi="Courier New" w:cs="Courier New"/>
          <w:color w:val="CC7832"/>
          <w:szCs w:val="24"/>
          <w:lang w:eastAsia="es-ES" w:bidi="ar-SA"/>
        </w:rPr>
        <w:t xml:space="preserve">BETWEEN </w:t>
      </w:r>
      <w:r w:rsidRPr="005B02BE">
        <w:rPr>
          <w:rFonts w:ascii="Courier New" w:eastAsia="Times New Roman" w:hAnsi="Courier New" w:cs="Courier New"/>
          <w:color w:val="6897BB"/>
          <w:szCs w:val="24"/>
          <w:lang w:eastAsia="es-ES" w:bidi="ar-SA"/>
        </w:rPr>
        <w:t xml:space="preserve">900 </w:t>
      </w:r>
      <w:r w:rsidRPr="005B02BE">
        <w:rPr>
          <w:rFonts w:ascii="Courier New" w:eastAsia="Times New Roman" w:hAnsi="Courier New" w:cs="Courier New"/>
          <w:color w:val="CC7832"/>
          <w:szCs w:val="24"/>
          <w:lang w:eastAsia="es-ES" w:bidi="ar-SA"/>
        </w:rPr>
        <w:t xml:space="preserve">AND </w:t>
      </w:r>
      <w:r w:rsidRPr="005B02BE">
        <w:rPr>
          <w:rFonts w:ascii="Courier New" w:eastAsia="Times New Roman" w:hAnsi="Courier New" w:cs="Courier New"/>
          <w:color w:val="6897BB"/>
          <w:szCs w:val="24"/>
          <w:lang w:eastAsia="es-ES" w:bidi="ar-SA"/>
        </w:rPr>
        <w:t>1200</w:t>
      </w:r>
    </w:p>
    <w:p w14:paraId="20212DAD" w14:textId="6313A268" w:rsidR="00060DBB" w:rsidRDefault="00060DBB" w:rsidP="00060DBB">
      <w:pPr>
        <w:rPr>
          <w:rFonts w:ascii="Arial" w:hAnsi="Arial" w:cs="Arial"/>
        </w:rPr>
      </w:pPr>
    </w:p>
    <w:p w14:paraId="034A625A" w14:textId="590AB3E2" w:rsidR="00060DBB" w:rsidRDefault="00060DBB" w:rsidP="005B02B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A3C7A3" wp14:editId="482E6638">
            <wp:extent cx="3619500" cy="83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E580" w14:textId="441C0364" w:rsidR="00060DBB" w:rsidRDefault="00060DBB" w:rsidP="00060DBB">
      <w:pPr>
        <w:rPr>
          <w:rFonts w:ascii="Arial" w:hAnsi="Arial" w:cs="Arial"/>
        </w:rPr>
      </w:pPr>
    </w:p>
    <w:p w14:paraId="01BAED66" w14:textId="77777777" w:rsidR="00060DBB" w:rsidRPr="008A5568" w:rsidRDefault="00060DBB" w:rsidP="00060DBB">
      <w:pPr>
        <w:rPr>
          <w:rFonts w:ascii="Arial" w:hAnsi="Arial" w:cs="Arial"/>
        </w:rPr>
      </w:pPr>
    </w:p>
    <w:p w14:paraId="24FD66F2" w14:textId="33821480" w:rsidR="00060DBB" w:rsidRDefault="00060DBB" w:rsidP="00060DBB">
      <w:pPr>
        <w:numPr>
          <w:ilvl w:val="0"/>
          <w:numId w:val="1"/>
        </w:numPr>
        <w:rPr>
          <w:rFonts w:ascii="Arial" w:hAnsi="Arial" w:cs="Arial"/>
        </w:rPr>
      </w:pPr>
      <w:r w:rsidRPr="008A5568">
        <w:rPr>
          <w:rFonts w:ascii="Arial" w:hAnsi="Arial" w:cs="Arial"/>
        </w:rPr>
        <w:t>Muestra los seguros que haya vendido el empleado “33333333E”:</w:t>
      </w:r>
    </w:p>
    <w:p w14:paraId="20594765" w14:textId="77777777" w:rsidR="005B02BE" w:rsidRPr="005B02BE" w:rsidRDefault="005B02BE" w:rsidP="005B02BE"/>
    <w:p w14:paraId="7D7FBA99" w14:textId="28266962" w:rsidR="00F43966" w:rsidRPr="005B02BE" w:rsidRDefault="00F43966" w:rsidP="005B02BE">
      <w:pPr>
        <w:pStyle w:val="HTMLconformatoprevio"/>
        <w:ind w:left="426"/>
        <w:rPr>
          <w:color w:val="6A8759"/>
          <w:sz w:val="24"/>
          <w:szCs w:val="24"/>
        </w:rPr>
      </w:pPr>
      <w:r w:rsidRPr="005B02BE">
        <w:rPr>
          <w:color w:val="CC7832"/>
          <w:sz w:val="24"/>
          <w:szCs w:val="24"/>
        </w:rPr>
        <w:t xml:space="preserve">SELECT </w:t>
      </w:r>
      <w:r w:rsidRPr="005B02BE">
        <w:rPr>
          <w:color w:val="FFC66D"/>
          <w:sz w:val="24"/>
          <w:szCs w:val="24"/>
        </w:rPr>
        <w:t>*</w:t>
      </w:r>
      <w:r w:rsidRPr="005B02BE">
        <w:rPr>
          <w:color w:val="FFC66D"/>
          <w:sz w:val="24"/>
          <w:szCs w:val="24"/>
        </w:rPr>
        <w:br/>
      </w:r>
      <w:r w:rsidRPr="005B02BE">
        <w:rPr>
          <w:color w:val="CC7832"/>
          <w:sz w:val="24"/>
          <w:szCs w:val="24"/>
        </w:rPr>
        <w:t xml:space="preserve">FROM </w:t>
      </w:r>
      <w:r w:rsidRPr="005B02BE">
        <w:rPr>
          <w:color w:val="A9B7C6"/>
          <w:sz w:val="24"/>
          <w:szCs w:val="24"/>
        </w:rPr>
        <w:t>seguro</w:t>
      </w:r>
      <w:r w:rsidRPr="005B02BE">
        <w:rPr>
          <w:color w:val="A9B7C6"/>
          <w:sz w:val="24"/>
          <w:szCs w:val="24"/>
        </w:rPr>
        <w:br/>
      </w:r>
      <w:r w:rsidRPr="005B02BE">
        <w:rPr>
          <w:color w:val="CC7832"/>
          <w:sz w:val="24"/>
          <w:szCs w:val="24"/>
        </w:rPr>
        <w:t xml:space="preserve">WHERE </w:t>
      </w:r>
      <w:proofErr w:type="spellStart"/>
      <w:r w:rsidRPr="005B02BE">
        <w:rPr>
          <w:color w:val="9876AA"/>
          <w:sz w:val="24"/>
          <w:szCs w:val="24"/>
        </w:rPr>
        <w:t>dni_empleado</w:t>
      </w:r>
      <w:proofErr w:type="spellEnd"/>
      <w:r w:rsidRPr="005B02BE">
        <w:rPr>
          <w:color w:val="9876AA"/>
          <w:sz w:val="24"/>
          <w:szCs w:val="24"/>
        </w:rPr>
        <w:t xml:space="preserve"> </w:t>
      </w:r>
      <w:r w:rsidRPr="005B02BE">
        <w:rPr>
          <w:color w:val="A9B7C6"/>
          <w:sz w:val="24"/>
          <w:szCs w:val="24"/>
        </w:rPr>
        <w:t xml:space="preserve">= </w:t>
      </w:r>
      <w:r w:rsidRPr="005B02BE">
        <w:rPr>
          <w:color w:val="6A8759"/>
          <w:sz w:val="24"/>
          <w:szCs w:val="24"/>
        </w:rPr>
        <w:t>'33333333E'</w:t>
      </w:r>
    </w:p>
    <w:p w14:paraId="0A04BD43" w14:textId="77777777" w:rsidR="00F43966" w:rsidRDefault="00F43966" w:rsidP="00F43966">
      <w:pPr>
        <w:rPr>
          <w:rFonts w:ascii="Arial" w:hAnsi="Arial" w:cs="Arial"/>
        </w:rPr>
      </w:pPr>
    </w:p>
    <w:p w14:paraId="3E510744" w14:textId="79735448" w:rsidR="00060DBB" w:rsidRDefault="00F43966" w:rsidP="005B02B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753FAC" wp14:editId="314193DD">
            <wp:extent cx="6645910" cy="4445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14B2" w14:textId="77777777" w:rsidR="00F43966" w:rsidRDefault="00F43966" w:rsidP="00060DBB">
      <w:pPr>
        <w:rPr>
          <w:rFonts w:ascii="Arial" w:hAnsi="Arial" w:cs="Arial"/>
        </w:rPr>
      </w:pPr>
    </w:p>
    <w:p w14:paraId="55E59141" w14:textId="77777777" w:rsidR="00060DBB" w:rsidRPr="008A5568" w:rsidRDefault="00060DBB" w:rsidP="00060DBB">
      <w:pPr>
        <w:rPr>
          <w:rFonts w:ascii="Arial" w:hAnsi="Arial" w:cs="Arial"/>
        </w:rPr>
      </w:pPr>
    </w:p>
    <w:p w14:paraId="28632264" w14:textId="3BD25A2E" w:rsidR="00060DBB" w:rsidRDefault="00060DBB" w:rsidP="00060DBB">
      <w:pPr>
        <w:numPr>
          <w:ilvl w:val="0"/>
          <w:numId w:val="1"/>
        </w:numPr>
        <w:rPr>
          <w:rFonts w:ascii="Arial" w:hAnsi="Arial" w:cs="Arial"/>
        </w:rPr>
      </w:pPr>
      <w:r w:rsidRPr="008A5568">
        <w:rPr>
          <w:rFonts w:ascii="Arial" w:hAnsi="Arial" w:cs="Arial"/>
        </w:rPr>
        <w:t>Muestra los seguros del beneficiario “77777777B” que se le hayan cobrado en 2015:</w:t>
      </w:r>
    </w:p>
    <w:p w14:paraId="0FDA68D6" w14:textId="2E788CB7" w:rsidR="00F43966" w:rsidRDefault="00F43966" w:rsidP="00F43966">
      <w:pPr>
        <w:rPr>
          <w:rFonts w:ascii="Arial" w:hAnsi="Arial" w:cs="Arial"/>
        </w:rPr>
      </w:pPr>
    </w:p>
    <w:p w14:paraId="0A58B2F0" w14:textId="77777777" w:rsidR="00F43966" w:rsidRPr="005B02BE" w:rsidRDefault="00F43966" w:rsidP="005B02BE">
      <w:pPr>
        <w:pStyle w:val="HTMLconformatoprevio"/>
        <w:ind w:left="426"/>
        <w:rPr>
          <w:color w:val="A9B7C6"/>
          <w:sz w:val="24"/>
          <w:szCs w:val="24"/>
        </w:rPr>
      </w:pPr>
      <w:r w:rsidRPr="005B02BE">
        <w:rPr>
          <w:color w:val="CC7832"/>
          <w:sz w:val="24"/>
          <w:szCs w:val="24"/>
        </w:rPr>
        <w:t xml:space="preserve">SELECT </w:t>
      </w:r>
      <w:r w:rsidRPr="005B02BE">
        <w:rPr>
          <w:color w:val="FFC66D"/>
          <w:sz w:val="24"/>
          <w:szCs w:val="24"/>
        </w:rPr>
        <w:t>*</w:t>
      </w:r>
      <w:r w:rsidRPr="005B02BE">
        <w:rPr>
          <w:color w:val="FFC66D"/>
          <w:sz w:val="24"/>
          <w:szCs w:val="24"/>
        </w:rPr>
        <w:br/>
      </w:r>
      <w:r w:rsidRPr="005B02BE">
        <w:rPr>
          <w:color w:val="CC7832"/>
          <w:sz w:val="24"/>
          <w:szCs w:val="24"/>
        </w:rPr>
        <w:t xml:space="preserve">FROM </w:t>
      </w:r>
      <w:r w:rsidRPr="005B02BE">
        <w:rPr>
          <w:color w:val="A9B7C6"/>
          <w:sz w:val="24"/>
          <w:szCs w:val="24"/>
        </w:rPr>
        <w:t>seguro</w:t>
      </w:r>
      <w:r w:rsidRPr="005B02BE">
        <w:rPr>
          <w:color w:val="A9B7C6"/>
          <w:sz w:val="24"/>
          <w:szCs w:val="24"/>
        </w:rPr>
        <w:br/>
      </w:r>
      <w:r w:rsidRPr="005B02BE">
        <w:rPr>
          <w:color w:val="CC7832"/>
          <w:sz w:val="24"/>
          <w:szCs w:val="24"/>
        </w:rPr>
        <w:t xml:space="preserve">WHERE </w:t>
      </w:r>
      <w:proofErr w:type="spellStart"/>
      <w:r w:rsidRPr="005B02BE">
        <w:rPr>
          <w:color w:val="9876AA"/>
          <w:sz w:val="24"/>
          <w:szCs w:val="24"/>
        </w:rPr>
        <w:t>dni_beneficiario</w:t>
      </w:r>
      <w:proofErr w:type="spellEnd"/>
      <w:r w:rsidRPr="005B02BE">
        <w:rPr>
          <w:color w:val="9876AA"/>
          <w:sz w:val="24"/>
          <w:szCs w:val="24"/>
        </w:rPr>
        <w:t xml:space="preserve"> </w:t>
      </w:r>
      <w:r w:rsidRPr="005B02BE">
        <w:rPr>
          <w:color w:val="A9B7C6"/>
          <w:sz w:val="24"/>
          <w:szCs w:val="24"/>
        </w:rPr>
        <w:t xml:space="preserve">= </w:t>
      </w:r>
      <w:r w:rsidRPr="005B02BE">
        <w:rPr>
          <w:color w:val="6A8759"/>
          <w:sz w:val="24"/>
          <w:szCs w:val="24"/>
        </w:rPr>
        <w:t xml:space="preserve">'77777777B' </w:t>
      </w:r>
      <w:r w:rsidRPr="005B02BE">
        <w:rPr>
          <w:color w:val="CC7832"/>
          <w:sz w:val="24"/>
          <w:szCs w:val="24"/>
        </w:rPr>
        <w:t xml:space="preserve">AND </w:t>
      </w:r>
      <w:proofErr w:type="spellStart"/>
      <w:r w:rsidRPr="005B02BE">
        <w:rPr>
          <w:color w:val="9876AA"/>
          <w:sz w:val="24"/>
          <w:szCs w:val="24"/>
        </w:rPr>
        <w:t>fechacobro</w:t>
      </w:r>
      <w:proofErr w:type="spellEnd"/>
      <w:r w:rsidRPr="005B02BE">
        <w:rPr>
          <w:color w:val="9876AA"/>
          <w:sz w:val="24"/>
          <w:szCs w:val="24"/>
        </w:rPr>
        <w:t xml:space="preserve"> </w:t>
      </w:r>
      <w:r w:rsidRPr="005B02BE">
        <w:rPr>
          <w:color w:val="CC7832"/>
          <w:sz w:val="24"/>
          <w:szCs w:val="24"/>
        </w:rPr>
        <w:t xml:space="preserve">LIKE </w:t>
      </w:r>
      <w:r w:rsidRPr="005B02BE">
        <w:rPr>
          <w:color w:val="6A8759"/>
          <w:sz w:val="24"/>
          <w:szCs w:val="24"/>
        </w:rPr>
        <w:t>'2015%'</w:t>
      </w:r>
    </w:p>
    <w:p w14:paraId="61BB258A" w14:textId="03051918" w:rsidR="00F43966" w:rsidRDefault="00F43966" w:rsidP="00F43966">
      <w:pPr>
        <w:rPr>
          <w:rFonts w:ascii="Arial" w:hAnsi="Arial" w:cs="Arial"/>
        </w:rPr>
      </w:pPr>
    </w:p>
    <w:p w14:paraId="75A05E92" w14:textId="3A45B181" w:rsidR="00F43966" w:rsidRDefault="00F43966" w:rsidP="005B02B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B77B54" wp14:editId="071BECE2">
            <wp:extent cx="6645910" cy="296545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69D7" w14:textId="59E25178" w:rsidR="00F43966" w:rsidRDefault="00F43966" w:rsidP="00F43966">
      <w:pPr>
        <w:rPr>
          <w:rFonts w:ascii="Arial" w:hAnsi="Arial" w:cs="Arial"/>
        </w:rPr>
      </w:pPr>
    </w:p>
    <w:p w14:paraId="5A5C45CE" w14:textId="77777777" w:rsidR="00F43966" w:rsidRPr="008A5568" w:rsidRDefault="00F43966" w:rsidP="00F43966">
      <w:pPr>
        <w:rPr>
          <w:rFonts w:ascii="Arial" w:hAnsi="Arial" w:cs="Arial"/>
        </w:rPr>
      </w:pPr>
    </w:p>
    <w:p w14:paraId="2A827B07" w14:textId="293326CA" w:rsidR="00F43966" w:rsidRDefault="00060DBB" w:rsidP="002B617C">
      <w:pPr>
        <w:numPr>
          <w:ilvl w:val="0"/>
          <w:numId w:val="1"/>
        </w:numPr>
        <w:rPr>
          <w:rFonts w:ascii="Arial" w:hAnsi="Arial" w:cs="Arial"/>
        </w:rPr>
      </w:pPr>
      <w:r w:rsidRPr="00302BCE">
        <w:rPr>
          <w:rFonts w:ascii="Arial" w:hAnsi="Arial" w:cs="Arial"/>
        </w:rPr>
        <w:t>Modifica la categoría de todos los administrativos por “Administrativos”:</w:t>
      </w:r>
    </w:p>
    <w:p w14:paraId="2A63EDD3" w14:textId="56A77458" w:rsidR="00302BCE" w:rsidRDefault="00302BCE" w:rsidP="00302BCE">
      <w:pPr>
        <w:rPr>
          <w:rFonts w:ascii="Arial" w:hAnsi="Arial" w:cs="Arial"/>
        </w:rPr>
      </w:pPr>
    </w:p>
    <w:p w14:paraId="101ACF34" w14:textId="77777777" w:rsidR="00302BCE" w:rsidRPr="005B02BE" w:rsidRDefault="00302BCE" w:rsidP="005B02BE">
      <w:pPr>
        <w:pStyle w:val="HTMLconformatoprevio"/>
        <w:ind w:left="426"/>
        <w:rPr>
          <w:color w:val="A9B7C6"/>
          <w:sz w:val="24"/>
          <w:szCs w:val="24"/>
        </w:rPr>
      </w:pPr>
      <w:r w:rsidRPr="005B02BE">
        <w:rPr>
          <w:color w:val="CC7832"/>
          <w:sz w:val="24"/>
          <w:szCs w:val="24"/>
        </w:rPr>
        <w:t xml:space="preserve">UPDATE </w:t>
      </w:r>
      <w:r w:rsidRPr="005B02BE">
        <w:rPr>
          <w:color w:val="A9B7C6"/>
          <w:sz w:val="24"/>
          <w:szCs w:val="24"/>
        </w:rPr>
        <w:t>administrativo</w:t>
      </w:r>
      <w:r w:rsidRPr="005B02BE">
        <w:rPr>
          <w:color w:val="A9B7C6"/>
          <w:sz w:val="24"/>
          <w:szCs w:val="24"/>
        </w:rPr>
        <w:br/>
      </w:r>
      <w:r w:rsidRPr="005B02BE">
        <w:rPr>
          <w:color w:val="CC7832"/>
          <w:sz w:val="24"/>
          <w:szCs w:val="24"/>
        </w:rPr>
        <w:t xml:space="preserve">SET </w:t>
      </w:r>
      <w:proofErr w:type="spellStart"/>
      <w:r w:rsidRPr="005B02BE">
        <w:rPr>
          <w:color w:val="9876AA"/>
          <w:sz w:val="24"/>
          <w:szCs w:val="24"/>
        </w:rPr>
        <w:t>categoria</w:t>
      </w:r>
      <w:proofErr w:type="spellEnd"/>
      <w:r w:rsidRPr="005B02BE">
        <w:rPr>
          <w:color w:val="9876AA"/>
          <w:sz w:val="24"/>
          <w:szCs w:val="24"/>
        </w:rPr>
        <w:t xml:space="preserve"> </w:t>
      </w:r>
      <w:r w:rsidRPr="005B02BE">
        <w:rPr>
          <w:color w:val="A9B7C6"/>
          <w:sz w:val="24"/>
          <w:szCs w:val="24"/>
        </w:rPr>
        <w:t xml:space="preserve">= </w:t>
      </w:r>
      <w:r w:rsidRPr="005B02BE">
        <w:rPr>
          <w:color w:val="6A8759"/>
          <w:sz w:val="24"/>
          <w:szCs w:val="24"/>
        </w:rPr>
        <w:t>'Administrativos'</w:t>
      </w:r>
    </w:p>
    <w:p w14:paraId="712732C0" w14:textId="784A0496" w:rsidR="00302BCE" w:rsidRDefault="00302BCE" w:rsidP="00302BCE">
      <w:pPr>
        <w:rPr>
          <w:rFonts w:ascii="Arial" w:hAnsi="Arial" w:cs="Arial"/>
        </w:rPr>
      </w:pPr>
    </w:p>
    <w:p w14:paraId="4A9EDDAF" w14:textId="50BF3A55" w:rsidR="00302BCE" w:rsidRPr="00302BCE" w:rsidRDefault="00302BCE" w:rsidP="00146F3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2DB827" wp14:editId="1BFE91E1">
            <wp:extent cx="2628900" cy="676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1B6F" w14:textId="1C14BFD1" w:rsidR="00F43966" w:rsidRDefault="00F43966" w:rsidP="00F43966">
      <w:pPr>
        <w:rPr>
          <w:rFonts w:ascii="Arial" w:hAnsi="Arial" w:cs="Arial"/>
        </w:rPr>
      </w:pPr>
    </w:p>
    <w:p w14:paraId="630F6B66" w14:textId="619803EA" w:rsidR="005B02BE" w:rsidRDefault="005B02BE">
      <w:pPr>
        <w:widowControl/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9CB013" w14:textId="6FEA62ED" w:rsidR="00060DBB" w:rsidRDefault="00060DBB" w:rsidP="00060DBB">
      <w:pPr>
        <w:numPr>
          <w:ilvl w:val="0"/>
          <w:numId w:val="1"/>
        </w:numPr>
        <w:rPr>
          <w:rFonts w:ascii="Arial" w:hAnsi="Arial" w:cs="Arial"/>
        </w:rPr>
      </w:pPr>
      <w:r w:rsidRPr="008A5568">
        <w:rPr>
          <w:rFonts w:ascii="Arial" w:hAnsi="Arial" w:cs="Arial"/>
        </w:rPr>
        <w:lastRenderedPageBreak/>
        <w:t>Muestra los vendedores cuyo porcentaje esté entre 7 y 14:</w:t>
      </w:r>
    </w:p>
    <w:p w14:paraId="6CA63C6B" w14:textId="611FBFB7" w:rsidR="00302BCE" w:rsidRDefault="00302BCE" w:rsidP="00302BCE">
      <w:pPr>
        <w:rPr>
          <w:rFonts w:ascii="Arial" w:hAnsi="Arial" w:cs="Arial"/>
        </w:rPr>
      </w:pPr>
    </w:p>
    <w:p w14:paraId="4AC6120D" w14:textId="77777777" w:rsidR="00302BCE" w:rsidRPr="005B02BE" w:rsidRDefault="00302BCE" w:rsidP="005B02BE">
      <w:pPr>
        <w:pStyle w:val="HTMLconformatoprevio"/>
        <w:ind w:left="426"/>
        <w:rPr>
          <w:color w:val="A9B7C6"/>
          <w:sz w:val="24"/>
          <w:szCs w:val="24"/>
        </w:rPr>
      </w:pPr>
      <w:r w:rsidRPr="005B02BE">
        <w:rPr>
          <w:color w:val="CC7832"/>
          <w:sz w:val="24"/>
          <w:szCs w:val="24"/>
        </w:rPr>
        <w:t xml:space="preserve">SELECT </w:t>
      </w:r>
      <w:r w:rsidRPr="005B02BE">
        <w:rPr>
          <w:color w:val="FFC66D"/>
          <w:sz w:val="24"/>
          <w:szCs w:val="24"/>
        </w:rPr>
        <w:t>*</w:t>
      </w:r>
      <w:r w:rsidRPr="005B02BE">
        <w:rPr>
          <w:color w:val="FFC66D"/>
          <w:sz w:val="24"/>
          <w:szCs w:val="24"/>
        </w:rPr>
        <w:br/>
      </w:r>
      <w:r w:rsidRPr="005B02BE">
        <w:rPr>
          <w:color w:val="CC7832"/>
          <w:sz w:val="24"/>
          <w:szCs w:val="24"/>
        </w:rPr>
        <w:t xml:space="preserve">FROM </w:t>
      </w:r>
      <w:r w:rsidRPr="005B02BE">
        <w:rPr>
          <w:color w:val="A9B7C6"/>
          <w:sz w:val="24"/>
          <w:szCs w:val="24"/>
        </w:rPr>
        <w:t>vendedor</w:t>
      </w:r>
      <w:r w:rsidRPr="005B02BE">
        <w:rPr>
          <w:color w:val="A9B7C6"/>
          <w:sz w:val="24"/>
          <w:szCs w:val="24"/>
        </w:rPr>
        <w:br/>
      </w:r>
      <w:r w:rsidRPr="005B02BE">
        <w:rPr>
          <w:color w:val="CC7832"/>
          <w:sz w:val="24"/>
          <w:szCs w:val="24"/>
        </w:rPr>
        <w:t xml:space="preserve">WHERE </w:t>
      </w:r>
      <w:r w:rsidRPr="005B02BE">
        <w:rPr>
          <w:color w:val="9876AA"/>
          <w:sz w:val="24"/>
          <w:szCs w:val="24"/>
        </w:rPr>
        <w:t xml:space="preserve">porcentaje </w:t>
      </w:r>
      <w:r w:rsidRPr="005B02BE">
        <w:rPr>
          <w:color w:val="CC7832"/>
          <w:sz w:val="24"/>
          <w:szCs w:val="24"/>
        </w:rPr>
        <w:t xml:space="preserve">BETWEEN </w:t>
      </w:r>
      <w:r w:rsidRPr="005B02BE">
        <w:rPr>
          <w:color w:val="6897BB"/>
          <w:sz w:val="24"/>
          <w:szCs w:val="24"/>
        </w:rPr>
        <w:t xml:space="preserve">7 </w:t>
      </w:r>
      <w:r w:rsidRPr="005B02BE">
        <w:rPr>
          <w:color w:val="CC7832"/>
          <w:sz w:val="24"/>
          <w:szCs w:val="24"/>
        </w:rPr>
        <w:t xml:space="preserve">AND </w:t>
      </w:r>
      <w:r w:rsidRPr="005B02BE">
        <w:rPr>
          <w:color w:val="6897BB"/>
          <w:sz w:val="24"/>
          <w:szCs w:val="24"/>
        </w:rPr>
        <w:t>14</w:t>
      </w:r>
    </w:p>
    <w:p w14:paraId="1A0ABA42" w14:textId="4615EE53" w:rsidR="00302BCE" w:rsidRDefault="00302BCE" w:rsidP="00302BCE">
      <w:pPr>
        <w:rPr>
          <w:rFonts w:ascii="Arial" w:hAnsi="Arial" w:cs="Arial"/>
        </w:rPr>
      </w:pPr>
    </w:p>
    <w:p w14:paraId="5264BABF" w14:textId="33DC45B9" w:rsidR="00302BCE" w:rsidRDefault="00302BCE" w:rsidP="005B02B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E0EB60" wp14:editId="03B29DE4">
            <wp:extent cx="3705225" cy="457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A28D" w14:textId="5047B49E" w:rsidR="005B02BE" w:rsidRDefault="005B02BE" w:rsidP="005B02BE">
      <w:pPr>
        <w:jc w:val="center"/>
        <w:rPr>
          <w:rFonts w:ascii="Arial" w:hAnsi="Arial" w:cs="Arial"/>
        </w:rPr>
      </w:pPr>
    </w:p>
    <w:p w14:paraId="69E8F07B" w14:textId="77777777" w:rsidR="005B02BE" w:rsidRDefault="005B02BE" w:rsidP="005B02BE">
      <w:pPr>
        <w:jc w:val="center"/>
        <w:rPr>
          <w:rFonts w:ascii="Arial" w:hAnsi="Arial" w:cs="Arial"/>
        </w:rPr>
      </w:pPr>
    </w:p>
    <w:p w14:paraId="1A1BB507" w14:textId="285E8BC8" w:rsidR="00060DBB" w:rsidRDefault="00060DBB" w:rsidP="00060DBB">
      <w:pPr>
        <w:numPr>
          <w:ilvl w:val="0"/>
          <w:numId w:val="1"/>
        </w:numPr>
        <w:rPr>
          <w:rFonts w:ascii="Arial" w:hAnsi="Arial" w:cs="Arial"/>
        </w:rPr>
      </w:pPr>
      <w:r w:rsidRPr="008A5568">
        <w:rPr>
          <w:rFonts w:ascii="Arial" w:hAnsi="Arial" w:cs="Arial"/>
        </w:rPr>
        <w:t>Elimina al empleado “55555555E”:</w:t>
      </w:r>
    </w:p>
    <w:p w14:paraId="4E253D1D" w14:textId="77777777" w:rsidR="005B02BE" w:rsidRPr="005B02BE" w:rsidRDefault="005B02BE" w:rsidP="005B02BE"/>
    <w:p w14:paraId="3770286A" w14:textId="77777777" w:rsidR="00302BCE" w:rsidRPr="005B02BE" w:rsidRDefault="00302BCE" w:rsidP="005B02BE">
      <w:pPr>
        <w:pStyle w:val="HTMLconformatoprevio"/>
        <w:ind w:left="426"/>
        <w:rPr>
          <w:color w:val="A9B7C6"/>
          <w:sz w:val="24"/>
          <w:szCs w:val="24"/>
        </w:rPr>
      </w:pPr>
      <w:r w:rsidRPr="005B02BE">
        <w:rPr>
          <w:color w:val="CC7832"/>
          <w:sz w:val="24"/>
          <w:szCs w:val="24"/>
        </w:rPr>
        <w:t>DELETE</w:t>
      </w:r>
      <w:r w:rsidRPr="005B02BE">
        <w:rPr>
          <w:color w:val="CC7832"/>
          <w:sz w:val="24"/>
          <w:szCs w:val="24"/>
        </w:rPr>
        <w:br/>
        <w:t xml:space="preserve">FROM </w:t>
      </w:r>
      <w:r w:rsidRPr="005B02BE">
        <w:rPr>
          <w:color w:val="A9B7C6"/>
          <w:sz w:val="24"/>
          <w:szCs w:val="24"/>
        </w:rPr>
        <w:t>empleado</w:t>
      </w:r>
      <w:r w:rsidRPr="005B02BE">
        <w:rPr>
          <w:color w:val="A9B7C6"/>
          <w:sz w:val="24"/>
          <w:szCs w:val="24"/>
        </w:rPr>
        <w:br/>
      </w:r>
      <w:r w:rsidRPr="005B02BE">
        <w:rPr>
          <w:color w:val="CC7832"/>
          <w:sz w:val="24"/>
          <w:szCs w:val="24"/>
        </w:rPr>
        <w:t xml:space="preserve">WHERE </w:t>
      </w:r>
      <w:proofErr w:type="spellStart"/>
      <w:r w:rsidRPr="005B02BE">
        <w:rPr>
          <w:color w:val="9876AA"/>
          <w:sz w:val="24"/>
          <w:szCs w:val="24"/>
        </w:rPr>
        <w:t>dni</w:t>
      </w:r>
      <w:proofErr w:type="spellEnd"/>
      <w:r w:rsidRPr="005B02BE">
        <w:rPr>
          <w:color w:val="9876AA"/>
          <w:sz w:val="24"/>
          <w:szCs w:val="24"/>
        </w:rPr>
        <w:t xml:space="preserve"> </w:t>
      </w:r>
      <w:r w:rsidRPr="005B02BE">
        <w:rPr>
          <w:color w:val="A9B7C6"/>
          <w:sz w:val="24"/>
          <w:szCs w:val="24"/>
        </w:rPr>
        <w:t xml:space="preserve">= </w:t>
      </w:r>
      <w:r w:rsidRPr="005B02BE">
        <w:rPr>
          <w:color w:val="6A8759"/>
          <w:sz w:val="24"/>
          <w:szCs w:val="24"/>
        </w:rPr>
        <w:t>'55555555E'</w:t>
      </w:r>
    </w:p>
    <w:p w14:paraId="51C65706" w14:textId="2DA9BE1D" w:rsidR="00302BCE" w:rsidRDefault="00302BCE" w:rsidP="00302BCE">
      <w:pPr>
        <w:rPr>
          <w:rFonts w:ascii="Arial" w:hAnsi="Arial" w:cs="Arial"/>
        </w:rPr>
      </w:pPr>
    </w:p>
    <w:p w14:paraId="63EF2843" w14:textId="68F7D752" w:rsidR="00302BCE" w:rsidRDefault="00302BCE" w:rsidP="005B02B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0C660B" wp14:editId="47A0C3A5">
            <wp:extent cx="6645910" cy="125730"/>
            <wp:effectExtent l="0" t="0" r="254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220B" w14:textId="4675A4D2" w:rsidR="00302BCE" w:rsidRDefault="00302BCE" w:rsidP="00302BCE">
      <w:pPr>
        <w:rPr>
          <w:rFonts w:ascii="Arial" w:hAnsi="Arial" w:cs="Arial"/>
        </w:rPr>
      </w:pPr>
    </w:p>
    <w:p w14:paraId="2A40EF32" w14:textId="77777777" w:rsidR="005B02BE" w:rsidRPr="008A5568" w:rsidRDefault="005B02BE" w:rsidP="00302BCE">
      <w:pPr>
        <w:rPr>
          <w:rFonts w:ascii="Arial" w:hAnsi="Arial" w:cs="Arial"/>
        </w:rPr>
      </w:pPr>
    </w:p>
    <w:p w14:paraId="33FC8524" w14:textId="72F5FBEB" w:rsidR="00060DBB" w:rsidRDefault="00060DBB" w:rsidP="00060DBB">
      <w:pPr>
        <w:numPr>
          <w:ilvl w:val="0"/>
          <w:numId w:val="1"/>
        </w:numPr>
        <w:rPr>
          <w:rFonts w:ascii="Arial" w:hAnsi="Arial" w:cs="Arial"/>
        </w:rPr>
      </w:pPr>
      <w:r w:rsidRPr="008A5568">
        <w:rPr>
          <w:rFonts w:ascii="Arial" w:hAnsi="Arial" w:cs="Arial"/>
        </w:rPr>
        <w:t>Muestra los beneficiarios que contengan la cadena “</w:t>
      </w:r>
      <w:proofErr w:type="spellStart"/>
      <w:r w:rsidRPr="008A5568">
        <w:rPr>
          <w:rFonts w:ascii="Arial" w:hAnsi="Arial" w:cs="Arial"/>
        </w:rPr>
        <w:t>ma</w:t>
      </w:r>
      <w:proofErr w:type="spellEnd"/>
      <w:r w:rsidRPr="008A5568">
        <w:rPr>
          <w:rFonts w:ascii="Arial" w:hAnsi="Arial" w:cs="Arial"/>
        </w:rPr>
        <w:t>” en su nombre:</w:t>
      </w:r>
    </w:p>
    <w:p w14:paraId="61CE67EC" w14:textId="77777777" w:rsidR="005B02BE" w:rsidRDefault="005B02BE" w:rsidP="005B02BE">
      <w:pPr>
        <w:ind w:left="720"/>
        <w:rPr>
          <w:rFonts w:ascii="Arial" w:hAnsi="Arial" w:cs="Arial"/>
        </w:rPr>
      </w:pPr>
    </w:p>
    <w:p w14:paraId="30867569" w14:textId="0BD2B2B5" w:rsidR="005B02BE" w:rsidRDefault="005B02BE" w:rsidP="005B02BE">
      <w:pPr>
        <w:pStyle w:val="HTMLconformatoprevio"/>
        <w:ind w:left="426"/>
        <w:rPr>
          <w:color w:val="6A8759"/>
          <w:sz w:val="24"/>
          <w:szCs w:val="24"/>
        </w:rPr>
      </w:pPr>
      <w:r w:rsidRPr="005B02BE">
        <w:rPr>
          <w:color w:val="CC7832"/>
          <w:sz w:val="24"/>
          <w:szCs w:val="24"/>
        </w:rPr>
        <w:t xml:space="preserve">SELECT </w:t>
      </w:r>
      <w:r w:rsidRPr="005B02BE">
        <w:rPr>
          <w:color w:val="FFC66D"/>
          <w:sz w:val="24"/>
          <w:szCs w:val="24"/>
        </w:rPr>
        <w:t>*</w:t>
      </w:r>
      <w:r w:rsidRPr="005B02BE">
        <w:rPr>
          <w:color w:val="FFC66D"/>
          <w:sz w:val="24"/>
          <w:szCs w:val="24"/>
        </w:rPr>
        <w:br/>
      </w:r>
      <w:r w:rsidRPr="005B02BE">
        <w:rPr>
          <w:color w:val="CC7832"/>
          <w:sz w:val="24"/>
          <w:szCs w:val="24"/>
        </w:rPr>
        <w:t xml:space="preserve">FROM </w:t>
      </w:r>
      <w:r w:rsidRPr="005B02BE">
        <w:rPr>
          <w:color w:val="A9B7C6"/>
          <w:sz w:val="24"/>
          <w:szCs w:val="24"/>
        </w:rPr>
        <w:t>beneficiario</w:t>
      </w:r>
      <w:r w:rsidRPr="005B02BE">
        <w:rPr>
          <w:color w:val="A9B7C6"/>
          <w:sz w:val="24"/>
          <w:szCs w:val="24"/>
        </w:rPr>
        <w:br/>
      </w:r>
      <w:r w:rsidRPr="005B02BE">
        <w:rPr>
          <w:color w:val="CC7832"/>
          <w:sz w:val="24"/>
          <w:szCs w:val="24"/>
        </w:rPr>
        <w:t xml:space="preserve">WHERE </w:t>
      </w:r>
      <w:r w:rsidRPr="005B02BE">
        <w:rPr>
          <w:color w:val="9876AA"/>
          <w:sz w:val="24"/>
          <w:szCs w:val="24"/>
        </w:rPr>
        <w:t xml:space="preserve">nombre </w:t>
      </w:r>
      <w:r w:rsidRPr="005B02BE">
        <w:rPr>
          <w:color w:val="CC7832"/>
          <w:sz w:val="24"/>
          <w:szCs w:val="24"/>
        </w:rPr>
        <w:t xml:space="preserve">LIKE </w:t>
      </w:r>
      <w:r w:rsidRPr="005B02BE">
        <w:rPr>
          <w:color w:val="6A8759"/>
          <w:sz w:val="24"/>
          <w:szCs w:val="24"/>
        </w:rPr>
        <w:t>'%</w:t>
      </w:r>
      <w:proofErr w:type="spellStart"/>
      <w:r w:rsidRPr="005B02BE">
        <w:rPr>
          <w:color w:val="6A8759"/>
          <w:sz w:val="24"/>
          <w:szCs w:val="24"/>
        </w:rPr>
        <w:t>ma</w:t>
      </w:r>
      <w:proofErr w:type="spellEnd"/>
      <w:r w:rsidRPr="005B02BE">
        <w:rPr>
          <w:color w:val="6A8759"/>
          <w:sz w:val="24"/>
          <w:szCs w:val="24"/>
        </w:rPr>
        <w:t>%'</w:t>
      </w:r>
    </w:p>
    <w:p w14:paraId="2D1E6F5F" w14:textId="03A34A09" w:rsidR="00DC0A58" w:rsidRDefault="00DC0A58" w:rsidP="005B02BE">
      <w:pPr>
        <w:pStyle w:val="HTMLconformatoprevio"/>
        <w:ind w:left="426"/>
        <w:rPr>
          <w:color w:val="6A8759"/>
          <w:sz w:val="24"/>
          <w:szCs w:val="24"/>
        </w:rPr>
      </w:pPr>
    </w:p>
    <w:p w14:paraId="2A5BE96D" w14:textId="57519E67" w:rsidR="00DC0A58" w:rsidRDefault="00DC0A58" w:rsidP="00146F33">
      <w:pPr>
        <w:pStyle w:val="HTMLconformatoprevio"/>
        <w:ind w:left="426"/>
        <w:jc w:val="center"/>
        <w:rPr>
          <w:color w:val="6A8759"/>
          <w:sz w:val="24"/>
          <w:szCs w:val="24"/>
        </w:rPr>
      </w:pPr>
      <w:r>
        <w:rPr>
          <w:noProof/>
        </w:rPr>
        <w:drawing>
          <wp:inline distT="0" distB="0" distL="0" distR="0" wp14:anchorId="7136C0CA" wp14:editId="5C8EEA62">
            <wp:extent cx="2466975" cy="685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440F" w14:textId="77777777" w:rsidR="005B02BE" w:rsidRDefault="005B02BE" w:rsidP="005B02BE">
      <w:pPr>
        <w:rPr>
          <w:rFonts w:ascii="Arial" w:hAnsi="Arial" w:cs="Arial"/>
        </w:rPr>
      </w:pPr>
    </w:p>
    <w:p w14:paraId="4C171E98" w14:textId="77777777" w:rsidR="00302BCE" w:rsidRPr="008A5568" w:rsidRDefault="00302BCE" w:rsidP="00302BCE">
      <w:pPr>
        <w:rPr>
          <w:rFonts w:ascii="Arial" w:hAnsi="Arial" w:cs="Arial"/>
        </w:rPr>
      </w:pPr>
    </w:p>
    <w:p w14:paraId="798C875F" w14:textId="466C8358" w:rsidR="00060DBB" w:rsidRDefault="00060DBB" w:rsidP="00060DBB">
      <w:pPr>
        <w:numPr>
          <w:ilvl w:val="0"/>
          <w:numId w:val="1"/>
        </w:numPr>
        <w:rPr>
          <w:rFonts w:ascii="Arial" w:hAnsi="Arial" w:cs="Arial"/>
        </w:rPr>
      </w:pPr>
      <w:r w:rsidRPr="008A5568">
        <w:rPr>
          <w:rFonts w:ascii="Arial" w:hAnsi="Arial" w:cs="Arial"/>
        </w:rPr>
        <w:t>Elimina al beneficiario “66666666B”:</w:t>
      </w:r>
    </w:p>
    <w:p w14:paraId="4BF7B304" w14:textId="789B7771" w:rsidR="005B02BE" w:rsidRDefault="005B02BE" w:rsidP="005B02BE">
      <w:pPr>
        <w:rPr>
          <w:rFonts w:ascii="Arial" w:hAnsi="Arial" w:cs="Arial"/>
        </w:rPr>
      </w:pPr>
    </w:p>
    <w:p w14:paraId="20C85AA2" w14:textId="77777777" w:rsidR="005B02BE" w:rsidRPr="005B02BE" w:rsidRDefault="005B02BE" w:rsidP="005B02BE">
      <w:pPr>
        <w:pStyle w:val="HTMLconformatoprevio"/>
        <w:ind w:left="426"/>
        <w:rPr>
          <w:color w:val="A9B7C6"/>
          <w:sz w:val="24"/>
          <w:szCs w:val="24"/>
        </w:rPr>
      </w:pPr>
      <w:r w:rsidRPr="005B02BE">
        <w:rPr>
          <w:color w:val="CC7832"/>
          <w:sz w:val="24"/>
          <w:szCs w:val="24"/>
        </w:rPr>
        <w:t>DELETE</w:t>
      </w:r>
      <w:r w:rsidRPr="005B02BE">
        <w:rPr>
          <w:color w:val="CC7832"/>
          <w:sz w:val="24"/>
          <w:szCs w:val="24"/>
        </w:rPr>
        <w:br/>
        <w:t xml:space="preserve">FROM </w:t>
      </w:r>
      <w:r w:rsidRPr="005B02BE">
        <w:rPr>
          <w:color w:val="A9B7C6"/>
          <w:sz w:val="24"/>
          <w:szCs w:val="24"/>
        </w:rPr>
        <w:t>beneficiario</w:t>
      </w:r>
      <w:r w:rsidRPr="005B02BE">
        <w:rPr>
          <w:color w:val="A9B7C6"/>
          <w:sz w:val="24"/>
          <w:szCs w:val="24"/>
        </w:rPr>
        <w:br/>
      </w:r>
      <w:r w:rsidRPr="005B02BE">
        <w:rPr>
          <w:color w:val="CC7832"/>
          <w:sz w:val="24"/>
          <w:szCs w:val="24"/>
        </w:rPr>
        <w:t xml:space="preserve">WHERE </w:t>
      </w:r>
      <w:proofErr w:type="spellStart"/>
      <w:r w:rsidRPr="005B02BE">
        <w:rPr>
          <w:color w:val="9876AA"/>
          <w:sz w:val="24"/>
          <w:szCs w:val="24"/>
        </w:rPr>
        <w:t>dni</w:t>
      </w:r>
      <w:proofErr w:type="spellEnd"/>
      <w:r w:rsidRPr="005B02BE">
        <w:rPr>
          <w:color w:val="9876AA"/>
          <w:sz w:val="24"/>
          <w:szCs w:val="24"/>
        </w:rPr>
        <w:t xml:space="preserve"> </w:t>
      </w:r>
      <w:r w:rsidRPr="005B02BE">
        <w:rPr>
          <w:color w:val="A9B7C6"/>
          <w:sz w:val="24"/>
          <w:szCs w:val="24"/>
        </w:rPr>
        <w:t xml:space="preserve">= </w:t>
      </w:r>
      <w:r w:rsidRPr="005B02BE">
        <w:rPr>
          <w:color w:val="6A8759"/>
          <w:sz w:val="24"/>
          <w:szCs w:val="24"/>
        </w:rPr>
        <w:t>'66666666B'</w:t>
      </w:r>
    </w:p>
    <w:p w14:paraId="008FA490" w14:textId="21A8CFE0" w:rsidR="005B02BE" w:rsidRDefault="005B02BE" w:rsidP="005B02BE">
      <w:pPr>
        <w:jc w:val="center"/>
        <w:rPr>
          <w:rFonts w:ascii="Arial" w:hAnsi="Arial" w:cs="Arial"/>
        </w:rPr>
      </w:pPr>
    </w:p>
    <w:p w14:paraId="643B9A9E" w14:textId="7C411B10" w:rsidR="005B02BE" w:rsidRPr="008A5568" w:rsidRDefault="005B02BE" w:rsidP="005B02B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B83DB4" wp14:editId="7F241D32">
            <wp:extent cx="2438400" cy="885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BE97" w14:textId="690320D0" w:rsidR="0077407A" w:rsidRDefault="00882404" w:rsidP="002F2479"/>
    <w:p w14:paraId="380EBD61" w14:textId="77777777" w:rsidR="00060DBB" w:rsidRPr="002F2479" w:rsidRDefault="00060DBB" w:rsidP="002F2479"/>
    <w:sectPr w:rsidR="00060DBB" w:rsidRPr="002F2479" w:rsidSect="00B44F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0299" w14:textId="77777777" w:rsidR="00882404" w:rsidRDefault="00882404" w:rsidP="00B44F9A">
      <w:r>
        <w:separator/>
      </w:r>
    </w:p>
  </w:endnote>
  <w:endnote w:type="continuationSeparator" w:id="0">
    <w:p w14:paraId="3FB57638" w14:textId="77777777" w:rsidR="00882404" w:rsidRDefault="00882404" w:rsidP="00B4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B5E5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21267181" w14:textId="77777777" w:rsidTr="00B44F9A">
      <w:trPr>
        <w:jc w:val="right"/>
      </w:trPr>
      <w:tc>
        <w:tcPr>
          <w:tcW w:w="4795" w:type="dxa"/>
          <w:vAlign w:val="center"/>
        </w:tcPr>
        <w:p w14:paraId="68B82221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</w:rPr>
          </w:pPr>
          <w:r>
            <w:rPr>
              <w:rFonts w:ascii="Arial" w:hAnsi="Arial" w:cs="Arial"/>
              <w:caps/>
              <w:color w:val="000000" w:themeColor="text1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7B024538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ADD1497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331E7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191CE" w14:textId="77777777" w:rsidR="00882404" w:rsidRDefault="00882404" w:rsidP="00B44F9A">
      <w:r>
        <w:separator/>
      </w:r>
    </w:p>
  </w:footnote>
  <w:footnote w:type="continuationSeparator" w:id="0">
    <w:p w14:paraId="49EED946" w14:textId="77777777" w:rsidR="00882404" w:rsidRDefault="00882404" w:rsidP="00B44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0C983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7F407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46647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A4517"/>
    <w:multiLevelType w:val="multilevel"/>
    <w:tmpl w:val="67A23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BB"/>
    <w:rsid w:val="00060DBB"/>
    <w:rsid w:val="0009761D"/>
    <w:rsid w:val="00146F33"/>
    <w:rsid w:val="00164043"/>
    <w:rsid w:val="002E4586"/>
    <w:rsid w:val="002F2479"/>
    <w:rsid w:val="00302BCE"/>
    <w:rsid w:val="003A30B3"/>
    <w:rsid w:val="00436097"/>
    <w:rsid w:val="004E374F"/>
    <w:rsid w:val="004F0C5C"/>
    <w:rsid w:val="00555552"/>
    <w:rsid w:val="005B02BE"/>
    <w:rsid w:val="00703A98"/>
    <w:rsid w:val="00882404"/>
    <w:rsid w:val="009C252B"/>
    <w:rsid w:val="00A05A01"/>
    <w:rsid w:val="00A84FEB"/>
    <w:rsid w:val="00B44F9A"/>
    <w:rsid w:val="00B740DF"/>
    <w:rsid w:val="00D46A71"/>
    <w:rsid w:val="00DC0A58"/>
    <w:rsid w:val="00DC0DF9"/>
    <w:rsid w:val="00F4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4AF5"/>
  <w15:chartTrackingRefBased/>
  <w15:docId w15:val="{0595A04D-5B0B-4C3B-B013-CDED93A4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B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0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0DB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60DB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23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3</cp:revision>
  <dcterms:created xsi:type="dcterms:W3CDTF">2022-01-17T17:09:00Z</dcterms:created>
  <dcterms:modified xsi:type="dcterms:W3CDTF">2022-01-17T17:32:00Z</dcterms:modified>
</cp:coreProperties>
</file>