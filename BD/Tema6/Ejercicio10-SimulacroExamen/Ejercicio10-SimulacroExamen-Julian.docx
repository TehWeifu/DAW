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12EF" w14:textId="77777777" w:rsidR="00491D94" w:rsidRPr="0036778C" w:rsidRDefault="00491D94" w:rsidP="00491D94">
      <w:pPr>
        <w:pBdr>
          <w:bottom w:val="single" w:sz="4" w:space="1" w:color="auto"/>
        </w:pBdr>
        <w:jc w:val="center"/>
        <w:rPr>
          <w:b/>
          <w:sz w:val="96"/>
          <w:szCs w:val="96"/>
        </w:rPr>
      </w:pPr>
      <w:r w:rsidRPr="0036778C">
        <w:rPr>
          <w:b/>
          <w:sz w:val="96"/>
          <w:szCs w:val="96"/>
        </w:rPr>
        <w:t>Simulacro Examen</w:t>
      </w:r>
    </w:p>
    <w:p w14:paraId="4DE84526" w14:textId="77777777" w:rsidR="00491D94" w:rsidRPr="00B53153" w:rsidRDefault="00491D94" w:rsidP="00491D94">
      <w:pPr>
        <w:jc w:val="both"/>
        <w:rPr>
          <w:sz w:val="24"/>
          <w:szCs w:val="24"/>
        </w:rPr>
      </w:pPr>
    </w:p>
    <w:p w14:paraId="5160684C" w14:textId="03B9F8BE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CB4582">
        <w:rPr>
          <w:sz w:val="24"/>
          <w:szCs w:val="24"/>
        </w:rPr>
        <w:t>Muestra las canciones del grupo 2 cuyo álbum empiece por F, mostrando los resultados por canción de forma descendente:</w:t>
      </w:r>
    </w:p>
    <w:p w14:paraId="10883B70" w14:textId="77777777" w:rsidR="008743B6" w:rsidRPr="008743B6" w:rsidRDefault="008743B6" w:rsidP="008743B6"/>
    <w:p w14:paraId="141D8553" w14:textId="77777777" w:rsidR="00CB4582" w:rsidRPr="00CB4582" w:rsidRDefault="00CB4582" w:rsidP="0087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</w:pP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SELECT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>c.*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br/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FROM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>canciones c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br/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WHERE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>c.</w:t>
      </w:r>
      <w:r w:rsidRPr="00CB4582">
        <w:rPr>
          <w:rFonts w:ascii="Courier New" w:eastAsia="Times New Roman" w:hAnsi="Courier New" w:cs="Courier New"/>
          <w:color w:val="9876AA"/>
          <w:sz w:val="24"/>
          <w:szCs w:val="24"/>
          <w:lang w:val="es-ES"/>
        </w:rPr>
        <w:t xml:space="preserve">grupo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 xml:space="preserve">= </w:t>
      </w:r>
      <w:r w:rsidRPr="00CB4582">
        <w:rPr>
          <w:rFonts w:ascii="Courier New" w:eastAsia="Times New Roman" w:hAnsi="Courier New" w:cs="Courier New"/>
          <w:color w:val="6897BB"/>
          <w:sz w:val="24"/>
          <w:szCs w:val="24"/>
          <w:lang w:val="es-ES"/>
        </w:rPr>
        <w:t>2</w:t>
      </w:r>
      <w:r w:rsidRPr="00CB4582">
        <w:rPr>
          <w:rFonts w:ascii="Courier New" w:eastAsia="Times New Roman" w:hAnsi="Courier New" w:cs="Courier New"/>
          <w:color w:val="6897BB"/>
          <w:sz w:val="24"/>
          <w:szCs w:val="24"/>
          <w:lang w:val="es-ES"/>
        </w:rPr>
        <w:br/>
        <w:t xml:space="preserve">  </w:t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AND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>c.</w:t>
      </w:r>
      <w:r w:rsidRPr="00CB4582">
        <w:rPr>
          <w:rFonts w:ascii="Courier New" w:eastAsia="Times New Roman" w:hAnsi="Courier New" w:cs="Courier New"/>
          <w:color w:val="9876AA"/>
          <w:sz w:val="24"/>
          <w:szCs w:val="24"/>
          <w:lang w:val="es-ES"/>
        </w:rPr>
        <w:t xml:space="preserve">album </w:t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LIKE </w:t>
      </w:r>
      <w:r w:rsidRPr="00CB4582">
        <w:rPr>
          <w:rFonts w:ascii="Courier New" w:eastAsia="Times New Roman" w:hAnsi="Courier New" w:cs="Courier New"/>
          <w:color w:val="6A8759"/>
          <w:sz w:val="24"/>
          <w:szCs w:val="24"/>
          <w:lang w:val="es-ES"/>
        </w:rPr>
        <w:t>'F%'</w:t>
      </w:r>
      <w:r w:rsidRPr="00CB4582">
        <w:rPr>
          <w:rFonts w:ascii="Courier New" w:eastAsia="Times New Roman" w:hAnsi="Courier New" w:cs="Courier New"/>
          <w:color w:val="6A8759"/>
          <w:sz w:val="24"/>
          <w:szCs w:val="24"/>
          <w:lang w:val="es-ES"/>
        </w:rPr>
        <w:br/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 xml:space="preserve">ORDER BY </w:t>
      </w:r>
      <w:r w:rsidRPr="00CB4582">
        <w:rPr>
          <w:rFonts w:ascii="Courier New" w:eastAsia="Times New Roman" w:hAnsi="Courier New" w:cs="Courier New"/>
          <w:color w:val="A9B7C6"/>
          <w:sz w:val="24"/>
          <w:szCs w:val="24"/>
          <w:lang w:val="es-ES"/>
        </w:rPr>
        <w:t>c.</w:t>
      </w:r>
      <w:r w:rsidRPr="00CB4582">
        <w:rPr>
          <w:rFonts w:ascii="Courier New" w:eastAsia="Times New Roman" w:hAnsi="Courier New" w:cs="Courier New"/>
          <w:color w:val="9876AA"/>
          <w:sz w:val="24"/>
          <w:szCs w:val="24"/>
          <w:lang w:val="es-ES"/>
        </w:rPr>
        <w:t xml:space="preserve">cancion </w:t>
      </w:r>
      <w:r w:rsidRPr="00CB4582">
        <w:rPr>
          <w:rFonts w:ascii="Courier New" w:eastAsia="Times New Roman" w:hAnsi="Courier New" w:cs="Courier New"/>
          <w:color w:val="CC7832"/>
          <w:sz w:val="24"/>
          <w:szCs w:val="24"/>
          <w:lang w:val="es-ES"/>
        </w:rPr>
        <w:t>DESC</w:t>
      </w:r>
    </w:p>
    <w:p w14:paraId="12A34653" w14:textId="08329367" w:rsidR="00CB4582" w:rsidRDefault="00CB4582" w:rsidP="00CB4582">
      <w:pPr>
        <w:jc w:val="both"/>
        <w:rPr>
          <w:sz w:val="24"/>
          <w:szCs w:val="24"/>
        </w:rPr>
      </w:pPr>
    </w:p>
    <w:p w14:paraId="174D9DC1" w14:textId="65EE95F1" w:rsidR="00CB4582" w:rsidRDefault="00CB4582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FB2B5A" wp14:editId="739F9129">
            <wp:extent cx="6645910" cy="7721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5FD" w14:textId="555CE3D2" w:rsidR="00CB4582" w:rsidRDefault="00CB4582" w:rsidP="00CB4582">
      <w:pPr>
        <w:jc w:val="both"/>
        <w:rPr>
          <w:sz w:val="24"/>
          <w:szCs w:val="24"/>
        </w:rPr>
      </w:pPr>
    </w:p>
    <w:p w14:paraId="679CC89A" w14:textId="77777777" w:rsidR="008743B6" w:rsidRPr="00CB4582" w:rsidRDefault="008743B6" w:rsidP="00CB4582">
      <w:pPr>
        <w:jc w:val="both"/>
        <w:rPr>
          <w:sz w:val="24"/>
          <w:szCs w:val="24"/>
        </w:rPr>
      </w:pPr>
    </w:p>
    <w:p w14:paraId="0D630036" w14:textId="1F0CAD55" w:rsidR="00CB4582" w:rsidRDefault="00491D94" w:rsidP="007B6A7A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8743B6">
        <w:rPr>
          <w:sz w:val="24"/>
          <w:szCs w:val="24"/>
        </w:rPr>
        <w:t>Muestra las canciones que duren entre 2 y 3 minutos y/o que cuesten más de 3 euros, ordenando los resultados por canción ascendente y por álbum descendente:</w:t>
      </w:r>
    </w:p>
    <w:p w14:paraId="44624EE6" w14:textId="77777777" w:rsidR="008743B6" w:rsidRPr="008743B6" w:rsidRDefault="008743B6" w:rsidP="008743B6">
      <w:pPr>
        <w:ind w:left="567"/>
        <w:jc w:val="both"/>
        <w:rPr>
          <w:sz w:val="24"/>
          <w:szCs w:val="24"/>
        </w:rPr>
      </w:pPr>
    </w:p>
    <w:p w14:paraId="70CD89C9" w14:textId="0A79B02A" w:rsidR="00CB4582" w:rsidRDefault="00CB4582" w:rsidP="008743B6">
      <w:pPr>
        <w:pStyle w:val="HTMLconformatoprevio"/>
        <w:ind w:left="567"/>
        <w:rPr>
          <w:color w:val="CC7832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A9B7C6"/>
          <w:sz w:val="24"/>
          <w:szCs w:val="24"/>
        </w:rPr>
        <w:t>c.*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WHERE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duracion </w:t>
      </w:r>
      <w:r w:rsidRPr="008743B6">
        <w:rPr>
          <w:color w:val="CC7832"/>
          <w:sz w:val="24"/>
          <w:szCs w:val="24"/>
        </w:rPr>
        <w:t xml:space="preserve">BETWEEN </w:t>
      </w:r>
      <w:r w:rsidRPr="008743B6">
        <w:rPr>
          <w:color w:val="6A8759"/>
          <w:sz w:val="24"/>
          <w:szCs w:val="24"/>
        </w:rPr>
        <w:t xml:space="preserve">'00:02:00' </w:t>
      </w:r>
      <w:r w:rsidRPr="008743B6">
        <w:rPr>
          <w:color w:val="CC7832"/>
          <w:sz w:val="24"/>
          <w:szCs w:val="24"/>
        </w:rPr>
        <w:t xml:space="preserve">AND </w:t>
      </w:r>
      <w:r w:rsidRPr="008743B6">
        <w:rPr>
          <w:color w:val="6A8759"/>
          <w:sz w:val="24"/>
          <w:szCs w:val="24"/>
        </w:rPr>
        <w:t>'00:03:00'</w:t>
      </w:r>
      <w:r w:rsidRPr="008743B6">
        <w:rPr>
          <w:color w:val="6A8759"/>
          <w:sz w:val="24"/>
          <w:szCs w:val="24"/>
        </w:rPr>
        <w:br/>
        <w:t xml:space="preserve">   </w:t>
      </w:r>
      <w:r w:rsidRPr="008743B6">
        <w:rPr>
          <w:color w:val="CC7832"/>
          <w:sz w:val="24"/>
          <w:szCs w:val="24"/>
        </w:rPr>
        <w:t xml:space="preserve">OR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precio </w:t>
      </w:r>
      <w:r w:rsidRPr="008743B6">
        <w:rPr>
          <w:color w:val="A9B7C6"/>
          <w:sz w:val="24"/>
          <w:szCs w:val="24"/>
        </w:rPr>
        <w:t xml:space="preserve">&gt; </w:t>
      </w:r>
      <w:r w:rsidRPr="008743B6">
        <w:rPr>
          <w:color w:val="6897BB"/>
          <w:sz w:val="24"/>
          <w:szCs w:val="24"/>
        </w:rPr>
        <w:t>3</w:t>
      </w:r>
      <w:r w:rsidRPr="008743B6">
        <w:rPr>
          <w:color w:val="6897BB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ORDER BY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cancion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album </w:t>
      </w:r>
      <w:r w:rsidRPr="008743B6">
        <w:rPr>
          <w:color w:val="CC7832"/>
          <w:sz w:val="24"/>
          <w:szCs w:val="24"/>
        </w:rPr>
        <w:t>DESC</w:t>
      </w:r>
    </w:p>
    <w:p w14:paraId="7967F03B" w14:textId="77777777" w:rsidR="008743B6" w:rsidRPr="008743B6" w:rsidRDefault="008743B6" w:rsidP="008743B6">
      <w:pPr>
        <w:pStyle w:val="HTMLconformatoprevio"/>
        <w:ind w:left="567"/>
        <w:rPr>
          <w:color w:val="A9B7C6"/>
          <w:sz w:val="24"/>
          <w:szCs w:val="24"/>
        </w:rPr>
      </w:pPr>
    </w:p>
    <w:p w14:paraId="2013D98F" w14:textId="59590BCD" w:rsidR="00CB4582" w:rsidRDefault="00CB4582" w:rsidP="00CB4582">
      <w:pPr>
        <w:jc w:val="both"/>
        <w:rPr>
          <w:sz w:val="24"/>
          <w:szCs w:val="24"/>
        </w:rPr>
      </w:pPr>
    </w:p>
    <w:p w14:paraId="4826949C" w14:textId="446DC17C" w:rsidR="00CB4582" w:rsidRPr="00B53153" w:rsidRDefault="00CB4582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A490AE" wp14:editId="1CAF0B2C">
            <wp:extent cx="6645910" cy="14827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C8AB" w14:textId="2377F162" w:rsidR="008743B6" w:rsidRDefault="008743B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FF0973" w14:textId="3A029992" w:rsidR="00CB4582" w:rsidRDefault="00491D94" w:rsidP="00CB4582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lastRenderedPageBreak/>
        <w:t>Inserta estos dos grupos: codigo: 3, grupo: Bon Jovi; código:4, grupo: ACDC</w:t>
      </w:r>
    </w:p>
    <w:p w14:paraId="10CA3D73" w14:textId="77777777" w:rsidR="008743B6" w:rsidRPr="008743B6" w:rsidRDefault="008743B6" w:rsidP="008743B6">
      <w:pPr>
        <w:ind w:left="567"/>
        <w:jc w:val="both"/>
        <w:rPr>
          <w:sz w:val="24"/>
          <w:szCs w:val="24"/>
        </w:rPr>
      </w:pPr>
    </w:p>
    <w:p w14:paraId="0161A9D3" w14:textId="77777777" w:rsidR="00CB4582" w:rsidRPr="008743B6" w:rsidRDefault="00CB4582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INSERT INTO </w:t>
      </w:r>
      <w:r w:rsidRPr="008743B6">
        <w:rPr>
          <w:color w:val="A9B7C6"/>
          <w:sz w:val="24"/>
          <w:szCs w:val="24"/>
        </w:rPr>
        <w:t>grupo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VALUES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3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'Bon Jovi'</w:t>
      </w:r>
      <w:r w:rsidRPr="008743B6">
        <w:rPr>
          <w:color w:val="A9B7C6"/>
          <w:sz w:val="24"/>
          <w:szCs w:val="24"/>
        </w:rPr>
        <w:t>)</w:t>
      </w:r>
      <w:r w:rsidRPr="008743B6">
        <w:rPr>
          <w:color w:val="CC7832"/>
          <w:sz w:val="24"/>
          <w:szCs w:val="24"/>
        </w:rPr>
        <w:t>,</w:t>
      </w:r>
      <w:r w:rsidRPr="008743B6">
        <w:rPr>
          <w:color w:val="CC7832"/>
          <w:sz w:val="24"/>
          <w:szCs w:val="24"/>
        </w:rPr>
        <w:br/>
        <w:t xml:space="preserve">      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4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'ACDC'</w:t>
      </w:r>
      <w:r w:rsidRPr="008743B6">
        <w:rPr>
          <w:color w:val="A9B7C6"/>
          <w:sz w:val="24"/>
          <w:szCs w:val="24"/>
        </w:rPr>
        <w:t>)</w:t>
      </w:r>
    </w:p>
    <w:p w14:paraId="62EDBE3E" w14:textId="129289C3" w:rsidR="00CB4582" w:rsidRDefault="00CB4582" w:rsidP="00CB4582">
      <w:pPr>
        <w:jc w:val="both"/>
        <w:rPr>
          <w:sz w:val="24"/>
          <w:szCs w:val="24"/>
        </w:rPr>
      </w:pPr>
    </w:p>
    <w:p w14:paraId="1ABBB165" w14:textId="639D64F9" w:rsidR="00CB4582" w:rsidRPr="00B53153" w:rsidRDefault="00CB4582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37863D" wp14:editId="7525AD92">
            <wp:extent cx="3267075" cy="1123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4EB4" w14:textId="39A41C3A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67DBA06E" w14:textId="77777777" w:rsidR="008743B6" w:rsidRPr="00B53153" w:rsidRDefault="008743B6" w:rsidP="00491D94">
      <w:pPr>
        <w:ind w:left="567" w:hanging="283"/>
        <w:jc w:val="both"/>
        <w:rPr>
          <w:sz w:val="24"/>
          <w:szCs w:val="24"/>
        </w:rPr>
      </w:pPr>
    </w:p>
    <w:p w14:paraId="64FBFA53" w14:textId="77777777" w:rsidR="00491D94" w:rsidRPr="00B53153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Inserta estas canciones de Bon Jovi:</w:t>
      </w:r>
    </w:p>
    <w:p w14:paraId="31BF1F11" w14:textId="77777777" w:rsidR="00491D94" w:rsidRPr="00B53153" w:rsidRDefault="00491D94" w:rsidP="00491D94">
      <w:pPr>
        <w:numPr>
          <w:ilvl w:val="1"/>
          <w:numId w:val="1"/>
        </w:numPr>
        <w:ind w:left="851" w:hanging="284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codigo: 14, canción: Livin on a player, álbum: Sleepery when wet, duración: 0:4:11, precio: 3,70</w:t>
      </w:r>
    </w:p>
    <w:p w14:paraId="7BCB0E79" w14:textId="0F3491E5" w:rsidR="00E475FF" w:rsidRDefault="00491D94" w:rsidP="00FA3672">
      <w:pPr>
        <w:numPr>
          <w:ilvl w:val="1"/>
          <w:numId w:val="1"/>
        </w:numPr>
        <w:ind w:left="851" w:hanging="284"/>
        <w:jc w:val="both"/>
        <w:rPr>
          <w:sz w:val="24"/>
          <w:szCs w:val="24"/>
        </w:rPr>
      </w:pPr>
      <w:r w:rsidRPr="008743B6">
        <w:rPr>
          <w:sz w:val="24"/>
          <w:szCs w:val="24"/>
        </w:rPr>
        <w:t>codigo: 15, canción: Never say goodbye, álbum: Sleepery when wet, duración: 0:4:50, precio: 4,70</w:t>
      </w:r>
    </w:p>
    <w:p w14:paraId="6ECDBFAD" w14:textId="77777777" w:rsidR="008743B6" w:rsidRPr="008743B6" w:rsidRDefault="008743B6" w:rsidP="008743B6">
      <w:pPr>
        <w:ind w:left="851"/>
        <w:jc w:val="both"/>
        <w:rPr>
          <w:sz w:val="24"/>
          <w:szCs w:val="24"/>
        </w:rPr>
      </w:pPr>
    </w:p>
    <w:p w14:paraId="26A8B171" w14:textId="77777777" w:rsidR="00E475FF" w:rsidRPr="008743B6" w:rsidRDefault="00E475FF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INSERT INTO </w:t>
      </w:r>
      <w:r w:rsidRPr="008743B6">
        <w:rPr>
          <w:color w:val="A9B7C6"/>
          <w:sz w:val="24"/>
          <w:szCs w:val="24"/>
        </w:rPr>
        <w:t>canciones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VALUES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14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'Livin on a player'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'Sleepery when wet'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'00:04:11'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3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3.7</w:t>
      </w:r>
      <w:r w:rsidRPr="008743B6">
        <w:rPr>
          <w:color w:val="A9B7C6"/>
          <w:sz w:val="24"/>
          <w:szCs w:val="24"/>
        </w:rPr>
        <w:t>)</w:t>
      </w:r>
      <w:r w:rsidRPr="008743B6">
        <w:rPr>
          <w:color w:val="CC7832"/>
          <w:sz w:val="24"/>
          <w:szCs w:val="24"/>
        </w:rPr>
        <w:t>,</w:t>
      </w:r>
      <w:r w:rsidRPr="008743B6">
        <w:rPr>
          <w:color w:val="CC7832"/>
          <w:sz w:val="24"/>
          <w:szCs w:val="24"/>
        </w:rPr>
        <w:br/>
        <w:t xml:space="preserve">      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15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'Never say goodbye'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'Sleepery when wet'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'00:04:50'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3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4.7</w:t>
      </w:r>
      <w:r w:rsidRPr="008743B6">
        <w:rPr>
          <w:color w:val="A9B7C6"/>
          <w:sz w:val="24"/>
          <w:szCs w:val="24"/>
        </w:rPr>
        <w:t>)</w:t>
      </w:r>
    </w:p>
    <w:p w14:paraId="3B65FC9D" w14:textId="2C05C6B4" w:rsidR="00E475FF" w:rsidRDefault="00E475FF" w:rsidP="00E475FF">
      <w:pPr>
        <w:jc w:val="both"/>
        <w:rPr>
          <w:sz w:val="24"/>
          <w:szCs w:val="24"/>
        </w:rPr>
      </w:pPr>
    </w:p>
    <w:p w14:paraId="74A4A50E" w14:textId="155351C4" w:rsidR="00E475FF" w:rsidRPr="00B53153" w:rsidRDefault="00E475FF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747DBB" wp14:editId="543B7337">
            <wp:extent cx="6645910" cy="330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2D1" w14:textId="663F469B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2484A4C4" w14:textId="77777777" w:rsidR="008743B6" w:rsidRPr="00B53153" w:rsidRDefault="008743B6" w:rsidP="00491D94">
      <w:pPr>
        <w:ind w:left="567" w:hanging="283"/>
        <w:jc w:val="both"/>
        <w:rPr>
          <w:sz w:val="24"/>
          <w:szCs w:val="24"/>
        </w:rPr>
      </w:pPr>
    </w:p>
    <w:p w14:paraId="1E5A0FE0" w14:textId="77777777" w:rsidR="00491D94" w:rsidRPr="00B53153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 xml:space="preserve">Inserta estas canciones de ACDC: </w:t>
      </w:r>
    </w:p>
    <w:p w14:paraId="001FD946" w14:textId="77777777" w:rsidR="00491D94" w:rsidRPr="00B53153" w:rsidRDefault="00491D94" w:rsidP="00491D94">
      <w:pPr>
        <w:numPr>
          <w:ilvl w:val="1"/>
          <w:numId w:val="1"/>
        </w:numPr>
        <w:ind w:left="851" w:hanging="284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código: 16, canción: Highway to Hell, álbum: ACDC Live, duración: 0:5:45, precio: 4,50</w:t>
      </w:r>
    </w:p>
    <w:p w14:paraId="60DEFE30" w14:textId="1199DDE1" w:rsidR="00491D94" w:rsidRDefault="00491D94" w:rsidP="00491D94">
      <w:pPr>
        <w:numPr>
          <w:ilvl w:val="1"/>
          <w:numId w:val="1"/>
        </w:numPr>
        <w:ind w:left="851" w:hanging="284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código: 17, canción: Thunderstruck, álbum: The Razors Edge, duración: 0:5:50, precio: 7,25</w:t>
      </w:r>
    </w:p>
    <w:p w14:paraId="56E1B856" w14:textId="2178F104" w:rsidR="00E475FF" w:rsidRDefault="00E475FF" w:rsidP="00E475FF">
      <w:pPr>
        <w:jc w:val="both"/>
        <w:rPr>
          <w:sz w:val="24"/>
          <w:szCs w:val="24"/>
        </w:rPr>
      </w:pPr>
    </w:p>
    <w:p w14:paraId="2DFF11B3" w14:textId="77777777" w:rsidR="00E475FF" w:rsidRPr="008743B6" w:rsidRDefault="00E475FF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INSERT INTO </w:t>
      </w:r>
      <w:r w:rsidRPr="008743B6">
        <w:rPr>
          <w:color w:val="A9B7C6"/>
          <w:sz w:val="24"/>
          <w:szCs w:val="24"/>
        </w:rPr>
        <w:t>canciones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VALUES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16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'Highway to Hell'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'ACDC Live'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'00:05:45'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4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4.5</w:t>
      </w:r>
      <w:r w:rsidRPr="008743B6">
        <w:rPr>
          <w:color w:val="A9B7C6"/>
          <w:sz w:val="24"/>
          <w:szCs w:val="24"/>
        </w:rPr>
        <w:t>)</w:t>
      </w:r>
      <w:r w:rsidRPr="008743B6">
        <w:rPr>
          <w:color w:val="CC7832"/>
          <w:sz w:val="24"/>
          <w:szCs w:val="24"/>
        </w:rPr>
        <w:t>,</w:t>
      </w:r>
      <w:r w:rsidRPr="008743B6">
        <w:rPr>
          <w:color w:val="CC7832"/>
          <w:sz w:val="24"/>
          <w:szCs w:val="24"/>
        </w:rPr>
        <w:br/>
        <w:t xml:space="preserve">       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17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'Thunderstruck'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'The Razors Edge'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A8759"/>
          <w:sz w:val="24"/>
          <w:szCs w:val="24"/>
        </w:rPr>
        <w:t>'00:05:50'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4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6897BB"/>
          <w:sz w:val="24"/>
          <w:szCs w:val="24"/>
        </w:rPr>
        <w:t>7.25</w:t>
      </w:r>
      <w:r w:rsidRPr="008743B6">
        <w:rPr>
          <w:color w:val="A9B7C6"/>
          <w:sz w:val="24"/>
          <w:szCs w:val="24"/>
        </w:rPr>
        <w:t>)</w:t>
      </w:r>
    </w:p>
    <w:p w14:paraId="37C2EA0A" w14:textId="7C467F78" w:rsidR="00E475FF" w:rsidRDefault="00E475FF" w:rsidP="00E475FF">
      <w:pPr>
        <w:jc w:val="both"/>
        <w:rPr>
          <w:sz w:val="24"/>
          <w:szCs w:val="24"/>
        </w:rPr>
      </w:pPr>
    </w:p>
    <w:p w14:paraId="37951222" w14:textId="2F536E8C" w:rsidR="00E475FF" w:rsidRPr="00B53153" w:rsidRDefault="00E475FF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C4CDFF" wp14:editId="3C4C4A86">
            <wp:extent cx="6645910" cy="3384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446" w14:textId="0FB1C1BB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3161E433" w14:textId="137C3406" w:rsidR="008743B6" w:rsidRDefault="008743B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FEBAE" w14:textId="55D3C3B4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lastRenderedPageBreak/>
        <w:t xml:space="preserve">Ponle a la canción 7 una duración de 0:3:25 </w:t>
      </w:r>
    </w:p>
    <w:p w14:paraId="3807C61B" w14:textId="1D47BB00" w:rsidR="00E475FF" w:rsidRDefault="00E475FF" w:rsidP="00E475FF">
      <w:pPr>
        <w:jc w:val="both"/>
        <w:rPr>
          <w:sz w:val="24"/>
          <w:szCs w:val="24"/>
        </w:rPr>
      </w:pPr>
    </w:p>
    <w:p w14:paraId="108E98EC" w14:textId="77777777" w:rsidR="00E475FF" w:rsidRPr="008743B6" w:rsidRDefault="00E475FF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UPDATE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SET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duracion </w:t>
      </w:r>
      <w:r w:rsidRPr="008743B6">
        <w:rPr>
          <w:color w:val="A9B7C6"/>
          <w:sz w:val="24"/>
          <w:szCs w:val="24"/>
        </w:rPr>
        <w:t xml:space="preserve">= </w:t>
      </w:r>
      <w:r w:rsidRPr="008743B6">
        <w:rPr>
          <w:color w:val="6A8759"/>
          <w:sz w:val="24"/>
          <w:szCs w:val="24"/>
        </w:rPr>
        <w:t>'00:03:25'</w:t>
      </w:r>
      <w:r w:rsidRPr="008743B6">
        <w:rPr>
          <w:color w:val="6A8759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WHERE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codigo </w:t>
      </w:r>
      <w:r w:rsidRPr="008743B6">
        <w:rPr>
          <w:color w:val="A9B7C6"/>
          <w:sz w:val="24"/>
          <w:szCs w:val="24"/>
        </w:rPr>
        <w:t xml:space="preserve">= </w:t>
      </w:r>
      <w:r w:rsidRPr="008743B6">
        <w:rPr>
          <w:color w:val="6897BB"/>
          <w:sz w:val="24"/>
          <w:szCs w:val="24"/>
        </w:rPr>
        <w:t>7</w:t>
      </w:r>
    </w:p>
    <w:p w14:paraId="63DDA386" w14:textId="169ABABD" w:rsidR="00E475FF" w:rsidRDefault="00E475FF" w:rsidP="00E475FF">
      <w:pPr>
        <w:jc w:val="both"/>
        <w:rPr>
          <w:sz w:val="24"/>
          <w:szCs w:val="24"/>
        </w:rPr>
      </w:pPr>
    </w:p>
    <w:p w14:paraId="48FA9450" w14:textId="0AAB32C0" w:rsidR="00BB19B3" w:rsidRPr="00B53153" w:rsidRDefault="00BB19B3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C6A985" wp14:editId="4FC92609">
            <wp:extent cx="6645910" cy="16256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3B6A" w14:textId="3FFD18F6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6BB36550" w14:textId="77777777" w:rsidR="008743B6" w:rsidRPr="00B53153" w:rsidRDefault="008743B6" w:rsidP="00491D94">
      <w:pPr>
        <w:ind w:left="567" w:hanging="283"/>
        <w:jc w:val="both"/>
        <w:rPr>
          <w:sz w:val="24"/>
          <w:szCs w:val="24"/>
        </w:rPr>
      </w:pPr>
    </w:p>
    <w:p w14:paraId="6CE13D1A" w14:textId="72C4F485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Cambia el nombre del álbum” Greatest Hits” por “Greatest Hits… so far!!!”:</w:t>
      </w:r>
    </w:p>
    <w:p w14:paraId="08E57693" w14:textId="6B1BF858" w:rsidR="00BB19B3" w:rsidRDefault="00BB19B3" w:rsidP="00BB19B3">
      <w:pPr>
        <w:jc w:val="both"/>
        <w:rPr>
          <w:sz w:val="24"/>
          <w:szCs w:val="24"/>
        </w:rPr>
      </w:pPr>
    </w:p>
    <w:p w14:paraId="576C863E" w14:textId="77777777" w:rsidR="00BB19B3" w:rsidRPr="008743B6" w:rsidRDefault="00BB19B3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ALTER TABLE </w:t>
      </w:r>
      <w:r w:rsidRPr="008743B6">
        <w:rPr>
          <w:color w:val="A9B7C6"/>
          <w:sz w:val="24"/>
          <w:szCs w:val="24"/>
        </w:rPr>
        <w:t>canciones</w:t>
      </w:r>
      <w:r w:rsidRPr="008743B6">
        <w:rPr>
          <w:color w:val="A9B7C6"/>
          <w:sz w:val="24"/>
          <w:szCs w:val="24"/>
        </w:rPr>
        <w:br/>
        <w:t xml:space="preserve">    </w:t>
      </w:r>
      <w:r w:rsidRPr="008743B6">
        <w:rPr>
          <w:color w:val="CC7832"/>
          <w:sz w:val="24"/>
          <w:szCs w:val="24"/>
        </w:rPr>
        <w:t xml:space="preserve">MODIFY </w:t>
      </w:r>
      <w:r w:rsidRPr="008743B6">
        <w:rPr>
          <w:color w:val="9876AA"/>
          <w:sz w:val="24"/>
          <w:szCs w:val="24"/>
        </w:rPr>
        <w:t xml:space="preserve">album </w:t>
      </w:r>
      <w:r w:rsidRPr="008743B6">
        <w:rPr>
          <w:color w:val="CC7832"/>
          <w:sz w:val="24"/>
          <w:szCs w:val="24"/>
        </w:rPr>
        <w:t>VARCHAR</w:t>
      </w:r>
      <w:r w:rsidRPr="008743B6">
        <w:rPr>
          <w:color w:val="A9B7C6"/>
          <w:sz w:val="24"/>
          <w:szCs w:val="24"/>
        </w:rPr>
        <w:t>(</w:t>
      </w:r>
      <w:r w:rsidRPr="008743B6">
        <w:rPr>
          <w:color w:val="6897BB"/>
          <w:sz w:val="24"/>
          <w:szCs w:val="24"/>
        </w:rPr>
        <w:t>50</w:t>
      </w:r>
      <w:r w:rsidRPr="008743B6">
        <w:rPr>
          <w:color w:val="A9B7C6"/>
          <w:sz w:val="24"/>
          <w:szCs w:val="24"/>
        </w:rPr>
        <w:t>)</w:t>
      </w:r>
    </w:p>
    <w:p w14:paraId="63A63DD8" w14:textId="77777777" w:rsidR="00BB19B3" w:rsidRPr="008743B6" w:rsidRDefault="00BB19B3" w:rsidP="008743B6">
      <w:pPr>
        <w:ind w:left="567"/>
        <w:jc w:val="both"/>
        <w:rPr>
          <w:sz w:val="32"/>
          <w:szCs w:val="32"/>
        </w:rPr>
      </w:pPr>
    </w:p>
    <w:p w14:paraId="61C0CDEB" w14:textId="77777777" w:rsidR="00BB19B3" w:rsidRPr="008743B6" w:rsidRDefault="00BB19B3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UPDATE </w:t>
      </w:r>
      <w:r w:rsidRPr="008743B6">
        <w:rPr>
          <w:color w:val="A9B7C6"/>
          <w:sz w:val="24"/>
          <w:szCs w:val="24"/>
        </w:rPr>
        <w:t>canciones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SET </w:t>
      </w:r>
      <w:r w:rsidRPr="008743B6">
        <w:rPr>
          <w:color w:val="9876AA"/>
          <w:sz w:val="24"/>
          <w:szCs w:val="24"/>
        </w:rPr>
        <w:t xml:space="preserve">album </w:t>
      </w:r>
      <w:r w:rsidRPr="008743B6">
        <w:rPr>
          <w:color w:val="A9B7C6"/>
          <w:sz w:val="24"/>
          <w:szCs w:val="24"/>
        </w:rPr>
        <w:t xml:space="preserve">= </w:t>
      </w:r>
      <w:r w:rsidRPr="008743B6">
        <w:rPr>
          <w:color w:val="6A8759"/>
          <w:sz w:val="24"/>
          <w:szCs w:val="24"/>
        </w:rPr>
        <w:t>'Greatest Hits… so far!!!'</w:t>
      </w:r>
      <w:r w:rsidRPr="008743B6">
        <w:rPr>
          <w:color w:val="6A8759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WHERE </w:t>
      </w:r>
      <w:r w:rsidRPr="008743B6">
        <w:rPr>
          <w:color w:val="9876AA"/>
          <w:sz w:val="24"/>
          <w:szCs w:val="24"/>
        </w:rPr>
        <w:t xml:space="preserve">album </w:t>
      </w:r>
      <w:r w:rsidRPr="008743B6">
        <w:rPr>
          <w:color w:val="A9B7C6"/>
          <w:sz w:val="24"/>
          <w:szCs w:val="24"/>
        </w:rPr>
        <w:t xml:space="preserve">= </w:t>
      </w:r>
      <w:r w:rsidRPr="008743B6">
        <w:rPr>
          <w:color w:val="6A8759"/>
          <w:sz w:val="24"/>
          <w:szCs w:val="24"/>
        </w:rPr>
        <w:t>'Greatest Hits'</w:t>
      </w:r>
    </w:p>
    <w:p w14:paraId="0CE93ED4" w14:textId="77777777" w:rsidR="00BB19B3" w:rsidRPr="00B53153" w:rsidRDefault="00BB19B3" w:rsidP="00BB19B3">
      <w:pPr>
        <w:jc w:val="both"/>
        <w:rPr>
          <w:sz w:val="24"/>
          <w:szCs w:val="24"/>
        </w:rPr>
      </w:pPr>
    </w:p>
    <w:p w14:paraId="17F2085B" w14:textId="5A06DB9C" w:rsidR="00491D94" w:rsidRDefault="00BB19B3" w:rsidP="008743B6">
      <w:pPr>
        <w:ind w:left="567" w:hanging="28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23DA5E" wp14:editId="3FF0A932">
            <wp:extent cx="6645910" cy="30988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84D" w14:textId="033103B9" w:rsidR="00437553" w:rsidRDefault="00437553">
      <w:pPr>
        <w:spacing w:after="160" w:line="259" w:lineRule="auto"/>
        <w:rPr>
          <w:sz w:val="24"/>
          <w:szCs w:val="24"/>
        </w:rPr>
      </w:pPr>
    </w:p>
    <w:p w14:paraId="24F0D2FF" w14:textId="3632F889" w:rsidR="00437553" w:rsidRDefault="00491D94" w:rsidP="008743B6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Elimina la canción Cristal Ball:</w:t>
      </w:r>
    </w:p>
    <w:p w14:paraId="5C757184" w14:textId="77777777" w:rsidR="008743B6" w:rsidRPr="008743B6" w:rsidRDefault="008743B6" w:rsidP="008743B6">
      <w:pPr>
        <w:ind w:left="567"/>
        <w:jc w:val="both"/>
        <w:rPr>
          <w:sz w:val="24"/>
          <w:szCs w:val="24"/>
        </w:rPr>
      </w:pPr>
    </w:p>
    <w:p w14:paraId="44B2753D" w14:textId="77777777" w:rsidR="00437553" w:rsidRPr="008743B6" w:rsidRDefault="00437553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>DELETE</w:t>
      </w:r>
      <w:r w:rsidRPr="008743B6">
        <w:rPr>
          <w:color w:val="CC7832"/>
          <w:sz w:val="24"/>
          <w:szCs w:val="24"/>
        </w:rPr>
        <w:br/>
        <w:t xml:space="preserve">FROM </w:t>
      </w:r>
      <w:r w:rsidRPr="008743B6">
        <w:rPr>
          <w:color w:val="A9B7C6"/>
          <w:sz w:val="24"/>
          <w:szCs w:val="24"/>
        </w:rPr>
        <w:t>canciones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WHERE </w:t>
      </w:r>
      <w:r w:rsidRPr="008743B6">
        <w:rPr>
          <w:color w:val="9876AA"/>
          <w:sz w:val="24"/>
          <w:szCs w:val="24"/>
        </w:rPr>
        <w:t xml:space="preserve">cancion </w:t>
      </w:r>
      <w:r w:rsidRPr="008743B6">
        <w:rPr>
          <w:color w:val="A9B7C6"/>
          <w:sz w:val="24"/>
          <w:szCs w:val="24"/>
        </w:rPr>
        <w:t xml:space="preserve">= </w:t>
      </w:r>
      <w:r w:rsidRPr="008743B6">
        <w:rPr>
          <w:color w:val="6A8759"/>
          <w:sz w:val="24"/>
          <w:szCs w:val="24"/>
        </w:rPr>
        <w:t>'Cristal ball'</w:t>
      </w:r>
    </w:p>
    <w:p w14:paraId="060EE6D7" w14:textId="6F1377ED" w:rsidR="00437553" w:rsidRDefault="00437553" w:rsidP="00437553">
      <w:pPr>
        <w:jc w:val="both"/>
        <w:rPr>
          <w:sz w:val="24"/>
          <w:szCs w:val="24"/>
        </w:rPr>
      </w:pPr>
    </w:p>
    <w:p w14:paraId="58ECA646" w14:textId="799188B3" w:rsidR="00437553" w:rsidRPr="00B53153" w:rsidRDefault="00437553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364305" wp14:editId="1ABA140E">
            <wp:extent cx="6645910" cy="31051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C44" w14:textId="2090B550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6A88882A" w14:textId="77777777" w:rsidR="008743B6" w:rsidRPr="00B53153" w:rsidRDefault="008743B6" w:rsidP="00491D94">
      <w:pPr>
        <w:ind w:left="567" w:hanging="283"/>
        <w:jc w:val="both"/>
        <w:rPr>
          <w:sz w:val="24"/>
          <w:szCs w:val="24"/>
        </w:rPr>
      </w:pPr>
    </w:p>
    <w:p w14:paraId="1D674DB4" w14:textId="6FA01E45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Muestra la cantidad de canciones que hay de cada grupo:</w:t>
      </w:r>
    </w:p>
    <w:p w14:paraId="6CB63E51" w14:textId="26819001" w:rsidR="00437553" w:rsidRDefault="00437553" w:rsidP="00437553">
      <w:pPr>
        <w:jc w:val="both"/>
        <w:rPr>
          <w:sz w:val="24"/>
          <w:szCs w:val="24"/>
        </w:rPr>
      </w:pPr>
    </w:p>
    <w:p w14:paraId="53F068A6" w14:textId="77777777" w:rsidR="002B525E" w:rsidRPr="008743B6" w:rsidRDefault="002B525E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grupo </w:t>
      </w:r>
      <w:r w:rsidRPr="008743B6">
        <w:rPr>
          <w:color w:val="CC7832"/>
          <w:sz w:val="24"/>
          <w:szCs w:val="24"/>
        </w:rPr>
        <w:t xml:space="preserve">AS </w:t>
      </w:r>
      <w:r w:rsidRPr="008743B6">
        <w:rPr>
          <w:color w:val="6A8759"/>
          <w:sz w:val="24"/>
          <w:szCs w:val="24"/>
        </w:rPr>
        <w:t>'Codigo_Grupo'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A9B7C6"/>
          <w:sz w:val="24"/>
          <w:szCs w:val="24"/>
        </w:rPr>
        <w:t>g.</w:t>
      </w:r>
      <w:r w:rsidRPr="008743B6">
        <w:rPr>
          <w:color w:val="9876AA"/>
          <w:sz w:val="24"/>
          <w:szCs w:val="24"/>
        </w:rPr>
        <w:t xml:space="preserve">grupo </w:t>
      </w:r>
      <w:r w:rsidRPr="008743B6">
        <w:rPr>
          <w:color w:val="CC7832"/>
          <w:sz w:val="24"/>
          <w:szCs w:val="24"/>
        </w:rPr>
        <w:t xml:space="preserve">AS </w:t>
      </w:r>
      <w:r w:rsidRPr="008743B6">
        <w:rPr>
          <w:color w:val="6A8759"/>
          <w:sz w:val="24"/>
          <w:szCs w:val="24"/>
        </w:rPr>
        <w:t>'Nombre_Grupo'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FFC66D"/>
          <w:sz w:val="24"/>
          <w:szCs w:val="24"/>
        </w:rPr>
        <w:t>COUNT</w:t>
      </w:r>
      <w:r w:rsidRPr="008743B6">
        <w:rPr>
          <w:color w:val="A9B7C6"/>
          <w:sz w:val="24"/>
          <w:szCs w:val="24"/>
        </w:rPr>
        <w:t>(c.</w:t>
      </w:r>
      <w:r w:rsidRPr="008743B6">
        <w:rPr>
          <w:color w:val="9876AA"/>
          <w:sz w:val="24"/>
          <w:szCs w:val="24"/>
        </w:rPr>
        <w:t>codigo</w:t>
      </w:r>
      <w:r w:rsidRPr="008743B6">
        <w:rPr>
          <w:color w:val="A9B7C6"/>
          <w:sz w:val="24"/>
          <w:szCs w:val="24"/>
        </w:rPr>
        <w:t xml:space="preserve">) </w:t>
      </w:r>
      <w:r w:rsidRPr="008743B6">
        <w:rPr>
          <w:color w:val="CC7832"/>
          <w:sz w:val="24"/>
          <w:szCs w:val="24"/>
        </w:rPr>
        <w:t xml:space="preserve">AS </w:t>
      </w:r>
      <w:r w:rsidRPr="008743B6">
        <w:rPr>
          <w:color w:val="6A8759"/>
          <w:sz w:val="24"/>
          <w:szCs w:val="24"/>
        </w:rPr>
        <w:t>'Cantidad_canciones'</w:t>
      </w:r>
      <w:r w:rsidRPr="008743B6">
        <w:rPr>
          <w:color w:val="6A8759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  <w:t xml:space="preserve">         </w:t>
      </w:r>
      <w:r w:rsidRPr="008743B6">
        <w:rPr>
          <w:color w:val="CC7832"/>
          <w:sz w:val="24"/>
          <w:szCs w:val="24"/>
        </w:rPr>
        <w:t xml:space="preserve">JOIN </w:t>
      </w:r>
      <w:r w:rsidRPr="008743B6">
        <w:rPr>
          <w:color w:val="A9B7C6"/>
          <w:sz w:val="24"/>
          <w:szCs w:val="24"/>
        </w:rPr>
        <w:t xml:space="preserve">grupo g </w:t>
      </w:r>
      <w:r w:rsidRPr="008743B6">
        <w:rPr>
          <w:color w:val="CC7832"/>
          <w:sz w:val="24"/>
          <w:szCs w:val="24"/>
        </w:rPr>
        <w:t xml:space="preserve">on </w:t>
      </w:r>
      <w:r w:rsidRPr="008743B6">
        <w:rPr>
          <w:color w:val="A9B7C6"/>
          <w:sz w:val="24"/>
          <w:szCs w:val="24"/>
        </w:rPr>
        <w:t>g.</w:t>
      </w:r>
      <w:r w:rsidRPr="008743B6">
        <w:rPr>
          <w:color w:val="9876AA"/>
          <w:sz w:val="24"/>
          <w:szCs w:val="24"/>
        </w:rPr>
        <w:t xml:space="preserve">codigo_grupo </w:t>
      </w:r>
      <w:r w:rsidRPr="008743B6">
        <w:rPr>
          <w:color w:val="A9B7C6"/>
          <w:sz w:val="24"/>
          <w:szCs w:val="24"/>
        </w:rPr>
        <w:t>= c.</w:t>
      </w:r>
      <w:r w:rsidRPr="008743B6">
        <w:rPr>
          <w:color w:val="9876AA"/>
          <w:sz w:val="24"/>
          <w:szCs w:val="24"/>
        </w:rPr>
        <w:t>grupo</w:t>
      </w:r>
      <w:r w:rsidRPr="008743B6">
        <w:rPr>
          <w:color w:val="9876AA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GROUP BY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grupo</w:t>
      </w:r>
    </w:p>
    <w:p w14:paraId="537E4377" w14:textId="22C4F1D0" w:rsidR="00437553" w:rsidRDefault="00437553" w:rsidP="00437553">
      <w:pPr>
        <w:jc w:val="both"/>
        <w:rPr>
          <w:sz w:val="24"/>
          <w:szCs w:val="24"/>
        </w:rPr>
      </w:pPr>
    </w:p>
    <w:p w14:paraId="787D82AA" w14:textId="44E8B1BF" w:rsidR="00437553" w:rsidRPr="002B525E" w:rsidRDefault="002B525E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F7D7E9" wp14:editId="1822D239">
            <wp:extent cx="59817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B36E" w14:textId="77777777" w:rsidR="00491D94" w:rsidRPr="00B53153" w:rsidRDefault="00491D94" w:rsidP="00491D94">
      <w:pPr>
        <w:ind w:left="567" w:hanging="283"/>
        <w:jc w:val="both"/>
        <w:rPr>
          <w:sz w:val="24"/>
          <w:szCs w:val="24"/>
        </w:rPr>
      </w:pPr>
    </w:p>
    <w:p w14:paraId="2B1C4FEA" w14:textId="1C9B7408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lastRenderedPageBreak/>
        <w:t>Muestra toda la información de las canciones que tengan el precio máximo y el precio mínimo:</w:t>
      </w:r>
    </w:p>
    <w:p w14:paraId="12BF1E64" w14:textId="48FDA0BE" w:rsidR="002B525E" w:rsidRDefault="002B525E" w:rsidP="002B525E">
      <w:pPr>
        <w:jc w:val="both"/>
        <w:rPr>
          <w:sz w:val="24"/>
          <w:szCs w:val="24"/>
        </w:rPr>
      </w:pPr>
    </w:p>
    <w:p w14:paraId="3784D976" w14:textId="77777777" w:rsidR="002B525E" w:rsidRPr="008743B6" w:rsidRDefault="002B525E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A9B7C6"/>
          <w:sz w:val="24"/>
          <w:szCs w:val="24"/>
        </w:rPr>
        <w:t>c.*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WHERE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precio </w:t>
      </w:r>
      <w:r w:rsidRPr="008743B6">
        <w:rPr>
          <w:color w:val="A9B7C6"/>
          <w:sz w:val="24"/>
          <w:szCs w:val="24"/>
        </w:rPr>
        <w:t>= (</w:t>
      </w: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FFC66D"/>
          <w:sz w:val="24"/>
          <w:szCs w:val="24"/>
        </w:rPr>
        <w:t>MAX</w:t>
      </w:r>
      <w:r w:rsidRPr="008743B6">
        <w:rPr>
          <w:color w:val="A9B7C6"/>
          <w:sz w:val="24"/>
          <w:szCs w:val="24"/>
        </w:rPr>
        <w:t>(c.</w:t>
      </w:r>
      <w:r w:rsidRPr="008743B6">
        <w:rPr>
          <w:color w:val="9876AA"/>
          <w:sz w:val="24"/>
          <w:szCs w:val="24"/>
        </w:rPr>
        <w:t>precio</w:t>
      </w:r>
      <w:r w:rsidRPr="008743B6">
        <w:rPr>
          <w:color w:val="A9B7C6"/>
          <w:sz w:val="24"/>
          <w:szCs w:val="24"/>
        </w:rPr>
        <w:t>)</w:t>
      </w:r>
      <w:r w:rsidRPr="008743B6">
        <w:rPr>
          <w:color w:val="A9B7C6"/>
          <w:sz w:val="24"/>
          <w:szCs w:val="24"/>
        </w:rPr>
        <w:br/>
        <w:t xml:space="preserve">                  </w:t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c)</w:t>
      </w:r>
      <w:r w:rsidRPr="008743B6">
        <w:rPr>
          <w:color w:val="A9B7C6"/>
          <w:sz w:val="24"/>
          <w:szCs w:val="24"/>
        </w:rPr>
        <w:br/>
        <w:t xml:space="preserve">   </w:t>
      </w:r>
      <w:r w:rsidRPr="008743B6">
        <w:rPr>
          <w:color w:val="CC7832"/>
          <w:sz w:val="24"/>
          <w:szCs w:val="24"/>
        </w:rPr>
        <w:t xml:space="preserve">OR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precio </w:t>
      </w:r>
      <w:r w:rsidRPr="008743B6">
        <w:rPr>
          <w:color w:val="A9B7C6"/>
          <w:sz w:val="24"/>
          <w:szCs w:val="24"/>
        </w:rPr>
        <w:t>= (</w:t>
      </w: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FFC66D"/>
          <w:sz w:val="24"/>
          <w:szCs w:val="24"/>
        </w:rPr>
        <w:t>MIN</w:t>
      </w:r>
      <w:r w:rsidRPr="008743B6">
        <w:rPr>
          <w:color w:val="A9B7C6"/>
          <w:sz w:val="24"/>
          <w:szCs w:val="24"/>
        </w:rPr>
        <w:t>(c.</w:t>
      </w:r>
      <w:r w:rsidRPr="008743B6">
        <w:rPr>
          <w:color w:val="9876AA"/>
          <w:sz w:val="24"/>
          <w:szCs w:val="24"/>
        </w:rPr>
        <w:t>precio</w:t>
      </w:r>
      <w:r w:rsidRPr="008743B6">
        <w:rPr>
          <w:color w:val="A9B7C6"/>
          <w:sz w:val="24"/>
          <w:szCs w:val="24"/>
        </w:rPr>
        <w:t>)</w:t>
      </w:r>
      <w:r w:rsidRPr="008743B6">
        <w:rPr>
          <w:color w:val="A9B7C6"/>
          <w:sz w:val="24"/>
          <w:szCs w:val="24"/>
        </w:rPr>
        <w:br/>
        <w:t xml:space="preserve">                  </w:t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c)</w:t>
      </w:r>
    </w:p>
    <w:p w14:paraId="450C7EA0" w14:textId="7342867C" w:rsidR="002B525E" w:rsidRDefault="002B525E" w:rsidP="002B525E">
      <w:pPr>
        <w:jc w:val="both"/>
        <w:rPr>
          <w:sz w:val="24"/>
          <w:szCs w:val="24"/>
        </w:rPr>
      </w:pPr>
    </w:p>
    <w:p w14:paraId="5A2E2640" w14:textId="376597CD" w:rsidR="002B525E" w:rsidRDefault="002B525E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1FEEE4" wp14:editId="557408EC">
            <wp:extent cx="6645910" cy="69088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795" w14:textId="1695CD3E" w:rsidR="008743B6" w:rsidRDefault="008743B6" w:rsidP="008743B6">
      <w:pPr>
        <w:jc w:val="center"/>
        <w:rPr>
          <w:sz w:val="24"/>
          <w:szCs w:val="24"/>
        </w:rPr>
      </w:pPr>
    </w:p>
    <w:p w14:paraId="0BEF7C66" w14:textId="77777777" w:rsidR="008743B6" w:rsidRPr="00B53153" w:rsidRDefault="008743B6" w:rsidP="008743B6">
      <w:pPr>
        <w:jc w:val="center"/>
        <w:rPr>
          <w:sz w:val="24"/>
          <w:szCs w:val="24"/>
        </w:rPr>
      </w:pPr>
    </w:p>
    <w:p w14:paraId="46409DA3" w14:textId="0F48CDBE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t>Muestra la canción, el álbum y el nombre del grupo, ordenando los resultados por grupo descendente, álbum ascendente y canción descendente:</w:t>
      </w:r>
    </w:p>
    <w:p w14:paraId="7709A306" w14:textId="47C01570" w:rsidR="00694507" w:rsidRDefault="00694507" w:rsidP="00694507">
      <w:pPr>
        <w:jc w:val="both"/>
        <w:rPr>
          <w:sz w:val="24"/>
          <w:szCs w:val="24"/>
        </w:rPr>
      </w:pPr>
    </w:p>
    <w:p w14:paraId="7052757C" w14:textId="77777777" w:rsidR="00694507" w:rsidRPr="008743B6" w:rsidRDefault="00694507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cancion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album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A9B7C6"/>
          <w:sz w:val="24"/>
          <w:szCs w:val="24"/>
        </w:rPr>
        <w:t>g.</w:t>
      </w:r>
      <w:r w:rsidRPr="008743B6">
        <w:rPr>
          <w:color w:val="9876AA"/>
          <w:sz w:val="24"/>
          <w:szCs w:val="24"/>
        </w:rPr>
        <w:t>grupo</w:t>
      </w:r>
      <w:r w:rsidRPr="008743B6">
        <w:rPr>
          <w:color w:val="9876AA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  <w:t xml:space="preserve">         </w:t>
      </w:r>
      <w:r w:rsidRPr="008743B6">
        <w:rPr>
          <w:color w:val="CC7832"/>
          <w:sz w:val="24"/>
          <w:szCs w:val="24"/>
        </w:rPr>
        <w:t xml:space="preserve">JOIN </w:t>
      </w:r>
      <w:r w:rsidRPr="008743B6">
        <w:rPr>
          <w:color w:val="A9B7C6"/>
          <w:sz w:val="24"/>
          <w:szCs w:val="24"/>
        </w:rPr>
        <w:t xml:space="preserve">grupo g </w:t>
      </w:r>
      <w:r w:rsidRPr="008743B6">
        <w:rPr>
          <w:color w:val="CC7832"/>
          <w:sz w:val="24"/>
          <w:szCs w:val="24"/>
        </w:rPr>
        <w:t xml:space="preserve">on </w:t>
      </w:r>
      <w:r w:rsidRPr="008743B6">
        <w:rPr>
          <w:color w:val="A9B7C6"/>
          <w:sz w:val="24"/>
          <w:szCs w:val="24"/>
        </w:rPr>
        <w:t>g.</w:t>
      </w:r>
      <w:r w:rsidRPr="008743B6">
        <w:rPr>
          <w:color w:val="9876AA"/>
          <w:sz w:val="24"/>
          <w:szCs w:val="24"/>
        </w:rPr>
        <w:t xml:space="preserve">codigo_grupo </w:t>
      </w:r>
      <w:r w:rsidRPr="008743B6">
        <w:rPr>
          <w:color w:val="A9B7C6"/>
          <w:sz w:val="24"/>
          <w:szCs w:val="24"/>
        </w:rPr>
        <w:t>= c.</w:t>
      </w:r>
      <w:r w:rsidRPr="008743B6">
        <w:rPr>
          <w:color w:val="9876AA"/>
          <w:sz w:val="24"/>
          <w:szCs w:val="24"/>
        </w:rPr>
        <w:t>grupo</w:t>
      </w:r>
      <w:r w:rsidRPr="008743B6">
        <w:rPr>
          <w:color w:val="9876AA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ORDER BY </w:t>
      </w:r>
      <w:r w:rsidRPr="008743B6">
        <w:rPr>
          <w:color w:val="A9B7C6"/>
          <w:sz w:val="24"/>
          <w:szCs w:val="24"/>
        </w:rPr>
        <w:t>g.</w:t>
      </w:r>
      <w:r w:rsidRPr="008743B6">
        <w:rPr>
          <w:color w:val="9876AA"/>
          <w:sz w:val="24"/>
          <w:szCs w:val="24"/>
        </w:rPr>
        <w:t xml:space="preserve">grupo </w:t>
      </w:r>
      <w:r w:rsidRPr="008743B6">
        <w:rPr>
          <w:color w:val="CC7832"/>
          <w:sz w:val="24"/>
          <w:szCs w:val="24"/>
        </w:rPr>
        <w:t xml:space="preserve">DESC,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album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cancion </w:t>
      </w:r>
      <w:r w:rsidRPr="008743B6">
        <w:rPr>
          <w:color w:val="CC7832"/>
          <w:sz w:val="24"/>
          <w:szCs w:val="24"/>
        </w:rPr>
        <w:t xml:space="preserve">DESC </w:t>
      </w:r>
    </w:p>
    <w:p w14:paraId="37EC50CE" w14:textId="1D0DB450" w:rsidR="00491D94" w:rsidRDefault="00491D94" w:rsidP="00491D94">
      <w:pPr>
        <w:ind w:left="567" w:hanging="283"/>
        <w:jc w:val="both"/>
        <w:rPr>
          <w:sz w:val="24"/>
          <w:szCs w:val="24"/>
        </w:rPr>
      </w:pPr>
    </w:p>
    <w:p w14:paraId="31CB2925" w14:textId="1BC63495" w:rsidR="00694507" w:rsidRDefault="00694507" w:rsidP="008743B6">
      <w:pPr>
        <w:ind w:left="567" w:hanging="28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DBF99E" wp14:editId="1B03F2CD">
            <wp:extent cx="5867400" cy="3762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350" w14:textId="1D08573F" w:rsidR="00694507" w:rsidRDefault="00694507" w:rsidP="00491D94">
      <w:pPr>
        <w:ind w:left="567" w:hanging="283"/>
        <w:jc w:val="both"/>
        <w:rPr>
          <w:sz w:val="24"/>
          <w:szCs w:val="24"/>
        </w:rPr>
      </w:pPr>
    </w:p>
    <w:p w14:paraId="6407D281" w14:textId="7D84035B" w:rsidR="008743B6" w:rsidRDefault="008743B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E4B976" w14:textId="5323AE93" w:rsidR="00491D94" w:rsidRDefault="00491D94" w:rsidP="00491D94">
      <w:pPr>
        <w:numPr>
          <w:ilvl w:val="0"/>
          <w:numId w:val="1"/>
        </w:numPr>
        <w:ind w:left="567" w:hanging="283"/>
        <w:jc w:val="both"/>
        <w:rPr>
          <w:sz w:val="24"/>
          <w:szCs w:val="24"/>
        </w:rPr>
      </w:pPr>
      <w:r w:rsidRPr="00B53153">
        <w:rPr>
          <w:sz w:val="24"/>
          <w:szCs w:val="24"/>
        </w:rPr>
        <w:lastRenderedPageBreak/>
        <w:t xml:space="preserve">Muestra el total del precio de cada álbum que no sea nulo, considerando solo los totales que sean mayores de </w:t>
      </w:r>
      <w:r>
        <w:rPr>
          <w:sz w:val="24"/>
          <w:szCs w:val="24"/>
        </w:rPr>
        <w:t>5</w:t>
      </w:r>
      <w:r w:rsidRPr="00B53153">
        <w:rPr>
          <w:sz w:val="24"/>
          <w:szCs w:val="24"/>
        </w:rPr>
        <w:t xml:space="preserve"> euros:</w:t>
      </w:r>
    </w:p>
    <w:p w14:paraId="1AED2A0D" w14:textId="1772F6BD" w:rsidR="008743B6" w:rsidRDefault="008743B6" w:rsidP="008743B6">
      <w:pPr>
        <w:jc w:val="both"/>
        <w:rPr>
          <w:sz w:val="24"/>
          <w:szCs w:val="24"/>
        </w:rPr>
      </w:pPr>
    </w:p>
    <w:p w14:paraId="7E5AF946" w14:textId="77777777" w:rsidR="008743B6" w:rsidRPr="008743B6" w:rsidRDefault="008743B6" w:rsidP="008743B6">
      <w:pPr>
        <w:pStyle w:val="HTMLconformatoprevio"/>
        <w:ind w:left="567"/>
        <w:rPr>
          <w:color w:val="A9B7C6"/>
          <w:sz w:val="24"/>
          <w:szCs w:val="24"/>
        </w:rPr>
      </w:pPr>
      <w:r w:rsidRPr="008743B6">
        <w:rPr>
          <w:color w:val="CC7832"/>
          <w:sz w:val="24"/>
          <w:szCs w:val="24"/>
        </w:rPr>
        <w:t xml:space="preserve">SELECT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album</w:t>
      </w:r>
      <w:r w:rsidRPr="008743B6">
        <w:rPr>
          <w:color w:val="CC7832"/>
          <w:sz w:val="24"/>
          <w:szCs w:val="24"/>
        </w:rPr>
        <w:t xml:space="preserve">, </w:t>
      </w:r>
      <w:r w:rsidRPr="008743B6">
        <w:rPr>
          <w:color w:val="FFC66D"/>
          <w:sz w:val="24"/>
          <w:szCs w:val="24"/>
        </w:rPr>
        <w:t>SUM</w:t>
      </w:r>
      <w:r w:rsidRPr="008743B6">
        <w:rPr>
          <w:color w:val="A9B7C6"/>
          <w:sz w:val="24"/>
          <w:szCs w:val="24"/>
        </w:rPr>
        <w:t>(c.</w:t>
      </w:r>
      <w:r w:rsidRPr="008743B6">
        <w:rPr>
          <w:color w:val="9876AA"/>
          <w:sz w:val="24"/>
          <w:szCs w:val="24"/>
        </w:rPr>
        <w:t>precio</w:t>
      </w:r>
      <w:r w:rsidRPr="008743B6">
        <w:rPr>
          <w:color w:val="A9B7C6"/>
          <w:sz w:val="24"/>
          <w:szCs w:val="24"/>
        </w:rPr>
        <w:t xml:space="preserve">) </w:t>
      </w:r>
      <w:r w:rsidRPr="008743B6">
        <w:rPr>
          <w:color w:val="CC7832"/>
          <w:sz w:val="24"/>
          <w:szCs w:val="24"/>
        </w:rPr>
        <w:t xml:space="preserve">AS </w:t>
      </w:r>
      <w:r w:rsidRPr="008743B6">
        <w:rPr>
          <w:color w:val="6A8759"/>
          <w:sz w:val="24"/>
          <w:szCs w:val="24"/>
        </w:rPr>
        <w:t>'precio_total'</w:t>
      </w:r>
      <w:r w:rsidRPr="008743B6">
        <w:rPr>
          <w:color w:val="6A8759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FROM </w:t>
      </w:r>
      <w:r w:rsidRPr="008743B6">
        <w:rPr>
          <w:color w:val="A9B7C6"/>
          <w:sz w:val="24"/>
          <w:szCs w:val="24"/>
        </w:rPr>
        <w:t>canciones c</w:t>
      </w:r>
      <w:r w:rsidRPr="008743B6">
        <w:rPr>
          <w:color w:val="A9B7C6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GROUP BY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>album</w:t>
      </w:r>
      <w:r w:rsidRPr="008743B6">
        <w:rPr>
          <w:color w:val="9876AA"/>
          <w:sz w:val="24"/>
          <w:szCs w:val="24"/>
        </w:rPr>
        <w:br/>
      </w:r>
      <w:r w:rsidRPr="008743B6">
        <w:rPr>
          <w:color w:val="CC7832"/>
          <w:sz w:val="24"/>
          <w:szCs w:val="24"/>
        </w:rPr>
        <w:t xml:space="preserve">HAVING </w:t>
      </w:r>
      <w:r w:rsidRPr="008743B6">
        <w:rPr>
          <w:color w:val="A9B7C6"/>
          <w:sz w:val="24"/>
          <w:szCs w:val="24"/>
        </w:rPr>
        <w:t>c.</w:t>
      </w:r>
      <w:r w:rsidRPr="008743B6">
        <w:rPr>
          <w:color w:val="9876AA"/>
          <w:sz w:val="24"/>
          <w:szCs w:val="24"/>
        </w:rPr>
        <w:t xml:space="preserve">album </w:t>
      </w:r>
      <w:r w:rsidRPr="008743B6">
        <w:rPr>
          <w:color w:val="CC7832"/>
          <w:sz w:val="24"/>
          <w:szCs w:val="24"/>
        </w:rPr>
        <w:t xml:space="preserve">IS NOT NULL AND </w:t>
      </w:r>
      <w:r w:rsidRPr="008743B6">
        <w:rPr>
          <w:color w:val="A9B7C6"/>
          <w:sz w:val="24"/>
          <w:szCs w:val="24"/>
        </w:rPr>
        <w:t xml:space="preserve">precio_total &gt; </w:t>
      </w:r>
      <w:r w:rsidRPr="008743B6">
        <w:rPr>
          <w:color w:val="6897BB"/>
          <w:sz w:val="24"/>
          <w:szCs w:val="24"/>
        </w:rPr>
        <w:t>5</w:t>
      </w:r>
    </w:p>
    <w:p w14:paraId="3070651C" w14:textId="5856B6BD" w:rsidR="008743B6" w:rsidRDefault="008743B6" w:rsidP="008743B6">
      <w:pPr>
        <w:jc w:val="both"/>
        <w:rPr>
          <w:sz w:val="24"/>
          <w:szCs w:val="24"/>
        </w:rPr>
      </w:pPr>
    </w:p>
    <w:p w14:paraId="11AD67E0" w14:textId="772B5393" w:rsidR="008743B6" w:rsidRDefault="008743B6" w:rsidP="00874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323353" wp14:editId="24E7D9FC">
            <wp:extent cx="3648075" cy="1352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24EC" w14:textId="78243C49" w:rsidR="00694507" w:rsidRDefault="00694507" w:rsidP="00694507">
      <w:pPr>
        <w:jc w:val="both"/>
        <w:rPr>
          <w:sz w:val="24"/>
          <w:szCs w:val="24"/>
        </w:rPr>
      </w:pPr>
    </w:p>
    <w:p w14:paraId="2129B275" w14:textId="77777777" w:rsidR="00694507" w:rsidRPr="00B53153" w:rsidRDefault="00694507" w:rsidP="00694507">
      <w:pPr>
        <w:jc w:val="both"/>
        <w:rPr>
          <w:sz w:val="24"/>
          <w:szCs w:val="24"/>
        </w:rPr>
      </w:pPr>
    </w:p>
    <w:p w14:paraId="04ABE0C7" w14:textId="77777777" w:rsidR="00491D94" w:rsidRPr="00B53153" w:rsidRDefault="00491D94" w:rsidP="00491D94">
      <w:pPr>
        <w:ind w:left="567" w:hanging="283"/>
        <w:jc w:val="both"/>
        <w:rPr>
          <w:sz w:val="24"/>
          <w:szCs w:val="24"/>
        </w:rPr>
      </w:pPr>
    </w:p>
    <w:p w14:paraId="50DADDFA" w14:textId="77777777" w:rsidR="00491D94" w:rsidRPr="00B53153" w:rsidRDefault="00491D94" w:rsidP="00491D94">
      <w:pPr>
        <w:ind w:left="567" w:hanging="283"/>
        <w:jc w:val="both"/>
        <w:rPr>
          <w:sz w:val="24"/>
          <w:szCs w:val="24"/>
        </w:rPr>
      </w:pPr>
    </w:p>
    <w:p w14:paraId="778295AF" w14:textId="77777777" w:rsidR="00491D94" w:rsidRPr="00B53153" w:rsidRDefault="00491D94" w:rsidP="00491D94">
      <w:pPr>
        <w:jc w:val="both"/>
        <w:rPr>
          <w:sz w:val="24"/>
          <w:szCs w:val="24"/>
        </w:rPr>
      </w:pPr>
    </w:p>
    <w:p w14:paraId="117B659B" w14:textId="77777777" w:rsidR="0077407A" w:rsidRPr="002F2479" w:rsidRDefault="00596BDB" w:rsidP="002F2479"/>
    <w:sectPr w:rsidR="0077407A" w:rsidRPr="002F2479" w:rsidSect="00B44F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6990" w14:textId="77777777" w:rsidR="00596BDB" w:rsidRDefault="00596BDB" w:rsidP="00B44F9A">
      <w:pPr>
        <w:spacing w:line="240" w:lineRule="auto"/>
      </w:pPr>
      <w:r>
        <w:separator/>
      </w:r>
    </w:p>
  </w:endnote>
  <w:endnote w:type="continuationSeparator" w:id="0">
    <w:p w14:paraId="4EF99BD1" w14:textId="77777777" w:rsidR="00596BDB" w:rsidRDefault="00596BDB" w:rsidP="00B4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21D9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6CA0EA12" w14:textId="77777777" w:rsidTr="00B44F9A">
      <w:trPr>
        <w:jc w:val="right"/>
      </w:trPr>
      <w:tc>
        <w:tcPr>
          <w:tcW w:w="4795" w:type="dxa"/>
          <w:vAlign w:val="center"/>
        </w:tcPr>
        <w:p w14:paraId="7B24B7A6" w14:textId="77777777" w:rsidR="00B44F9A" w:rsidRPr="00B44F9A" w:rsidRDefault="00436097">
          <w:pPr>
            <w:pStyle w:val="Encabezado"/>
            <w:jc w:val="right"/>
            <w:rPr>
              <w:caps/>
              <w:color w:val="000000" w:themeColor="text1"/>
              <w:sz w:val="24"/>
              <w:szCs w:val="24"/>
            </w:rPr>
          </w:pPr>
          <w:r>
            <w:rPr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4AA665EC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409E7C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D65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6C28" w14:textId="77777777" w:rsidR="00596BDB" w:rsidRDefault="00596BDB" w:rsidP="00B44F9A">
      <w:pPr>
        <w:spacing w:line="240" w:lineRule="auto"/>
      </w:pPr>
      <w:r>
        <w:separator/>
      </w:r>
    </w:p>
  </w:footnote>
  <w:footnote w:type="continuationSeparator" w:id="0">
    <w:p w14:paraId="4B33C523" w14:textId="77777777" w:rsidR="00596BDB" w:rsidRDefault="00596BDB" w:rsidP="00B44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5346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6415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A25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14406"/>
    <w:multiLevelType w:val="multilevel"/>
    <w:tmpl w:val="9C305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94"/>
    <w:rsid w:val="0009761D"/>
    <w:rsid w:val="00164043"/>
    <w:rsid w:val="002B525E"/>
    <w:rsid w:val="002E4586"/>
    <w:rsid w:val="002F2479"/>
    <w:rsid w:val="003A30B3"/>
    <w:rsid w:val="00436097"/>
    <w:rsid w:val="00437553"/>
    <w:rsid w:val="00491D94"/>
    <w:rsid w:val="004E374F"/>
    <w:rsid w:val="004F0C5C"/>
    <w:rsid w:val="00555552"/>
    <w:rsid w:val="00596BDB"/>
    <w:rsid w:val="00694507"/>
    <w:rsid w:val="00703A98"/>
    <w:rsid w:val="008743B6"/>
    <w:rsid w:val="009C252B"/>
    <w:rsid w:val="00A05A01"/>
    <w:rsid w:val="00A84FEB"/>
    <w:rsid w:val="00B44F9A"/>
    <w:rsid w:val="00B740DF"/>
    <w:rsid w:val="00BB19B3"/>
    <w:rsid w:val="00CB4582"/>
    <w:rsid w:val="00D46A71"/>
    <w:rsid w:val="00DC0DF9"/>
    <w:rsid w:val="00E4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B11F"/>
  <w15:chartTrackingRefBased/>
  <w15:docId w15:val="{DB5BC64E-5006-470D-9D8A-2EBC1293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9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4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458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83</TotalTime>
  <Pages>5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2022-02-04T11:34:00Z</dcterms:created>
  <dcterms:modified xsi:type="dcterms:W3CDTF">2022-02-04T12:57:00Z</dcterms:modified>
</cp:coreProperties>
</file>