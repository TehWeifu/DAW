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1E812" w14:textId="7EFE7532" w:rsidR="00726E3A" w:rsidRPr="00FD7A65" w:rsidRDefault="0097566F" w:rsidP="00FD7A65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76"/>
          <w:szCs w:val="76"/>
        </w:rPr>
      </w:pPr>
      <w:r w:rsidRPr="00FD7A65">
        <w:rPr>
          <w:rFonts w:ascii="Arial" w:hAnsi="Arial" w:cs="Arial"/>
          <w:b/>
          <w:bCs/>
          <w:sz w:val="76"/>
          <w:szCs w:val="76"/>
        </w:rPr>
        <w:t>HORARIOS – CONSULTAS 2</w:t>
      </w:r>
    </w:p>
    <w:p w14:paraId="0870F4FA" w14:textId="77777777" w:rsidR="00726E3A" w:rsidRPr="0097566F" w:rsidRDefault="00726E3A" w:rsidP="00726E3A">
      <w:pPr>
        <w:jc w:val="center"/>
        <w:rPr>
          <w:rFonts w:ascii="Arial" w:hAnsi="Arial" w:cs="Arial"/>
          <w:b/>
          <w:bCs/>
        </w:rPr>
      </w:pPr>
    </w:p>
    <w:p w14:paraId="7072C6CD" w14:textId="12CE0627" w:rsidR="00726E3A" w:rsidRDefault="00726E3A" w:rsidP="00726E3A">
      <w:pPr>
        <w:numPr>
          <w:ilvl w:val="0"/>
          <w:numId w:val="1"/>
        </w:numPr>
        <w:rPr>
          <w:rFonts w:ascii="Arial" w:hAnsi="Arial" w:cs="Arial"/>
        </w:rPr>
      </w:pPr>
      <w:r w:rsidRPr="0097566F">
        <w:rPr>
          <w:rFonts w:ascii="Arial" w:hAnsi="Arial" w:cs="Arial"/>
        </w:rPr>
        <w:t>Muestra todos los profesores de informática:</w:t>
      </w:r>
    </w:p>
    <w:p w14:paraId="04CEC9FB" w14:textId="0F2479A8" w:rsidR="00DF5820" w:rsidRDefault="00DF5820" w:rsidP="00DF5820">
      <w:pPr>
        <w:rPr>
          <w:rFonts w:ascii="Arial" w:hAnsi="Arial" w:cs="Arial"/>
        </w:rPr>
      </w:pPr>
    </w:p>
    <w:p w14:paraId="2945A493" w14:textId="77777777" w:rsidR="00DF5820" w:rsidRPr="00DF5820" w:rsidRDefault="00DF5820" w:rsidP="00D13E50">
      <w:pPr>
        <w:widowControl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426"/>
        <w:rPr>
          <w:rFonts w:ascii="Courier New" w:eastAsia="Times New Roman" w:hAnsi="Courier New" w:cs="Courier New"/>
          <w:color w:val="A9B7C6"/>
          <w:lang w:eastAsia="es-ES" w:bidi="ar-SA"/>
        </w:rPr>
      </w:pPr>
      <w:r w:rsidRPr="00DF5820">
        <w:rPr>
          <w:rFonts w:ascii="Courier New" w:eastAsia="Times New Roman" w:hAnsi="Courier New" w:cs="Courier New"/>
          <w:color w:val="CC7832"/>
          <w:lang w:eastAsia="es-ES" w:bidi="ar-SA"/>
        </w:rPr>
        <w:t xml:space="preserve">SELECT </w:t>
      </w:r>
      <w:r w:rsidRPr="00DF5820">
        <w:rPr>
          <w:rFonts w:ascii="Courier New" w:eastAsia="Times New Roman" w:hAnsi="Courier New" w:cs="Courier New"/>
          <w:color w:val="FFC66D"/>
          <w:lang w:eastAsia="es-ES" w:bidi="ar-SA"/>
        </w:rPr>
        <w:t>*</w:t>
      </w:r>
      <w:r w:rsidRPr="00DF5820">
        <w:rPr>
          <w:rFonts w:ascii="Courier New" w:eastAsia="Times New Roman" w:hAnsi="Courier New" w:cs="Courier New"/>
          <w:color w:val="FFC66D"/>
          <w:lang w:eastAsia="es-ES" w:bidi="ar-SA"/>
        </w:rPr>
        <w:br/>
      </w:r>
      <w:r w:rsidRPr="00DF5820">
        <w:rPr>
          <w:rFonts w:ascii="Courier New" w:eastAsia="Times New Roman" w:hAnsi="Courier New" w:cs="Courier New"/>
          <w:color w:val="CC7832"/>
          <w:lang w:eastAsia="es-ES" w:bidi="ar-SA"/>
        </w:rPr>
        <w:t xml:space="preserve">FROM </w:t>
      </w:r>
      <w:r w:rsidRPr="00DF5820">
        <w:rPr>
          <w:rFonts w:ascii="Courier New" w:eastAsia="Times New Roman" w:hAnsi="Courier New" w:cs="Courier New"/>
          <w:color w:val="A9B7C6"/>
          <w:lang w:eastAsia="es-ES" w:bidi="ar-SA"/>
        </w:rPr>
        <w:t>profesor</w:t>
      </w:r>
      <w:r w:rsidRPr="00DF5820">
        <w:rPr>
          <w:rFonts w:ascii="Courier New" w:eastAsia="Times New Roman" w:hAnsi="Courier New" w:cs="Courier New"/>
          <w:color w:val="A9B7C6"/>
          <w:lang w:eastAsia="es-ES" w:bidi="ar-SA"/>
        </w:rPr>
        <w:br/>
      </w:r>
      <w:r w:rsidRPr="00DF5820">
        <w:rPr>
          <w:rFonts w:ascii="Courier New" w:eastAsia="Times New Roman" w:hAnsi="Courier New" w:cs="Courier New"/>
          <w:color w:val="CC7832"/>
          <w:lang w:eastAsia="es-ES" w:bidi="ar-SA"/>
        </w:rPr>
        <w:t xml:space="preserve">WHERE </w:t>
      </w:r>
      <w:r w:rsidRPr="00DF5820">
        <w:rPr>
          <w:rFonts w:ascii="Courier New" w:eastAsia="Times New Roman" w:hAnsi="Courier New" w:cs="Courier New"/>
          <w:color w:val="9876AA"/>
          <w:lang w:eastAsia="es-ES" w:bidi="ar-SA"/>
        </w:rPr>
        <w:t xml:space="preserve">departamento </w:t>
      </w:r>
      <w:r w:rsidRPr="00DF5820">
        <w:rPr>
          <w:rFonts w:ascii="Courier New" w:eastAsia="Times New Roman" w:hAnsi="Courier New" w:cs="Courier New"/>
          <w:color w:val="A9B7C6"/>
          <w:lang w:eastAsia="es-ES" w:bidi="ar-SA"/>
        </w:rPr>
        <w:t xml:space="preserve">= </w:t>
      </w:r>
      <w:r w:rsidRPr="00DF5820">
        <w:rPr>
          <w:rFonts w:ascii="Courier New" w:eastAsia="Times New Roman" w:hAnsi="Courier New" w:cs="Courier New"/>
          <w:color w:val="6A8759"/>
          <w:lang w:eastAsia="es-ES" w:bidi="ar-SA"/>
        </w:rPr>
        <w:t>'informática'</w:t>
      </w:r>
    </w:p>
    <w:p w14:paraId="2FA835CE" w14:textId="6324FD7F" w:rsidR="00DF5820" w:rsidRDefault="00DF5820" w:rsidP="00DF5820">
      <w:pPr>
        <w:rPr>
          <w:rFonts w:ascii="Arial" w:hAnsi="Arial" w:cs="Arial"/>
        </w:rPr>
      </w:pPr>
    </w:p>
    <w:p w14:paraId="1D1DCCED" w14:textId="77DA0B4F" w:rsidR="00DF5820" w:rsidRDefault="00DF5820" w:rsidP="00FD7A6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1669244" wp14:editId="47060EFF">
            <wp:extent cx="3086100" cy="885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BFE0" w14:textId="2F6A534E" w:rsidR="00DF5820" w:rsidRDefault="00DF5820" w:rsidP="00DF5820">
      <w:pPr>
        <w:rPr>
          <w:rFonts w:ascii="Arial" w:hAnsi="Arial" w:cs="Arial"/>
        </w:rPr>
      </w:pPr>
    </w:p>
    <w:p w14:paraId="1D0A9D2C" w14:textId="77777777" w:rsidR="00DF5820" w:rsidRPr="0097566F" w:rsidRDefault="00DF5820" w:rsidP="00DF5820">
      <w:pPr>
        <w:rPr>
          <w:rFonts w:ascii="Arial" w:hAnsi="Arial" w:cs="Arial"/>
        </w:rPr>
      </w:pPr>
    </w:p>
    <w:p w14:paraId="7E419836" w14:textId="3B3C5F8D" w:rsidR="00726E3A" w:rsidRDefault="00726E3A" w:rsidP="00726E3A">
      <w:pPr>
        <w:numPr>
          <w:ilvl w:val="0"/>
          <w:numId w:val="1"/>
        </w:numPr>
        <w:rPr>
          <w:rFonts w:ascii="Arial" w:hAnsi="Arial" w:cs="Arial"/>
        </w:rPr>
      </w:pPr>
      <w:r w:rsidRPr="0097566F">
        <w:rPr>
          <w:rFonts w:ascii="Arial" w:hAnsi="Arial" w:cs="Arial"/>
        </w:rPr>
        <w:t>Muestra todas las aulas que tengan una capacidad superior o igual a 75 personas:</w:t>
      </w:r>
    </w:p>
    <w:p w14:paraId="162A7167" w14:textId="754D3356" w:rsidR="00DF5820" w:rsidRDefault="00DF5820" w:rsidP="00DF5820">
      <w:pPr>
        <w:rPr>
          <w:rFonts w:ascii="Arial" w:hAnsi="Arial" w:cs="Arial"/>
        </w:rPr>
      </w:pPr>
    </w:p>
    <w:p w14:paraId="238F14E2" w14:textId="77777777" w:rsidR="00DF5820" w:rsidRPr="00D13E50" w:rsidRDefault="00DF5820" w:rsidP="00D13E50">
      <w:pPr>
        <w:pStyle w:val="HTMLconformatoprevio"/>
        <w:tabs>
          <w:tab w:val="clear" w:pos="916"/>
          <w:tab w:val="left" w:pos="851"/>
        </w:tabs>
        <w:ind w:left="426"/>
        <w:rPr>
          <w:color w:val="A9B7C6"/>
          <w:sz w:val="24"/>
          <w:szCs w:val="24"/>
        </w:rPr>
      </w:pPr>
      <w:r w:rsidRPr="00D13E50">
        <w:rPr>
          <w:color w:val="CC7832"/>
          <w:sz w:val="24"/>
          <w:szCs w:val="24"/>
        </w:rPr>
        <w:t xml:space="preserve">SELECT </w:t>
      </w:r>
      <w:r w:rsidRPr="00D13E50">
        <w:rPr>
          <w:color w:val="FFC66D"/>
          <w:sz w:val="24"/>
          <w:szCs w:val="24"/>
        </w:rPr>
        <w:t>*</w:t>
      </w:r>
      <w:r w:rsidRPr="00D13E50">
        <w:rPr>
          <w:color w:val="FFC66D"/>
          <w:sz w:val="24"/>
          <w:szCs w:val="24"/>
        </w:rPr>
        <w:br/>
      </w:r>
      <w:r w:rsidRPr="00D13E50">
        <w:rPr>
          <w:color w:val="CC7832"/>
          <w:sz w:val="24"/>
          <w:szCs w:val="24"/>
        </w:rPr>
        <w:t xml:space="preserve">FROM </w:t>
      </w:r>
      <w:r w:rsidRPr="00D13E50">
        <w:rPr>
          <w:color w:val="A9B7C6"/>
          <w:sz w:val="24"/>
          <w:szCs w:val="24"/>
        </w:rPr>
        <w:t>aula</w:t>
      </w:r>
      <w:r w:rsidRPr="00D13E50">
        <w:rPr>
          <w:color w:val="A9B7C6"/>
          <w:sz w:val="24"/>
          <w:szCs w:val="24"/>
        </w:rPr>
        <w:br/>
      </w:r>
      <w:r w:rsidRPr="00D13E50">
        <w:rPr>
          <w:color w:val="CC7832"/>
          <w:sz w:val="24"/>
          <w:szCs w:val="24"/>
        </w:rPr>
        <w:t xml:space="preserve">WHERE </w:t>
      </w:r>
      <w:r w:rsidRPr="00D13E50">
        <w:rPr>
          <w:color w:val="9876AA"/>
          <w:sz w:val="24"/>
          <w:szCs w:val="24"/>
        </w:rPr>
        <w:t xml:space="preserve">capacidad </w:t>
      </w:r>
      <w:r w:rsidRPr="00D13E50">
        <w:rPr>
          <w:color w:val="A9B7C6"/>
          <w:sz w:val="24"/>
          <w:szCs w:val="24"/>
        </w:rPr>
        <w:t xml:space="preserve">&gt;= </w:t>
      </w:r>
      <w:r w:rsidRPr="00D13E50">
        <w:rPr>
          <w:color w:val="6897BB"/>
          <w:sz w:val="24"/>
          <w:szCs w:val="24"/>
        </w:rPr>
        <w:t>75</w:t>
      </w:r>
    </w:p>
    <w:p w14:paraId="2DB76FEA" w14:textId="0D4E85CB" w:rsidR="00DF5820" w:rsidRDefault="00DF5820" w:rsidP="00DF5820">
      <w:pPr>
        <w:rPr>
          <w:rFonts w:ascii="Arial" w:hAnsi="Arial" w:cs="Arial"/>
        </w:rPr>
      </w:pPr>
    </w:p>
    <w:p w14:paraId="186F8248" w14:textId="64452169" w:rsidR="00DF5820" w:rsidRDefault="002D501D" w:rsidP="00EE7B2E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B1FB500" wp14:editId="1A6FA482">
            <wp:extent cx="2933700" cy="657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BD24" w14:textId="16D3DCAE" w:rsidR="002D501D" w:rsidRDefault="002D501D" w:rsidP="00DF5820">
      <w:pPr>
        <w:rPr>
          <w:rFonts w:ascii="Arial" w:hAnsi="Arial" w:cs="Arial"/>
        </w:rPr>
      </w:pPr>
    </w:p>
    <w:p w14:paraId="58C5C771" w14:textId="77777777" w:rsidR="002D501D" w:rsidRPr="0097566F" w:rsidRDefault="002D501D" w:rsidP="00DF5820">
      <w:pPr>
        <w:rPr>
          <w:rFonts w:ascii="Arial" w:hAnsi="Arial" w:cs="Arial"/>
        </w:rPr>
      </w:pPr>
    </w:p>
    <w:p w14:paraId="357945A1" w14:textId="67FCA3F4" w:rsidR="00726E3A" w:rsidRDefault="00726E3A" w:rsidP="00726E3A">
      <w:pPr>
        <w:numPr>
          <w:ilvl w:val="0"/>
          <w:numId w:val="1"/>
        </w:numPr>
        <w:rPr>
          <w:rFonts w:ascii="Arial" w:hAnsi="Arial" w:cs="Arial"/>
        </w:rPr>
      </w:pPr>
      <w:r w:rsidRPr="0097566F">
        <w:rPr>
          <w:rFonts w:ascii="Arial" w:hAnsi="Arial" w:cs="Arial"/>
        </w:rPr>
        <w:t>Muestra las aulas de informática que tengan menos de 25 ordenadores:</w:t>
      </w:r>
    </w:p>
    <w:p w14:paraId="622ABFD3" w14:textId="797551FA" w:rsidR="002D501D" w:rsidRDefault="002D501D" w:rsidP="002D501D">
      <w:pPr>
        <w:rPr>
          <w:rFonts w:ascii="Arial" w:hAnsi="Arial" w:cs="Arial"/>
        </w:rPr>
      </w:pPr>
    </w:p>
    <w:p w14:paraId="79EA8736" w14:textId="1526C796" w:rsidR="002D501D" w:rsidRPr="00D13E50" w:rsidRDefault="002D501D" w:rsidP="00D13E50">
      <w:pPr>
        <w:pStyle w:val="HTMLconformatoprevio"/>
        <w:tabs>
          <w:tab w:val="clear" w:pos="916"/>
          <w:tab w:val="left" w:pos="851"/>
        </w:tabs>
        <w:ind w:left="426"/>
        <w:rPr>
          <w:color w:val="A9B7C6"/>
          <w:sz w:val="24"/>
          <w:szCs w:val="24"/>
        </w:rPr>
      </w:pPr>
      <w:r w:rsidRPr="00D13E50">
        <w:rPr>
          <w:color w:val="CC7832"/>
          <w:sz w:val="24"/>
          <w:szCs w:val="24"/>
        </w:rPr>
        <w:t xml:space="preserve">SELECT </w:t>
      </w:r>
      <w:r w:rsidRPr="00D13E50">
        <w:rPr>
          <w:color w:val="FFC66D"/>
          <w:sz w:val="24"/>
          <w:szCs w:val="24"/>
        </w:rPr>
        <w:t>*</w:t>
      </w:r>
      <w:r w:rsidRPr="00D13E50">
        <w:rPr>
          <w:color w:val="FFC66D"/>
          <w:sz w:val="24"/>
          <w:szCs w:val="24"/>
        </w:rPr>
        <w:br/>
      </w:r>
      <w:r w:rsidRPr="00D13E50">
        <w:rPr>
          <w:color w:val="CC7832"/>
          <w:sz w:val="24"/>
          <w:szCs w:val="24"/>
        </w:rPr>
        <w:t xml:space="preserve">FROM </w:t>
      </w:r>
      <w:proofErr w:type="spellStart"/>
      <w:r w:rsidRPr="00D13E50">
        <w:rPr>
          <w:color w:val="A9B7C6"/>
          <w:sz w:val="24"/>
          <w:szCs w:val="24"/>
        </w:rPr>
        <w:t>aula_informatica</w:t>
      </w:r>
      <w:proofErr w:type="spellEnd"/>
      <w:r w:rsidRPr="00D13E50">
        <w:rPr>
          <w:color w:val="A9B7C6"/>
          <w:sz w:val="24"/>
          <w:szCs w:val="24"/>
        </w:rPr>
        <w:br/>
      </w:r>
      <w:r w:rsidRPr="00D13E50">
        <w:rPr>
          <w:color w:val="CC7832"/>
          <w:sz w:val="24"/>
          <w:szCs w:val="24"/>
        </w:rPr>
        <w:t xml:space="preserve">WHERE </w:t>
      </w:r>
      <w:proofErr w:type="spellStart"/>
      <w:r w:rsidRPr="00D13E50">
        <w:rPr>
          <w:color w:val="9876AA"/>
          <w:sz w:val="24"/>
          <w:szCs w:val="24"/>
        </w:rPr>
        <w:t>numordenadores</w:t>
      </w:r>
      <w:proofErr w:type="spellEnd"/>
      <w:r w:rsidRPr="00D13E50">
        <w:rPr>
          <w:color w:val="9876AA"/>
          <w:sz w:val="24"/>
          <w:szCs w:val="24"/>
        </w:rPr>
        <w:t xml:space="preserve"> </w:t>
      </w:r>
      <w:r w:rsidRPr="00D13E50">
        <w:rPr>
          <w:color w:val="A9B7C6"/>
          <w:sz w:val="24"/>
          <w:szCs w:val="24"/>
        </w:rPr>
        <w:t xml:space="preserve">&lt; </w:t>
      </w:r>
      <w:r w:rsidRPr="00D13E50">
        <w:rPr>
          <w:color w:val="6897BB"/>
          <w:sz w:val="24"/>
          <w:szCs w:val="24"/>
        </w:rPr>
        <w:t>25</w:t>
      </w:r>
    </w:p>
    <w:p w14:paraId="24D6EF6A" w14:textId="772F13A3" w:rsidR="002D501D" w:rsidRDefault="002D501D" w:rsidP="002D501D">
      <w:pPr>
        <w:rPr>
          <w:rFonts w:ascii="Arial" w:hAnsi="Arial" w:cs="Arial"/>
        </w:rPr>
      </w:pPr>
    </w:p>
    <w:p w14:paraId="64114EA5" w14:textId="3D49E26F" w:rsidR="002D501D" w:rsidRDefault="002D501D" w:rsidP="00EE7B2E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C8C5F22" wp14:editId="002A5FEA">
            <wp:extent cx="3419475" cy="4476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8CF2" w14:textId="77777777" w:rsidR="002D501D" w:rsidRDefault="002D501D" w:rsidP="002D501D">
      <w:pPr>
        <w:rPr>
          <w:rFonts w:ascii="Arial" w:hAnsi="Arial" w:cs="Arial"/>
        </w:rPr>
      </w:pPr>
    </w:p>
    <w:p w14:paraId="62126810" w14:textId="77777777" w:rsidR="002D501D" w:rsidRPr="0097566F" w:rsidRDefault="002D501D" w:rsidP="002D501D">
      <w:pPr>
        <w:rPr>
          <w:rFonts w:ascii="Arial" w:hAnsi="Arial" w:cs="Arial"/>
        </w:rPr>
      </w:pPr>
    </w:p>
    <w:p w14:paraId="08710EA1" w14:textId="0BC36F9B" w:rsidR="00726E3A" w:rsidRDefault="00726E3A" w:rsidP="00726E3A">
      <w:pPr>
        <w:numPr>
          <w:ilvl w:val="0"/>
          <w:numId w:val="1"/>
        </w:numPr>
        <w:rPr>
          <w:rFonts w:ascii="Arial" w:hAnsi="Arial" w:cs="Arial"/>
        </w:rPr>
      </w:pPr>
      <w:r w:rsidRPr="0097566F">
        <w:rPr>
          <w:rFonts w:ascii="Arial" w:hAnsi="Arial" w:cs="Arial"/>
        </w:rPr>
        <w:t>Muestras las pizarras que midan más de 1 metro y medio de ancho:</w:t>
      </w:r>
    </w:p>
    <w:p w14:paraId="639D43EE" w14:textId="2343EB43" w:rsidR="002D501D" w:rsidRDefault="002D501D" w:rsidP="002D501D">
      <w:pPr>
        <w:rPr>
          <w:rFonts w:ascii="Arial" w:hAnsi="Arial" w:cs="Arial"/>
        </w:rPr>
      </w:pPr>
    </w:p>
    <w:p w14:paraId="4A3E37F8" w14:textId="77777777" w:rsidR="002D501D" w:rsidRPr="00D13E50" w:rsidRDefault="002D501D" w:rsidP="00D13E50">
      <w:pPr>
        <w:pStyle w:val="HTMLconformatoprevio"/>
        <w:tabs>
          <w:tab w:val="clear" w:pos="916"/>
          <w:tab w:val="left" w:pos="851"/>
        </w:tabs>
        <w:ind w:left="426"/>
        <w:rPr>
          <w:color w:val="A9B7C6"/>
          <w:sz w:val="24"/>
          <w:szCs w:val="24"/>
        </w:rPr>
      </w:pPr>
      <w:r w:rsidRPr="00D13E50">
        <w:rPr>
          <w:color w:val="CC7832"/>
          <w:sz w:val="24"/>
          <w:szCs w:val="24"/>
        </w:rPr>
        <w:t xml:space="preserve">SELECT </w:t>
      </w:r>
      <w:r w:rsidRPr="00D13E50">
        <w:rPr>
          <w:color w:val="FFC66D"/>
          <w:sz w:val="24"/>
          <w:szCs w:val="24"/>
        </w:rPr>
        <w:t>*</w:t>
      </w:r>
      <w:r w:rsidRPr="00D13E50">
        <w:rPr>
          <w:color w:val="FFC66D"/>
          <w:sz w:val="24"/>
          <w:szCs w:val="24"/>
        </w:rPr>
        <w:br/>
      </w:r>
      <w:r w:rsidRPr="00D13E50">
        <w:rPr>
          <w:color w:val="CC7832"/>
          <w:sz w:val="24"/>
          <w:szCs w:val="24"/>
        </w:rPr>
        <w:t xml:space="preserve">FROM </w:t>
      </w:r>
      <w:r w:rsidRPr="00D13E50">
        <w:rPr>
          <w:color w:val="A9B7C6"/>
          <w:sz w:val="24"/>
          <w:szCs w:val="24"/>
        </w:rPr>
        <w:t>pizarra</w:t>
      </w:r>
      <w:r w:rsidRPr="00D13E50">
        <w:rPr>
          <w:color w:val="A9B7C6"/>
          <w:sz w:val="24"/>
          <w:szCs w:val="24"/>
        </w:rPr>
        <w:br/>
      </w:r>
      <w:r w:rsidRPr="00D13E50">
        <w:rPr>
          <w:color w:val="CC7832"/>
          <w:sz w:val="24"/>
          <w:szCs w:val="24"/>
        </w:rPr>
        <w:t xml:space="preserve">WHERE </w:t>
      </w:r>
      <w:r w:rsidRPr="00D13E50">
        <w:rPr>
          <w:color w:val="9876AA"/>
          <w:sz w:val="24"/>
          <w:szCs w:val="24"/>
        </w:rPr>
        <w:t xml:space="preserve">ancho </w:t>
      </w:r>
      <w:r w:rsidRPr="00D13E50">
        <w:rPr>
          <w:color w:val="A9B7C6"/>
          <w:sz w:val="24"/>
          <w:szCs w:val="24"/>
        </w:rPr>
        <w:t xml:space="preserve">&gt; </w:t>
      </w:r>
      <w:r w:rsidRPr="00D13E50">
        <w:rPr>
          <w:color w:val="6897BB"/>
          <w:sz w:val="24"/>
          <w:szCs w:val="24"/>
        </w:rPr>
        <w:t>150</w:t>
      </w:r>
    </w:p>
    <w:p w14:paraId="7FA52F18" w14:textId="23F2527A" w:rsidR="002D501D" w:rsidRDefault="002D501D" w:rsidP="002D501D">
      <w:pPr>
        <w:rPr>
          <w:rFonts w:ascii="Arial" w:hAnsi="Arial" w:cs="Arial"/>
        </w:rPr>
      </w:pPr>
    </w:p>
    <w:p w14:paraId="2252C653" w14:textId="6272D62A" w:rsidR="002D501D" w:rsidRDefault="002D501D" w:rsidP="00EE7B2E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E26E386" wp14:editId="54F33EB4">
            <wp:extent cx="3562350" cy="666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EA4A" w14:textId="604B8888" w:rsidR="002D501D" w:rsidRDefault="002D501D">
      <w:pPr>
        <w:widowControl/>
        <w:suppressAutoHyphens w:val="0"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44AE17F" w14:textId="1BE88BAF" w:rsidR="00726E3A" w:rsidRDefault="00726E3A" w:rsidP="00726E3A">
      <w:pPr>
        <w:numPr>
          <w:ilvl w:val="0"/>
          <w:numId w:val="1"/>
        </w:numPr>
        <w:rPr>
          <w:rFonts w:ascii="Arial" w:hAnsi="Arial" w:cs="Arial"/>
        </w:rPr>
      </w:pPr>
      <w:r w:rsidRPr="0097566F">
        <w:rPr>
          <w:rFonts w:ascii="Arial" w:hAnsi="Arial" w:cs="Arial"/>
        </w:rPr>
        <w:lastRenderedPageBreak/>
        <w:t xml:space="preserve">Muestra las asignaturas del primer cuatrimestre y cuyo </w:t>
      </w:r>
      <w:r w:rsidR="0097566F" w:rsidRPr="0097566F">
        <w:rPr>
          <w:rFonts w:ascii="Arial" w:hAnsi="Arial" w:cs="Arial"/>
        </w:rPr>
        <w:t>número</w:t>
      </w:r>
      <w:r w:rsidRPr="0097566F">
        <w:rPr>
          <w:rFonts w:ascii="Arial" w:hAnsi="Arial" w:cs="Arial"/>
        </w:rPr>
        <w:t xml:space="preserve"> de aula sea mayor de la 555:</w:t>
      </w:r>
    </w:p>
    <w:p w14:paraId="43436F6C" w14:textId="0D165A94" w:rsidR="002D501D" w:rsidRDefault="002D501D" w:rsidP="002D501D">
      <w:pPr>
        <w:rPr>
          <w:rFonts w:ascii="Arial" w:hAnsi="Arial" w:cs="Arial"/>
        </w:rPr>
      </w:pPr>
    </w:p>
    <w:p w14:paraId="6F23C06A" w14:textId="77777777" w:rsidR="002D501D" w:rsidRPr="00D13E50" w:rsidRDefault="002D501D" w:rsidP="00D13E50">
      <w:pPr>
        <w:pStyle w:val="HTMLconformatoprevio"/>
        <w:tabs>
          <w:tab w:val="clear" w:pos="916"/>
          <w:tab w:val="left" w:pos="851"/>
        </w:tabs>
        <w:ind w:left="426"/>
        <w:rPr>
          <w:color w:val="A9B7C6"/>
          <w:sz w:val="24"/>
          <w:szCs w:val="24"/>
        </w:rPr>
      </w:pPr>
      <w:r w:rsidRPr="00D13E50">
        <w:rPr>
          <w:color w:val="CC7832"/>
          <w:sz w:val="24"/>
          <w:szCs w:val="24"/>
        </w:rPr>
        <w:t xml:space="preserve">SELECT </w:t>
      </w:r>
      <w:r w:rsidRPr="00D13E50">
        <w:rPr>
          <w:color w:val="FFC66D"/>
          <w:sz w:val="24"/>
          <w:szCs w:val="24"/>
        </w:rPr>
        <w:t>*</w:t>
      </w:r>
      <w:r w:rsidRPr="00D13E50">
        <w:rPr>
          <w:color w:val="FFC66D"/>
          <w:sz w:val="24"/>
          <w:szCs w:val="24"/>
        </w:rPr>
        <w:br/>
      </w:r>
      <w:r w:rsidRPr="00D13E50">
        <w:rPr>
          <w:color w:val="CC7832"/>
          <w:sz w:val="24"/>
          <w:szCs w:val="24"/>
        </w:rPr>
        <w:t xml:space="preserve">FROM </w:t>
      </w:r>
      <w:r w:rsidRPr="00D13E50">
        <w:rPr>
          <w:color w:val="A9B7C6"/>
          <w:sz w:val="24"/>
          <w:szCs w:val="24"/>
        </w:rPr>
        <w:t>asignatura</w:t>
      </w:r>
      <w:r w:rsidRPr="00D13E50">
        <w:rPr>
          <w:color w:val="A9B7C6"/>
          <w:sz w:val="24"/>
          <w:szCs w:val="24"/>
        </w:rPr>
        <w:br/>
      </w:r>
      <w:r w:rsidRPr="00D13E50">
        <w:rPr>
          <w:color w:val="CC7832"/>
          <w:sz w:val="24"/>
          <w:szCs w:val="24"/>
        </w:rPr>
        <w:t xml:space="preserve">WHERE </w:t>
      </w:r>
      <w:r w:rsidRPr="00D13E50">
        <w:rPr>
          <w:color w:val="9876AA"/>
          <w:sz w:val="24"/>
          <w:szCs w:val="24"/>
        </w:rPr>
        <w:t xml:space="preserve">cuatrimestre </w:t>
      </w:r>
      <w:r w:rsidRPr="00D13E50">
        <w:rPr>
          <w:color w:val="A9B7C6"/>
          <w:sz w:val="24"/>
          <w:szCs w:val="24"/>
        </w:rPr>
        <w:t xml:space="preserve">= </w:t>
      </w:r>
      <w:r w:rsidRPr="00D13E50">
        <w:rPr>
          <w:color w:val="6897BB"/>
          <w:sz w:val="24"/>
          <w:szCs w:val="24"/>
        </w:rPr>
        <w:t>1</w:t>
      </w:r>
      <w:r w:rsidRPr="00D13E50">
        <w:rPr>
          <w:color w:val="6897BB"/>
          <w:sz w:val="24"/>
          <w:szCs w:val="24"/>
        </w:rPr>
        <w:br/>
        <w:t xml:space="preserve">  </w:t>
      </w:r>
      <w:r w:rsidRPr="00D13E50">
        <w:rPr>
          <w:color w:val="CC7832"/>
          <w:sz w:val="24"/>
          <w:szCs w:val="24"/>
        </w:rPr>
        <w:t xml:space="preserve">AND </w:t>
      </w:r>
      <w:proofErr w:type="spellStart"/>
      <w:r w:rsidRPr="00D13E50">
        <w:rPr>
          <w:color w:val="9876AA"/>
          <w:sz w:val="24"/>
          <w:szCs w:val="24"/>
        </w:rPr>
        <w:t>numaula</w:t>
      </w:r>
      <w:proofErr w:type="spellEnd"/>
      <w:r w:rsidRPr="00D13E50">
        <w:rPr>
          <w:color w:val="9876AA"/>
          <w:sz w:val="24"/>
          <w:szCs w:val="24"/>
        </w:rPr>
        <w:t xml:space="preserve"> </w:t>
      </w:r>
      <w:r w:rsidRPr="00D13E50">
        <w:rPr>
          <w:color w:val="A9B7C6"/>
          <w:sz w:val="24"/>
          <w:szCs w:val="24"/>
        </w:rPr>
        <w:t xml:space="preserve">&gt; </w:t>
      </w:r>
      <w:r w:rsidRPr="00D13E50">
        <w:rPr>
          <w:color w:val="6897BB"/>
          <w:sz w:val="24"/>
          <w:szCs w:val="24"/>
        </w:rPr>
        <w:t>555</w:t>
      </w:r>
    </w:p>
    <w:p w14:paraId="2D9D992A" w14:textId="494495E0" w:rsidR="002D501D" w:rsidRDefault="002D501D" w:rsidP="002D501D">
      <w:pPr>
        <w:rPr>
          <w:rFonts w:ascii="Arial" w:hAnsi="Arial" w:cs="Arial"/>
        </w:rPr>
      </w:pPr>
    </w:p>
    <w:p w14:paraId="631E5E13" w14:textId="0699407B" w:rsidR="002D501D" w:rsidRDefault="002D501D" w:rsidP="00EE7B2E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224B440" wp14:editId="7523CA99">
            <wp:extent cx="6000750" cy="638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7378" w14:textId="1F204769" w:rsidR="002D501D" w:rsidRDefault="002D501D" w:rsidP="002D501D">
      <w:pPr>
        <w:rPr>
          <w:rFonts w:ascii="Arial" w:hAnsi="Arial" w:cs="Arial"/>
        </w:rPr>
      </w:pPr>
    </w:p>
    <w:p w14:paraId="24F9BD86" w14:textId="77777777" w:rsidR="002D501D" w:rsidRPr="0097566F" w:rsidRDefault="002D501D" w:rsidP="002D501D">
      <w:pPr>
        <w:rPr>
          <w:rFonts w:ascii="Arial" w:hAnsi="Arial" w:cs="Arial"/>
        </w:rPr>
      </w:pPr>
    </w:p>
    <w:p w14:paraId="77B9A903" w14:textId="6DF751ED" w:rsidR="00726E3A" w:rsidRDefault="00726E3A" w:rsidP="00726E3A">
      <w:pPr>
        <w:numPr>
          <w:ilvl w:val="0"/>
          <w:numId w:val="1"/>
        </w:numPr>
        <w:rPr>
          <w:rFonts w:ascii="Arial" w:hAnsi="Arial" w:cs="Arial"/>
        </w:rPr>
      </w:pPr>
      <w:r w:rsidRPr="0097566F">
        <w:rPr>
          <w:rFonts w:ascii="Arial" w:hAnsi="Arial" w:cs="Arial"/>
        </w:rPr>
        <w:t>Modifica el número de aula de la Asignatura5 por el número de aula 111:</w:t>
      </w:r>
    </w:p>
    <w:p w14:paraId="440EEB02" w14:textId="0B5A7396" w:rsidR="002D501D" w:rsidRDefault="002D501D" w:rsidP="002D501D">
      <w:pPr>
        <w:rPr>
          <w:rFonts w:ascii="Arial" w:hAnsi="Arial" w:cs="Arial"/>
        </w:rPr>
      </w:pPr>
    </w:p>
    <w:p w14:paraId="31D73921" w14:textId="77777777" w:rsidR="00C509C0" w:rsidRPr="00D13E50" w:rsidRDefault="00C509C0" w:rsidP="00D13E50">
      <w:pPr>
        <w:pStyle w:val="HTMLconformatoprevio"/>
        <w:tabs>
          <w:tab w:val="clear" w:pos="916"/>
          <w:tab w:val="left" w:pos="851"/>
        </w:tabs>
        <w:ind w:left="426"/>
        <w:rPr>
          <w:color w:val="A9B7C6"/>
          <w:sz w:val="24"/>
          <w:szCs w:val="24"/>
        </w:rPr>
      </w:pPr>
      <w:r w:rsidRPr="00D13E50">
        <w:rPr>
          <w:color w:val="CC7832"/>
          <w:sz w:val="24"/>
          <w:szCs w:val="24"/>
        </w:rPr>
        <w:t xml:space="preserve">UPDATE </w:t>
      </w:r>
      <w:r w:rsidRPr="00D13E50">
        <w:rPr>
          <w:color w:val="A9B7C6"/>
          <w:sz w:val="24"/>
          <w:szCs w:val="24"/>
        </w:rPr>
        <w:t>asignatura</w:t>
      </w:r>
      <w:r w:rsidRPr="00D13E50">
        <w:rPr>
          <w:color w:val="A9B7C6"/>
          <w:sz w:val="24"/>
          <w:szCs w:val="24"/>
        </w:rPr>
        <w:br/>
      </w:r>
      <w:r w:rsidRPr="00D13E50">
        <w:rPr>
          <w:color w:val="CC7832"/>
          <w:sz w:val="24"/>
          <w:szCs w:val="24"/>
        </w:rPr>
        <w:t xml:space="preserve">SET </w:t>
      </w:r>
      <w:proofErr w:type="spellStart"/>
      <w:r w:rsidRPr="00D13E50">
        <w:rPr>
          <w:color w:val="9876AA"/>
          <w:sz w:val="24"/>
          <w:szCs w:val="24"/>
        </w:rPr>
        <w:t>numaula</w:t>
      </w:r>
      <w:proofErr w:type="spellEnd"/>
      <w:r w:rsidRPr="00D13E50">
        <w:rPr>
          <w:color w:val="9876AA"/>
          <w:sz w:val="24"/>
          <w:szCs w:val="24"/>
        </w:rPr>
        <w:t xml:space="preserve"> </w:t>
      </w:r>
      <w:r w:rsidRPr="00D13E50">
        <w:rPr>
          <w:color w:val="A9B7C6"/>
          <w:sz w:val="24"/>
          <w:szCs w:val="24"/>
        </w:rPr>
        <w:t xml:space="preserve">= </w:t>
      </w:r>
      <w:r w:rsidRPr="00D13E50">
        <w:rPr>
          <w:color w:val="6A8759"/>
          <w:sz w:val="24"/>
          <w:szCs w:val="24"/>
        </w:rPr>
        <w:t>'111'</w:t>
      </w:r>
      <w:r w:rsidRPr="00D13E50">
        <w:rPr>
          <w:color w:val="6A8759"/>
          <w:sz w:val="24"/>
          <w:szCs w:val="24"/>
        </w:rPr>
        <w:br/>
      </w:r>
      <w:r w:rsidRPr="00D13E50">
        <w:rPr>
          <w:color w:val="CC7832"/>
          <w:sz w:val="24"/>
          <w:szCs w:val="24"/>
        </w:rPr>
        <w:t xml:space="preserve">WHERE </w:t>
      </w:r>
      <w:r w:rsidRPr="00D13E50">
        <w:rPr>
          <w:color w:val="9876AA"/>
          <w:sz w:val="24"/>
          <w:szCs w:val="24"/>
        </w:rPr>
        <w:t xml:space="preserve">nombre </w:t>
      </w:r>
      <w:r w:rsidRPr="00D13E50">
        <w:rPr>
          <w:color w:val="A9B7C6"/>
          <w:sz w:val="24"/>
          <w:szCs w:val="24"/>
        </w:rPr>
        <w:t xml:space="preserve">= </w:t>
      </w:r>
      <w:r w:rsidRPr="00D13E50">
        <w:rPr>
          <w:color w:val="6A8759"/>
          <w:sz w:val="24"/>
          <w:szCs w:val="24"/>
        </w:rPr>
        <w:t>'Asignatura5'</w:t>
      </w:r>
    </w:p>
    <w:p w14:paraId="2810FC63" w14:textId="6215DE62" w:rsidR="002D501D" w:rsidRDefault="002D501D" w:rsidP="002D501D">
      <w:pPr>
        <w:rPr>
          <w:rFonts w:ascii="Arial" w:hAnsi="Arial" w:cs="Arial"/>
        </w:rPr>
      </w:pPr>
    </w:p>
    <w:p w14:paraId="7C014D69" w14:textId="64D3F4AC" w:rsidR="00C509C0" w:rsidRDefault="00C509C0" w:rsidP="00EE7B2E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25E618C" wp14:editId="69D10363">
            <wp:extent cx="6000750" cy="21812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AE02" w14:textId="54978DAF" w:rsidR="00C509C0" w:rsidRDefault="00C509C0" w:rsidP="002D501D">
      <w:pPr>
        <w:rPr>
          <w:rFonts w:ascii="Arial" w:hAnsi="Arial" w:cs="Arial"/>
        </w:rPr>
      </w:pPr>
    </w:p>
    <w:p w14:paraId="55235E8B" w14:textId="77777777" w:rsidR="00EE7B2E" w:rsidRPr="0097566F" w:rsidRDefault="00EE7B2E" w:rsidP="002D501D">
      <w:pPr>
        <w:rPr>
          <w:rFonts w:ascii="Arial" w:hAnsi="Arial" w:cs="Arial"/>
        </w:rPr>
      </w:pPr>
    </w:p>
    <w:p w14:paraId="2895DD3D" w14:textId="105AD9C8" w:rsidR="00726E3A" w:rsidRDefault="00726E3A" w:rsidP="00726E3A">
      <w:pPr>
        <w:numPr>
          <w:ilvl w:val="0"/>
          <w:numId w:val="1"/>
        </w:numPr>
        <w:rPr>
          <w:rFonts w:ascii="Arial" w:hAnsi="Arial" w:cs="Arial"/>
        </w:rPr>
      </w:pPr>
      <w:r w:rsidRPr="0097566F">
        <w:rPr>
          <w:rFonts w:ascii="Arial" w:hAnsi="Arial" w:cs="Arial"/>
        </w:rPr>
        <w:t>Elimina el aula con pizarra número 222:</w:t>
      </w:r>
    </w:p>
    <w:p w14:paraId="08617A9E" w14:textId="1EA9B247" w:rsidR="00C509C0" w:rsidRDefault="00C509C0" w:rsidP="00C509C0">
      <w:pPr>
        <w:rPr>
          <w:rFonts w:ascii="Arial" w:hAnsi="Arial" w:cs="Arial"/>
        </w:rPr>
      </w:pPr>
    </w:p>
    <w:p w14:paraId="3B161791" w14:textId="77777777" w:rsidR="00C509C0" w:rsidRPr="00D13E50" w:rsidRDefault="00C509C0" w:rsidP="00D13E50">
      <w:pPr>
        <w:pStyle w:val="HTMLconformatoprevio"/>
        <w:tabs>
          <w:tab w:val="clear" w:pos="916"/>
          <w:tab w:val="left" w:pos="851"/>
        </w:tabs>
        <w:ind w:left="426"/>
        <w:rPr>
          <w:color w:val="A9B7C6"/>
          <w:sz w:val="24"/>
          <w:szCs w:val="24"/>
        </w:rPr>
      </w:pPr>
      <w:r w:rsidRPr="00D13E50">
        <w:rPr>
          <w:color w:val="CC7832"/>
          <w:sz w:val="24"/>
          <w:szCs w:val="24"/>
        </w:rPr>
        <w:t>DELETE</w:t>
      </w:r>
      <w:r w:rsidRPr="00D13E50">
        <w:rPr>
          <w:color w:val="CC7832"/>
          <w:sz w:val="24"/>
          <w:szCs w:val="24"/>
        </w:rPr>
        <w:br/>
        <w:t xml:space="preserve">FROM </w:t>
      </w:r>
      <w:proofErr w:type="spellStart"/>
      <w:r w:rsidRPr="00D13E50">
        <w:rPr>
          <w:color w:val="A9B7C6"/>
          <w:sz w:val="24"/>
          <w:szCs w:val="24"/>
        </w:rPr>
        <w:t>aula_con_pizarra</w:t>
      </w:r>
      <w:proofErr w:type="spellEnd"/>
      <w:r w:rsidRPr="00D13E50">
        <w:rPr>
          <w:color w:val="A9B7C6"/>
          <w:sz w:val="24"/>
          <w:szCs w:val="24"/>
        </w:rPr>
        <w:br/>
      </w:r>
      <w:r w:rsidRPr="00D13E50">
        <w:rPr>
          <w:color w:val="CC7832"/>
          <w:sz w:val="24"/>
          <w:szCs w:val="24"/>
        </w:rPr>
        <w:t xml:space="preserve">WHERE </w:t>
      </w:r>
      <w:proofErr w:type="spellStart"/>
      <w:r w:rsidRPr="00D13E50">
        <w:rPr>
          <w:color w:val="9876AA"/>
          <w:sz w:val="24"/>
          <w:szCs w:val="24"/>
        </w:rPr>
        <w:t>numaula</w:t>
      </w:r>
      <w:proofErr w:type="spellEnd"/>
      <w:r w:rsidRPr="00D13E50">
        <w:rPr>
          <w:color w:val="9876AA"/>
          <w:sz w:val="24"/>
          <w:szCs w:val="24"/>
        </w:rPr>
        <w:t xml:space="preserve"> </w:t>
      </w:r>
      <w:r w:rsidRPr="00D13E50">
        <w:rPr>
          <w:color w:val="A9B7C6"/>
          <w:sz w:val="24"/>
          <w:szCs w:val="24"/>
        </w:rPr>
        <w:t xml:space="preserve">= </w:t>
      </w:r>
      <w:r w:rsidRPr="00D13E50">
        <w:rPr>
          <w:color w:val="6A8759"/>
          <w:sz w:val="24"/>
          <w:szCs w:val="24"/>
        </w:rPr>
        <w:t>'222'</w:t>
      </w:r>
    </w:p>
    <w:p w14:paraId="6F290E14" w14:textId="567C90B7" w:rsidR="00C509C0" w:rsidRDefault="00C509C0" w:rsidP="00C509C0">
      <w:pPr>
        <w:rPr>
          <w:rFonts w:ascii="Arial" w:hAnsi="Arial" w:cs="Arial"/>
        </w:rPr>
      </w:pPr>
    </w:p>
    <w:p w14:paraId="03C8A89B" w14:textId="5F28CDEF" w:rsidR="00F32A7E" w:rsidRDefault="00F32A7E" w:rsidP="00EE7B2E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713DBD" wp14:editId="74D1D607">
            <wp:extent cx="6645910" cy="130810"/>
            <wp:effectExtent l="0" t="0" r="254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175C" w14:textId="1C9048AC" w:rsidR="00F32A7E" w:rsidRDefault="00F32A7E">
      <w:pPr>
        <w:widowControl/>
        <w:suppressAutoHyphens w:val="0"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8553E76" w14:textId="310CCFD7" w:rsidR="00726E3A" w:rsidRDefault="00726E3A" w:rsidP="00726E3A">
      <w:pPr>
        <w:numPr>
          <w:ilvl w:val="0"/>
          <w:numId w:val="1"/>
        </w:numPr>
        <w:rPr>
          <w:rFonts w:ascii="Arial" w:hAnsi="Arial" w:cs="Arial"/>
        </w:rPr>
      </w:pPr>
      <w:r w:rsidRPr="0097566F">
        <w:rPr>
          <w:rFonts w:ascii="Arial" w:hAnsi="Arial" w:cs="Arial"/>
        </w:rPr>
        <w:lastRenderedPageBreak/>
        <w:t>Modifica la capacidad de las aulas cuya capacidad sea mayor o igual que 100 por 95:</w:t>
      </w:r>
    </w:p>
    <w:p w14:paraId="538E4A57" w14:textId="14C6C047" w:rsidR="00F32A7E" w:rsidRDefault="00F32A7E" w:rsidP="00F32A7E">
      <w:pPr>
        <w:rPr>
          <w:rFonts w:ascii="Arial" w:hAnsi="Arial" w:cs="Arial"/>
        </w:rPr>
      </w:pPr>
    </w:p>
    <w:p w14:paraId="7C39A1EF" w14:textId="77777777" w:rsidR="00F32A7E" w:rsidRPr="00D13E50" w:rsidRDefault="00F32A7E" w:rsidP="00D13E50">
      <w:pPr>
        <w:pStyle w:val="HTMLconformatoprevio"/>
        <w:tabs>
          <w:tab w:val="clear" w:pos="916"/>
          <w:tab w:val="left" w:pos="851"/>
        </w:tabs>
        <w:ind w:left="426"/>
        <w:rPr>
          <w:color w:val="A9B7C6"/>
          <w:sz w:val="24"/>
          <w:szCs w:val="24"/>
        </w:rPr>
      </w:pPr>
      <w:r w:rsidRPr="00D13E50">
        <w:rPr>
          <w:color w:val="CC7832"/>
          <w:sz w:val="24"/>
          <w:szCs w:val="24"/>
        </w:rPr>
        <w:t xml:space="preserve">UPDATE </w:t>
      </w:r>
      <w:r w:rsidRPr="00D13E50">
        <w:rPr>
          <w:color w:val="A9B7C6"/>
          <w:sz w:val="24"/>
          <w:szCs w:val="24"/>
        </w:rPr>
        <w:t>aula</w:t>
      </w:r>
      <w:r w:rsidRPr="00D13E50">
        <w:rPr>
          <w:color w:val="A9B7C6"/>
          <w:sz w:val="24"/>
          <w:szCs w:val="24"/>
        </w:rPr>
        <w:br/>
      </w:r>
      <w:r w:rsidRPr="00D13E50">
        <w:rPr>
          <w:color w:val="CC7832"/>
          <w:sz w:val="24"/>
          <w:szCs w:val="24"/>
        </w:rPr>
        <w:t xml:space="preserve">SET </w:t>
      </w:r>
      <w:r w:rsidRPr="00D13E50">
        <w:rPr>
          <w:color w:val="9876AA"/>
          <w:sz w:val="24"/>
          <w:szCs w:val="24"/>
        </w:rPr>
        <w:t xml:space="preserve">capacidad </w:t>
      </w:r>
      <w:r w:rsidRPr="00D13E50">
        <w:rPr>
          <w:color w:val="A9B7C6"/>
          <w:sz w:val="24"/>
          <w:szCs w:val="24"/>
        </w:rPr>
        <w:t xml:space="preserve">= </w:t>
      </w:r>
      <w:r w:rsidRPr="00D13E50">
        <w:rPr>
          <w:color w:val="6897BB"/>
          <w:sz w:val="24"/>
          <w:szCs w:val="24"/>
        </w:rPr>
        <w:t>95</w:t>
      </w:r>
      <w:r w:rsidRPr="00D13E50">
        <w:rPr>
          <w:color w:val="6897BB"/>
          <w:sz w:val="24"/>
          <w:szCs w:val="24"/>
        </w:rPr>
        <w:br/>
      </w:r>
      <w:r w:rsidRPr="00D13E50">
        <w:rPr>
          <w:color w:val="CC7832"/>
          <w:sz w:val="24"/>
          <w:szCs w:val="24"/>
        </w:rPr>
        <w:t xml:space="preserve">WHERE </w:t>
      </w:r>
      <w:r w:rsidRPr="00D13E50">
        <w:rPr>
          <w:color w:val="9876AA"/>
          <w:sz w:val="24"/>
          <w:szCs w:val="24"/>
        </w:rPr>
        <w:t xml:space="preserve">capacidad </w:t>
      </w:r>
      <w:r w:rsidRPr="00D13E50">
        <w:rPr>
          <w:color w:val="A9B7C6"/>
          <w:sz w:val="24"/>
          <w:szCs w:val="24"/>
        </w:rPr>
        <w:t xml:space="preserve">&gt;= </w:t>
      </w:r>
      <w:r w:rsidRPr="00D13E50">
        <w:rPr>
          <w:color w:val="6897BB"/>
          <w:sz w:val="24"/>
          <w:szCs w:val="24"/>
        </w:rPr>
        <w:t>100</w:t>
      </w:r>
    </w:p>
    <w:p w14:paraId="27CB2103" w14:textId="5B73AD02" w:rsidR="00F32A7E" w:rsidRDefault="00F32A7E" w:rsidP="00F32A7E">
      <w:pPr>
        <w:rPr>
          <w:rFonts w:ascii="Arial" w:hAnsi="Arial" w:cs="Arial"/>
        </w:rPr>
      </w:pPr>
    </w:p>
    <w:p w14:paraId="7FC10ACD" w14:textId="4E989FA8" w:rsidR="00F32A7E" w:rsidRDefault="00F32A7E" w:rsidP="00F32A7E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031CC7E" wp14:editId="217EDD29">
            <wp:extent cx="2933700" cy="21812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88D6" w14:textId="5DF2524E" w:rsidR="00F32A7E" w:rsidRDefault="00F32A7E" w:rsidP="00F32A7E">
      <w:pPr>
        <w:rPr>
          <w:rFonts w:ascii="Arial" w:hAnsi="Arial" w:cs="Arial"/>
        </w:rPr>
      </w:pPr>
    </w:p>
    <w:p w14:paraId="344C6F00" w14:textId="77777777" w:rsidR="00F32A7E" w:rsidRPr="0097566F" w:rsidRDefault="00F32A7E" w:rsidP="00F32A7E">
      <w:pPr>
        <w:rPr>
          <w:rFonts w:ascii="Arial" w:hAnsi="Arial" w:cs="Arial"/>
        </w:rPr>
      </w:pPr>
    </w:p>
    <w:p w14:paraId="1949EB6B" w14:textId="06312C57" w:rsidR="00726E3A" w:rsidRDefault="00726E3A" w:rsidP="00726E3A">
      <w:pPr>
        <w:numPr>
          <w:ilvl w:val="0"/>
          <w:numId w:val="1"/>
        </w:numPr>
        <w:rPr>
          <w:rFonts w:ascii="Arial" w:hAnsi="Arial" w:cs="Arial"/>
        </w:rPr>
      </w:pPr>
      <w:r w:rsidRPr="0097566F">
        <w:rPr>
          <w:rFonts w:ascii="Arial" w:hAnsi="Arial" w:cs="Arial"/>
        </w:rPr>
        <w:t>Modifica la Asignatura8 para que sea del 4º cuatrimestre y el profesor sea el Profesor4:</w:t>
      </w:r>
    </w:p>
    <w:p w14:paraId="277EB377" w14:textId="42B79600" w:rsidR="00F32A7E" w:rsidRDefault="00F32A7E" w:rsidP="00F32A7E">
      <w:pPr>
        <w:rPr>
          <w:rFonts w:ascii="Arial" w:hAnsi="Arial" w:cs="Arial"/>
        </w:rPr>
      </w:pPr>
    </w:p>
    <w:p w14:paraId="70FC8FCB" w14:textId="77777777" w:rsidR="00F32A7E" w:rsidRPr="00D13E50" w:rsidRDefault="00F32A7E" w:rsidP="00D13E50">
      <w:pPr>
        <w:pStyle w:val="HTMLconformatoprevio"/>
        <w:tabs>
          <w:tab w:val="clear" w:pos="916"/>
          <w:tab w:val="left" w:pos="851"/>
        </w:tabs>
        <w:ind w:left="426"/>
        <w:rPr>
          <w:color w:val="A9B7C6"/>
          <w:sz w:val="24"/>
          <w:szCs w:val="24"/>
        </w:rPr>
      </w:pPr>
      <w:r w:rsidRPr="00D13E50">
        <w:rPr>
          <w:color w:val="CC7832"/>
          <w:sz w:val="24"/>
          <w:szCs w:val="24"/>
        </w:rPr>
        <w:t xml:space="preserve">UPDATE </w:t>
      </w:r>
      <w:r w:rsidRPr="00D13E50">
        <w:rPr>
          <w:color w:val="A9B7C6"/>
          <w:sz w:val="24"/>
          <w:szCs w:val="24"/>
        </w:rPr>
        <w:t>asignatura</w:t>
      </w:r>
      <w:r w:rsidRPr="00D13E50">
        <w:rPr>
          <w:color w:val="A9B7C6"/>
          <w:sz w:val="24"/>
          <w:szCs w:val="24"/>
        </w:rPr>
        <w:br/>
      </w:r>
      <w:r w:rsidRPr="00D13E50">
        <w:rPr>
          <w:color w:val="CC7832"/>
          <w:sz w:val="24"/>
          <w:szCs w:val="24"/>
        </w:rPr>
        <w:t xml:space="preserve">SET </w:t>
      </w:r>
      <w:r w:rsidRPr="00D13E50">
        <w:rPr>
          <w:color w:val="9876AA"/>
          <w:sz w:val="24"/>
          <w:szCs w:val="24"/>
        </w:rPr>
        <w:t xml:space="preserve">cuatrimestre </w:t>
      </w:r>
      <w:r w:rsidRPr="00D13E50">
        <w:rPr>
          <w:color w:val="A9B7C6"/>
          <w:sz w:val="24"/>
          <w:szCs w:val="24"/>
        </w:rPr>
        <w:t xml:space="preserve">= </w:t>
      </w:r>
      <w:r w:rsidRPr="00D13E50">
        <w:rPr>
          <w:color w:val="6897BB"/>
          <w:sz w:val="24"/>
          <w:szCs w:val="24"/>
        </w:rPr>
        <w:t>4</w:t>
      </w:r>
      <w:r w:rsidRPr="00D13E50">
        <w:rPr>
          <w:color w:val="CC7832"/>
          <w:sz w:val="24"/>
          <w:szCs w:val="24"/>
        </w:rPr>
        <w:t>,</w:t>
      </w:r>
      <w:r w:rsidRPr="00D13E50">
        <w:rPr>
          <w:color w:val="CC7832"/>
          <w:sz w:val="24"/>
          <w:szCs w:val="24"/>
        </w:rPr>
        <w:br/>
        <w:t xml:space="preserve">    </w:t>
      </w:r>
      <w:proofErr w:type="spellStart"/>
      <w:proofErr w:type="gramStart"/>
      <w:r w:rsidRPr="00D13E50">
        <w:rPr>
          <w:color w:val="9876AA"/>
          <w:sz w:val="24"/>
          <w:szCs w:val="24"/>
        </w:rPr>
        <w:t>nomprofesor</w:t>
      </w:r>
      <w:proofErr w:type="spellEnd"/>
      <w:r w:rsidRPr="00D13E50">
        <w:rPr>
          <w:color w:val="9876AA"/>
          <w:sz w:val="24"/>
          <w:szCs w:val="24"/>
        </w:rPr>
        <w:t xml:space="preserve">  </w:t>
      </w:r>
      <w:r w:rsidRPr="00D13E50">
        <w:rPr>
          <w:color w:val="A9B7C6"/>
          <w:sz w:val="24"/>
          <w:szCs w:val="24"/>
        </w:rPr>
        <w:t>=</w:t>
      </w:r>
      <w:proofErr w:type="gramEnd"/>
      <w:r w:rsidRPr="00D13E50">
        <w:rPr>
          <w:color w:val="A9B7C6"/>
          <w:sz w:val="24"/>
          <w:szCs w:val="24"/>
        </w:rPr>
        <w:t xml:space="preserve"> </w:t>
      </w:r>
      <w:r w:rsidRPr="00D13E50">
        <w:rPr>
          <w:color w:val="6A8759"/>
          <w:sz w:val="24"/>
          <w:szCs w:val="24"/>
        </w:rPr>
        <w:t>'Profesor4'</w:t>
      </w:r>
      <w:r w:rsidRPr="00D13E50">
        <w:rPr>
          <w:color w:val="6A8759"/>
          <w:sz w:val="24"/>
          <w:szCs w:val="24"/>
        </w:rPr>
        <w:br/>
      </w:r>
      <w:r w:rsidRPr="00D13E50">
        <w:rPr>
          <w:color w:val="CC7832"/>
          <w:sz w:val="24"/>
          <w:szCs w:val="24"/>
        </w:rPr>
        <w:t xml:space="preserve">WHERE </w:t>
      </w:r>
      <w:r w:rsidRPr="00D13E50">
        <w:rPr>
          <w:color w:val="9876AA"/>
          <w:sz w:val="24"/>
          <w:szCs w:val="24"/>
        </w:rPr>
        <w:t xml:space="preserve">nombre </w:t>
      </w:r>
      <w:r w:rsidRPr="00D13E50">
        <w:rPr>
          <w:color w:val="A9B7C6"/>
          <w:sz w:val="24"/>
          <w:szCs w:val="24"/>
        </w:rPr>
        <w:t xml:space="preserve">= </w:t>
      </w:r>
      <w:r w:rsidRPr="00D13E50">
        <w:rPr>
          <w:color w:val="6A8759"/>
          <w:sz w:val="24"/>
          <w:szCs w:val="24"/>
        </w:rPr>
        <w:t>'Asignatura8'</w:t>
      </w:r>
    </w:p>
    <w:p w14:paraId="18025991" w14:textId="77777777" w:rsidR="00F32A7E" w:rsidRDefault="00F32A7E" w:rsidP="00F32A7E">
      <w:pPr>
        <w:rPr>
          <w:rFonts w:ascii="Arial" w:hAnsi="Arial" w:cs="Arial"/>
        </w:rPr>
      </w:pPr>
    </w:p>
    <w:p w14:paraId="34F63202" w14:textId="397E9239" w:rsidR="00F32A7E" w:rsidRDefault="001D6CC3" w:rsidP="001D6CC3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7BC5538" wp14:editId="1F1E2E3F">
            <wp:extent cx="6010275" cy="22193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4335" w14:textId="77777777" w:rsidR="00F32A7E" w:rsidRPr="0097566F" w:rsidRDefault="00F32A7E" w:rsidP="00F32A7E">
      <w:pPr>
        <w:rPr>
          <w:rFonts w:ascii="Arial" w:hAnsi="Arial" w:cs="Arial"/>
        </w:rPr>
      </w:pPr>
    </w:p>
    <w:p w14:paraId="0E8D2796" w14:textId="77777777" w:rsidR="0077407A" w:rsidRPr="0097566F" w:rsidRDefault="00DD2F0A" w:rsidP="002F2479">
      <w:pPr>
        <w:rPr>
          <w:rFonts w:ascii="Arial" w:hAnsi="Arial" w:cs="Arial"/>
        </w:rPr>
      </w:pPr>
    </w:p>
    <w:sectPr w:rsidR="0077407A" w:rsidRPr="0097566F" w:rsidSect="00B44F9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17B73" w14:textId="77777777" w:rsidR="00DD2F0A" w:rsidRDefault="00DD2F0A" w:rsidP="00B44F9A">
      <w:r>
        <w:separator/>
      </w:r>
    </w:p>
  </w:endnote>
  <w:endnote w:type="continuationSeparator" w:id="0">
    <w:p w14:paraId="36DCA6A8" w14:textId="77777777" w:rsidR="00DD2F0A" w:rsidRDefault="00DD2F0A" w:rsidP="00B44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3D9B6" w14:textId="77777777" w:rsidR="00436097" w:rsidRDefault="00436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00BEA365" w14:textId="77777777" w:rsidTr="00B44F9A">
      <w:trPr>
        <w:jc w:val="right"/>
      </w:trPr>
      <w:tc>
        <w:tcPr>
          <w:tcW w:w="4795" w:type="dxa"/>
          <w:vAlign w:val="center"/>
        </w:tcPr>
        <w:p w14:paraId="1F4E5B3C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</w:rPr>
          </w:pPr>
          <w:r>
            <w:rPr>
              <w:rFonts w:ascii="Arial" w:hAnsi="Arial" w:cs="Arial"/>
              <w:caps/>
              <w:color w:val="000000" w:themeColor="text1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1C0ED99A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C8F00E1" w14:textId="77777777" w:rsidR="00B44F9A" w:rsidRDefault="00B44F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8E18B" w14:textId="77777777" w:rsidR="00436097" w:rsidRDefault="00436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B9F7E" w14:textId="77777777" w:rsidR="00DD2F0A" w:rsidRDefault="00DD2F0A" w:rsidP="00B44F9A">
      <w:r>
        <w:separator/>
      </w:r>
    </w:p>
  </w:footnote>
  <w:footnote w:type="continuationSeparator" w:id="0">
    <w:p w14:paraId="4D8EDF7C" w14:textId="77777777" w:rsidR="00DD2F0A" w:rsidRDefault="00DD2F0A" w:rsidP="00B44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5EC54" w14:textId="77777777" w:rsidR="00436097" w:rsidRDefault="00436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45177" w14:textId="77777777" w:rsidR="00436097" w:rsidRDefault="004360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7D811" w14:textId="77777777" w:rsidR="00436097" w:rsidRDefault="004360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F0727"/>
    <w:multiLevelType w:val="multilevel"/>
    <w:tmpl w:val="2708A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3A"/>
    <w:rsid w:val="0009761D"/>
    <w:rsid w:val="00164043"/>
    <w:rsid w:val="001D6CC3"/>
    <w:rsid w:val="002D501D"/>
    <w:rsid w:val="002E4586"/>
    <w:rsid w:val="002F2479"/>
    <w:rsid w:val="003A30B3"/>
    <w:rsid w:val="00436097"/>
    <w:rsid w:val="004E374F"/>
    <w:rsid w:val="004F0C5C"/>
    <w:rsid w:val="00555552"/>
    <w:rsid w:val="00703A98"/>
    <w:rsid w:val="00726E3A"/>
    <w:rsid w:val="0097566F"/>
    <w:rsid w:val="009C252B"/>
    <w:rsid w:val="00A05A01"/>
    <w:rsid w:val="00A84FEB"/>
    <w:rsid w:val="00B44F9A"/>
    <w:rsid w:val="00B740DF"/>
    <w:rsid w:val="00C509C0"/>
    <w:rsid w:val="00D13E50"/>
    <w:rsid w:val="00D46A71"/>
    <w:rsid w:val="00DC0DF9"/>
    <w:rsid w:val="00DD2F0A"/>
    <w:rsid w:val="00DF5820"/>
    <w:rsid w:val="00EE7B2E"/>
    <w:rsid w:val="00F32A7E"/>
    <w:rsid w:val="00FD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FC105"/>
  <w15:chartTrackingRefBased/>
  <w15:docId w15:val="{AC034F8F-C7C0-441C-9ABD-DA09099C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E3A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F58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es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F5820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2A7E"/>
    <w:rPr>
      <w:rFonts w:cs="Mangal"/>
      <w:sz w:val="20"/>
      <w:szCs w:val="18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2A7E"/>
    <w:rPr>
      <w:rFonts w:ascii="Liberation Serif" w:eastAsia="Droid Sans Fallback" w:hAnsi="Liberation Serif" w:cs="Mangal"/>
      <w:sz w:val="20"/>
      <w:szCs w:val="18"/>
      <w:lang w:eastAsia="zh-CN" w:bidi="hi-IN"/>
    </w:rPr>
  </w:style>
  <w:style w:type="character" w:styleId="Refdenotaalfinal">
    <w:name w:val="endnote reference"/>
    <w:basedOn w:val="Fuentedeprrafopredeter"/>
    <w:uiPriority w:val="99"/>
    <w:semiHidden/>
    <w:unhideWhenUsed/>
    <w:rsid w:val="00F32A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24</TotalTime>
  <Pages>3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7</cp:revision>
  <dcterms:created xsi:type="dcterms:W3CDTF">2022-01-17T17:35:00Z</dcterms:created>
  <dcterms:modified xsi:type="dcterms:W3CDTF">2022-01-17T17:59:00Z</dcterms:modified>
</cp:coreProperties>
</file>