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BE21" w14:textId="67CF45B2" w:rsidR="00C406FC" w:rsidRPr="00C406FC" w:rsidRDefault="00C406FC" w:rsidP="00C406FC">
      <w:pPr>
        <w:pStyle w:val="waifutext"/>
        <w:pBdr>
          <w:bottom w:val="single" w:sz="4" w:space="1" w:color="auto"/>
        </w:pBdr>
        <w:jc w:val="center"/>
        <w:rPr>
          <w:b/>
          <w:bCs/>
          <w:sz w:val="80"/>
          <w:szCs w:val="80"/>
        </w:rPr>
      </w:pPr>
      <w:r w:rsidRPr="00C406FC">
        <w:rPr>
          <w:sz w:val="80"/>
          <w:szCs w:val="80"/>
        </w:rPr>
        <w:t>HORARIOS - CONSULTAS</w:t>
      </w:r>
    </w:p>
    <w:p w14:paraId="1097DCC5" w14:textId="77777777" w:rsidR="00C406FC" w:rsidRDefault="00C406FC" w:rsidP="00C406FC">
      <w:pPr>
        <w:pStyle w:val="waifutext"/>
      </w:pPr>
    </w:p>
    <w:p w14:paraId="2CFD30E2" w14:textId="090066D8" w:rsidR="00C406FC" w:rsidRDefault="00C406FC" w:rsidP="00C406FC">
      <w:pPr>
        <w:pStyle w:val="waifutext"/>
        <w:numPr>
          <w:ilvl w:val="0"/>
          <w:numId w:val="2"/>
        </w:numPr>
      </w:pPr>
      <w:r>
        <w:t>Muestra todos los profesores de informática:</w:t>
      </w:r>
    </w:p>
    <w:p w14:paraId="6F7610A8" w14:textId="1F69F2F9" w:rsidR="00C406FC" w:rsidRDefault="00C406FC" w:rsidP="00C406FC">
      <w:pPr>
        <w:pStyle w:val="waifutext"/>
      </w:pPr>
    </w:p>
    <w:p w14:paraId="7A70A6CD" w14:textId="77777777" w:rsidR="000E4F45" w:rsidRPr="000E4F45" w:rsidRDefault="000E4F45" w:rsidP="009C0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426"/>
        <w:rPr>
          <w:rFonts w:ascii="Courier New" w:eastAsia="Times New Roman" w:hAnsi="Courier New" w:cs="Courier New"/>
          <w:color w:val="A9B7C6"/>
          <w:lang w:eastAsia="es-ES" w:bidi="ar-SA"/>
        </w:rPr>
      </w:pPr>
      <w:r w:rsidRPr="000E4F45">
        <w:rPr>
          <w:rFonts w:ascii="Courier New" w:eastAsia="Times New Roman" w:hAnsi="Courier New" w:cs="Courier New"/>
          <w:color w:val="CC7832"/>
          <w:lang w:eastAsia="es-ES" w:bidi="ar-SA"/>
        </w:rPr>
        <w:t xml:space="preserve">SELECT </w:t>
      </w:r>
      <w:r w:rsidRPr="000E4F45">
        <w:rPr>
          <w:rFonts w:ascii="Courier New" w:eastAsia="Times New Roman" w:hAnsi="Courier New" w:cs="Courier New"/>
          <w:color w:val="FFC66D"/>
          <w:lang w:eastAsia="es-ES" w:bidi="ar-SA"/>
        </w:rPr>
        <w:t>*</w:t>
      </w:r>
      <w:r w:rsidRPr="000E4F45">
        <w:rPr>
          <w:rFonts w:ascii="Courier New" w:eastAsia="Times New Roman" w:hAnsi="Courier New" w:cs="Courier New"/>
          <w:color w:val="FFC66D"/>
          <w:lang w:eastAsia="es-ES" w:bidi="ar-SA"/>
        </w:rPr>
        <w:br/>
      </w:r>
      <w:r w:rsidRPr="000E4F45">
        <w:rPr>
          <w:rFonts w:ascii="Courier New" w:eastAsia="Times New Roman" w:hAnsi="Courier New" w:cs="Courier New"/>
          <w:color w:val="CC7832"/>
          <w:lang w:eastAsia="es-ES" w:bidi="ar-SA"/>
        </w:rPr>
        <w:t xml:space="preserve">FROM </w:t>
      </w:r>
      <w:r w:rsidRPr="000E4F45">
        <w:rPr>
          <w:rFonts w:ascii="Courier New" w:eastAsia="Times New Roman" w:hAnsi="Courier New" w:cs="Courier New"/>
          <w:color w:val="A9B7C6"/>
          <w:lang w:eastAsia="es-ES" w:bidi="ar-SA"/>
        </w:rPr>
        <w:t>profesor</w:t>
      </w:r>
      <w:r w:rsidRPr="000E4F45">
        <w:rPr>
          <w:rFonts w:ascii="Courier New" w:eastAsia="Times New Roman" w:hAnsi="Courier New" w:cs="Courier New"/>
          <w:color w:val="A9B7C6"/>
          <w:lang w:eastAsia="es-ES" w:bidi="ar-SA"/>
        </w:rPr>
        <w:br/>
      </w:r>
      <w:r w:rsidRPr="000E4F45">
        <w:rPr>
          <w:rFonts w:ascii="Courier New" w:eastAsia="Times New Roman" w:hAnsi="Courier New" w:cs="Courier New"/>
          <w:color w:val="CC7832"/>
          <w:lang w:eastAsia="es-ES" w:bidi="ar-SA"/>
        </w:rPr>
        <w:t xml:space="preserve">WHERE </w:t>
      </w:r>
      <w:r w:rsidRPr="000E4F45">
        <w:rPr>
          <w:rFonts w:ascii="Courier New" w:eastAsia="Times New Roman" w:hAnsi="Courier New" w:cs="Courier New"/>
          <w:color w:val="9876AA"/>
          <w:lang w:eastAsia="es-ES" w:bidi="ar-SA"/>
        </w:rPr>
        <w:t xml:space="preserve">departamento </w:t>
      </w:r>
      <w:r w:rsidRPr="000E4F45">
        <w:rPr>
          <w:rFonts w:ascii="Courier New" w:eastAsia="Times New Roman" w:hAnsi="Courier New" w:cs="Courier New"/>
          <w:color w:val="A9B7C6"/>
          <w:lang w:eastAsia="es-ES" w:bidi="ar-SA"/>
        </w:rPr>
        <w:t xml:space="preserve">= </w:t>
      </w:r>
      <w:r w:rsidRPr="000E4F45">
        <w:rPr>
          <w:rFonts w:ascii="Courier New" w:eastAsia="Times New Roman" w:hAnsi="Courier New" w:cs="Courier New"/>
          <w:color w:val="6A8759"/>
          <w:lang w:eastAsia="es-ES" w:bidi="ar-SA"/>
        </w:rPr>
        <w:t>'Informática'</w:t>
      </w:r>
    </w:p>
    <w:p w14:paraId="3E9AEA56" w14:textId="043CF89E" w:rsidR="00C406FC" w:rsidRDefault="00C406FC" w:rsidP="00C406FC">
      <w:pPr>
        <w:pStyle w:val="waifutext"/>
      </w:pPr>
    </w:p>
    <w:p w14:paraId="321A6B04" w14:textId="631B5536" w:rsidR="000E4F45" w:rsidRDefault="000E4F45" w:rsidP="00767190">
      <w:pPr>
        <w:pStyle w:val="waifutext"/>
        <w:jc w:val="center"/>
      </w:pPr>
      <w:r>
        <w:rPr>
          <w:noProof/>
        </w:rPr>
        <w:drawing>
          <wp:inline distT="0" distB="0" distL="0" distR="0" wp14:anchorId="0A51E940" wp14:editId="036DFA38">
            <wp:extent cx="3067050" cy="885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E989" w14:textId="77777777" w:rsidR="00EC792C" w:rsidRDefault="00EC792C" w:rsidP="00C406FC">
      <w:pPr>
        <w:pStyle w:val="waifutext"/>
      </w:pPr>
    </w:p>
    <w:p w14:paraId="10EDBEA0" w14:textId="77777777" w:rsidR="000E4F45" w:rsidRDefault="000E4F45" w:rsidP="00C406FC">
      <w:pPr>
        <w:pStyle w:val="waifutext"/>
      </w:pPr>
    </w:p>
    <w:p w14:paraId="0849143D" w14:textId="66A6169E" w:rsidR="00C406FC" w:rsidRDefault="00C406FC" w:rsidP="00C406FC">
      <w:pPr>
        <w:pStyle w:val="waifutext"/>
        <w:numPr>
          <w:ilvl w:val="0"/>
          <w:numId w:val="2"/>
        </w:numPr>
      </w:pPr>
      <w:r>
        <w:t>Muestra todas las aulas que tengan una capacidad hasta 50 personas:</w:t>
      </w:r>
    </w:p>
    <w:p w14:paraId="0CBEA336" w14:textId="4281CEE6" w:rsidR="000E4F45" w:rsidRDefault="000E4F45" w:rsidP="000E4F45">
      <w:pPr>
        <w:pStyle w:val="waifutext"/>
      </w:pPr>
    </w:p>
    <w:p w14:paraId="1F369AD1" w14:textId="77777777" w:rsidR="000E4F45" w:rsidRPr="009C07CE" w:rsidRDefault="000E4F45" w:rsidP="009C07CE">
      <w:pPr>
        <w:pStyle w:val="HTMLconformatoprevio"/>
        <w:ind w:left="426"/>
        <w:rPr>
          <w:color w:val="A9B7C6"/>
          <w:sz w:val="24"/>
          <w:szCs w:val="24"/>
        </w:rPr>
      </w:pPr>
      <w:r w:rsidRPr="009C07CE">
        <w:rPr>
          <w:color w:val="CC7832"/>
          <w:sz w:val="24"/>
          <w:szCs w:val="24"/>
        </w:rPr>
        <w:t xml:space="preserve">SELECT </w:t>
      </w:r>
      <w:r w:rsidRPr="009C07CE">
        <w:rPr>
          <w:color w:val="FFC66D"/>
          <w:sz w:val="24"/>
          <w:szCs w:val="24"/>
        </w:rPr>
        <w:t>*</w:t>
      </w:r>
      <w:r w:rsidRPr="009C07CE">
        <w:rPr>
          <w:color w:val="FFC66D"/>
          <w:sz w:val="24"/>
          <w:szCs w:val="24"/>
        </w:rPr>
        <w:br/>
      </w:r>
      <w:r w:rsidRPr="009C07CE">
        <w:rPr>
          <w:color w:val="CC7832"/>
          <w:sz w:val="24"/>
          <w:szCs w:val="24"/>
        </w:rPr>
        <w:t xml:space="preserve">FROM </w:t>
      </w:r>
      <w:r w:rsidRPr="009C07CE">
        <w:rPr>
          <w:color w:val="A9B7C6"/>
          <w:sz w:val="24"/>
          <w:szCs w:val="24"/>
        </w:rPr>
        <w:t>aula</w:t>
      </w:r>
      <w:r w:rsidRPr="009C07CE">
        <w:rPr>
          <w:color w:val="A9B7C6"/>
          <w:sz w:val="24"/>
          <w:szCs w:val="24"/>
        </w:rPr>
        <w:br/>
      </w:r>
      <w:r w:rsidRPr="009C07CE">
        <w:rPr>
          <w:color w:val="CC7832"/>
          <w:sz w:val="24"/>
          <w:szCs w:val="24"/>
        </w:rPr>
        <w:t xml:space="preserve">WHERE </w:t>
      </w:r>
      <w:r w:rsidRPr="009C07CE">
        <w:rPr>
          <w:color w:val="9876AA"/>
          <w:sz w:val="24"/>
          <w:szCs w:val="24"/>
        </w:rPr>
        <w:t xml:space="preserve">capacidad </w:t>
      </w:r>
      <w:r w:rsidRPr="009C07CE">
        <w:rPr>
          <w:color w:val="A9B7C6"/>
          <w:sz w:val="24"/>
          <w:szCs w:val="24"/>
        </w:rPr>
        <w:t xml:space="preserve">&lt;= </w:t>
      </w:r>
      <w:r w:rsidRPr="009C07CE">
        <w:rPr>
          <w:color w:val="6897BB"/>
          <w:sz w:val="24"/>
          <w:szCs w:val="24"/>
        </w:rPr>
        <w:t>50</w:t>
      </w:r>
    </w:p>
    <w:p w14:paraId="08EB241A" w14:textId="29DA0001" w:rsidR="000E4F45" w:rsidRDefault="000E4F45" w:rsidP="000E4F45">
      <w:pPr>
        <w:pStyle w:val="waifutext"/>
      </w:pPr>
    </w:p>
    <w:p w14:paraId="2B3EFB69" w14:textId="392988B0" w:rsidR="000E4F45" w:rsidRDefault="000E4F45" w:rsidP="00767190">
      <w:pPr>
        <w:pStyle w:val="waifutext"/>
        <w:jc w:val="center"/>
      </w:pPr>
      <w:r>
        <w:rPr>
          <w:noProof/>
        </w:rPr>
        <w:drawing>
          <wp:inline distT="0" distB="0" distL="0" distR="0" wp14:anchorId="0FB05212" wp14:editId="7A492FA3">
            <wp:extent cx="2905125" cy="1123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9F15" w14:textId="44AE29E1" w:rsidR="000E4F45" w:rsidRDefault="000E4F45" w:rsidP="000E4F45">
      <w:pPr>
        <w:pStyle w:val="waifutext"/>
      </w:pPr>
    </w:p>
    <w:p w14:paraId="6889759A" w14:textId="77777777" w:rsidR="000E4F45" w:rsidRDefault="000E4F45" w:rsidP="000E4F45">
      <w:pPr>
        <w:pStyle w:val="waifutext"/>
      </w:pPr>
    </w:p>
    <w:p w14:paraId="769A1C3B" w14:textId="7C717F1E" w:rsidR="00C406FC" w:rsidRDefault="00C406FC" w:rsidP="00C406FC">
      <w:pPr>
        <w:pStyle w:val="waifutext"/>
        <w:numPr>
          <w:ilvl w:val="0"/>
          <w:numId w:val="2"/>
        </w:numPr>
      </w:pPr>
      <w:r>
        <w:t>Muestra las aulas de informática que tengan más de 20 ordenadores:</w:t>
      </w:r>
    </w:p>
    <w:p w14:paraId="29268A80" w14:textId="469C19DB" w:rsidR="000E4F45" w:rsidRDefault="000E4F45" w:rsidP="000E4F45">
      <w:pPr>
        <w:pStyle w:val="waifutext"/>
      </w:pPr>
    </w:p>
    <w:p w14:paraId="33D05444" w14:textId="77777777" w:rsidR="000E4F45" w:rsidRPr="009C07CE" w:rsidRDefault="000E4F45" w:rsidP="009C07CE">
      <w:pPr>
        <w:pStyle w:val="HTMLconformatoprevio"/>
        <w:ind w:left="426"/>
        <w:rPr>
          <w:color w:val="A9B7C6"/>
          <w:sz w:val="24"/>
          <w:szCs w:val="24"/>
        </w:rPr>
      </w:pPr>
      <w:r w:rsidRPr="009C07CE">
        <w:rPr>
          <w:color w:val="CC7832"/>
          <w:sz w:val="24"/>
          <w:szCs w:val="24"/>
        </w:rPr>
        <w:t xml:space="preserve">SELECT </w:t>
      </w:r>
      <w:r w:rsidRPr="009C07CE">
        <w:rPr>
          <w:color w:val="FFC66D"/>
          <w:sz w:val="24"/>
          <w:szCs w:val="24"/>
        </w:rPr>
        <w:t>*</w:t>
      </w:r>
      <w:r w:rsidRPr="009C07CE">
        <w:rPr>
          <w:color w:val="FFC66D"/>
          <w:sz w:val="24"/>
          <w:szCs w:val="24"/>
        </w:rPr>
        <w:br/>
      </w:r>
      <w:r w:rsidRPr="009C07CE">
        <w:rPr>
          <w:color w:val="CC7832"/>
          <w:sz w:val="24"/>
          <w:szCs w:val="24"/>
        </w:rPr>
        <w:t xml:space="preserve">FROM </w:t>
      </w:r>
      <w:proofErr w:type="spellStart"/>
      <w:r w:rsidRPr="009C07CE">
        <w:rPr>
          <w:color w:val="A9B7C6"/>
          <w:sz w:val="24"/>
          <w:szCs w:val="24"/>
        </w:rPr>
        <w:t>aula_informatica</w:t>
      </w:r>
      <w:proofErr w:type="spellEnd"/>
      <w:r w:rsidRPr="009C07CE">
        <w:rPr>
          <w:color w:val="A9B7C6"/>
          <w:sz w:val="24"/>
          <w:szCs w:val="24"/>
        </w:rPr>
        <w:br/>
      </w:r>
      <w:r w:rsidRPr="009C07CE">
        <w:rPr>
          <w:color w:val="CC7832"/>
          <w:sz w:val="24"/>
          <w:szCs w:val="24"/>
        </w:rPr>
        <w:t xml:space="preserve">WHERE </w:t>
      </w:r>
      <w:proofErr w:type="spellStart"/>
      <w:r w:rsidRPr="009C07CE">
        <w:rPr>
          <w:color w:val="A9B7C6"/>
          <w:sz w:val="24"/>
          <w:szCs w:val="24"/>
        </w:rPr>
        <w:t>aula_</w:t>
      </w:r>
      <w:proofErr w:type="gramStart"/>
      <w:r w:rsidRPr="009C07CE">
        <w:rPr>
          <w:color w:val="A9B7C6"/>
          <w:sz w:val="24"/>
          <w:szCs w:val="24"/>
        </w:rPr>
        <w:t>informatica.</w:t>
      </w:r>
      <w:r w:rsidRPr="009C07CE">
        <w:rPr>
          <w:color w:val="9876AA"/>
          <w:sz w:val="24"/>
          <w:szCs w:val="24"/>
        </w:rPr>
        <w:t>numordenadores</w:t>
      </w:r>
      <w:proofErr w:type="spellEnd"/>
      <w:proofErr w:type="gramEnd"/>
      <w:r w:rsidRPr="009C07CE">
        <w:rPr>
          <w:color w:val="9876AA"/>
          <w:sz w:val="24"/>
          <w:szCs w:val="24"/>
        </w:rPr>
        <w:t xml:space="preserve"> </w:t>
      </w:r>
      <w:r w:rsidRPr="009C07CE">
        <w:rPr>
          <w:color w:val="A9B7C6"/>
          <w:sz w:val="24"/>
          <w:szCs w:val="24"/>
        </w:rPr>
        <w:t xml:space="preserve">&gt; </w:t>
      </w:r>
      <w:r w:rsidRPr="009C07CE">
        <w:rPr>
          <w:color w:val="6897BB"/>
          <w:sz w:val="24"/>
          <w:szCs w:val="24"/>
        </w:rPr>
        <w:t>20</w:t>
      </w:r>
    </w:p>
    <w:p w14:paraId="6D98B9BA" w14:textId="3E778576" w:rsidR="000E4F45" w:rsidRDefault="000E4F45" w:rsidP="000E4F45">
      <w:pPr>
        <w:pStyle w:val="waifutext"/>
      </w:pPr>
    </w:p>
    <w:p w14:paraId="0A47DCDB" w14:textId="3A32952D" w:rsidR="000E4F45" w:rsidRDefault="000E4F45" w:rsidP="00767190">
      <w:pPr>
        <w:pStyle w:val="waifutext"/>
        <w:jc w:val="center"/>
      </w:pPr>
      <w:r>
        <w:rPr>
          <w:noProof/>
        </w:rPr>
        <w:drawing>
          <wp:inline distT="0" distB="0" distL="0" distR="0" wp14:anchorId="4191A2C9" wp14:editId="0B1EBEC8">
            <wp:extent cx="3362325" cy="885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7C66" w14:textId="49F3438E" w:rsidR="000E4F45" w:rsidRDefault="000E4F45" w:rsidP="000E4F45">
      <w:pPr>
        <w:pStyle w:val="waifutext"/>
      </w:pPr>
    </w:p>
    <w:p w14:paraId="1473816B" w14:textId="2E38AFC0" w:rsidR="000E4F45" w:rsidRDefault="000E4F45">
      <w:pPr>
        <w:widowControl/>
        <w:suppressAutoHyphens w:val="0"/>
        <w:spacing w:after="160" w:line="259" w:lineRule="auto"/>
        <w:rPr>
          <w:rFonts w:ascii="Arial" w:hAnsi="Arial" w:cs="Arial"/>
        </w:rPr>
      </w:pPr>
      <w:r>
        <w:br w:type="page"/>
      </w:r>
    </w:p>
    <w:p w14:paraId="113A0CDB" w14:textId="5C20560F" w:rsidR="00C406FC" w:rsidRDefault="00C406FC" w:rsidP="00C406FC">
      <w:pPr>
        <w:pStyle w:val="waifutext"/>
        <w:numPr>
          <w:ilvl w:val="0"/>
          <w:numId w:val="2"/>
        </w:numPr>
      </w:pPr>
      <w:r>
        <w:lastRenderedPageBreak/>
        <w:t>Muestras las pizarras que midan más de 1 metro de ancho y más de 1 metro de alto:</w:t>
      </w:r>
    </w:p>
    <w:p w14:paraId="5F926EF7" w14:textId="0FB7DAB1" w:rsidR="000E4F45" w:rsidRDefault="000E4F45" w:rsidP="000E4F45">
      <w:pPr>
        <w:pStyle w:val="waifutext"/>
      </w:pPr>
    </w:p>
    <w:p w14:paraId="6B820C81" w14:textId="77777777" w:rsidR="008B6E1E" w:rsidRPr="000306A0" w:rsidRDefault="008B6E1E" w:rsidP="009C07CE">
      <w:pPr>
        <w:pStyle w:val="HTMLconformatoprevio"/>
        <w:ind w:left="426"/>
        <w:rPr>
          <w:color w:val="A9B7C6"/>
          <w:sz w:val="24"/>
          <w:szCs w:val="24"/>
        </w:rPr>
      </w:pPr>
      <w:r w:rsidRPr="000306A0">
        <w:rPr>
          <w:color w:val="CC7832"/>
          <w:sz w:val="24"/>
          <w:szCs w:val="24"/>
        </w:rPr>
        <w:t xml:space="preserve">SELECT </w:t>
      </w:r>
      <w:r w:rsidRPr="000306A0">
        <w:rPr>
          <w:color w:val="FFC66D"/>
          <w:sz w:val="24"/>
          <w:szCs w:val="24"/>
        </w:rPr>
        <w:t>*</w:t>
      </w:r>
      <w:r w:rsidRPr="000306A0">
        <w:rPr>
          <w:color w:val="FFC66D"/>
          <w:sz w:val="24"/>
          <w:szCs w:val="24"/>
        </w:rPr>
        <w:br/>
      </w:r>
      <w:r w:rsidRPr="000306A0">
        <w:rPr>
          <w:color w:val="CC7832"/>
          <w:sz w:val="24"/>
          <w:szCs w:val="24"/>
        </w:rPr>
        <w:t xml:space="preserve">FROM </w:t>
      </w:r>
      <w:r w:rsidRPr="000306A0">
        <w:rPr>
          <w:color w:val="A9B7C6"/>
          <w:sz w:val="24"/>
          <w:szCs w:val="24"/>
        </w:rPr>
        <w:t>pizarra</w:t>
      </w:r>
      <w:r w:rsidRPr="000306A0">
        <w:rPr>
          <w:color w:val="A9B7C6"/>
          <w:sz w:val="24"/>
          <w:szCs w:val="24"/>
        </w:rPr>
        <w:br/>
      </w:r>
      <w:r w:rsidRPr="000306A0">
        <w:rPr>
          <w:color w:val="CC7832"/>
          <w:sz w:val="24"/>
          <w:szCs w:val="24"/>
        </w:rPr>
        <w:t xml:space="preserve">WHERE </w:t>
      </w:r>
      <w:r w:rsidRPr="000306A0">
        <w:rPr>
          <w:color w:val="9876AA"/>
          <w:sz w:val="24"/>
          <w:szCs w:val="24"/>
        </w:rPr>
        <w:t xml:space="preserve">ancho </w:t>
      </w:r>
      <w:r w:rsidRPr="000306A0">
        <w:rPr>
          <w:color w:val="A9B7C6"/>
          <w:sz w:val="24"/>
          <w:szCs w:val="24"/>
        </w:rPr>
        <w:t xml:space="preserve">&gt; </w:t>
      </w:r>
      <w:r w:rsidRPr="000306A0">
        <w:rPr>
          <w:color w:val="6897BB"/>
          <w:sz w:val="24"/>
          <w:szCs w:val="24"/>
        </w:rPr>
        <w:t xml:space="preserve">100 </w:t>
      </w:r>
      <w:r w:rsidRPr="000306A0">
        <w:rPr>
          <w:color w:val="A9B7C6"/>
          <w:sz w:val="24"/>
          <w:szCs w:val="24"/>
        </w:rPr>
        <w:t xml:space="preserve">&amp;&amp; </w:t>
      </w:r>
      <w:r w:rsidRPr="000306A0">
        <w:rPr>
          <w:color w:val="9876AA"/>
          <w:sz w:val="24"/>
          <w:szCs w:val="24"/>
        </w:rPr>
        <w:t xml:space="preserve">alto </w:t>
      </w:r>
      <w:r w:rsidRPr="000306A0">
        <w:rPr>
          <w:color w:val="A9B7C6"/>
          <w:sz w:val="24"/>
          <w:szCs w:val="24"/>
        </w:rPr>
        <w:t xml:space="preserve">&gt; </w:t>
      </w:r>
      <w:r w:rsidRPr="000306A0">
        <w:rPr>
          <w:color w:val="6897BB"/>
          <w:sz w:val="24"/>
          <w:szCs w:val="24"/>
        </w:rPr>
        <w:t>100</w:t>
      </w:r>
    </w:p>
    <w:p w14:paraId="1B4D6D6D" w14:textId="1D16C2F9" w:rsidR="000E4F45" w:rsidRDefault="000E4F45" w:rsidP="000E4F45">
      <w:pPr>
        <w:pStyle w:val="waifutext"/>
      </w:pPr>
    </w:p>
    <w:p w14:paraId="0D4296AA" w14:textId="75F62BA2" w:rsidR="008B6E1E" w:rsidRDefault="008B6E1E" w:rsidP="000306A0">
      <w:pPr>
        <w:pStyle w:val="waifutext"/>
        <w:jc w:val="center"/>
      </w:pPr>
      <w:r>
        <w:rPr>
          <w:noProof/>
        </w:rPr>
        <w:drawing>
          <wp:inline distT="0" distB="0" distL="0" distR="0" wp14:anchorId="7FF4D903" wp14:editId="6F364F55">
            <wp:extent cx="3514725" cy="495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4B85" w14:textId="5FAB18E9" w:rsidR="008B6E1E" w:rsidRDefault="008B6E1E" w:rsidP="000E4F45">
      <w:pPr>
        <w:pStyle w:val="waifutext"/>
      </w:pPr>
    </w:p>
    <w:p w14:paraId="41E79C8E" w14:textId="77777777" w:rsidR="008B6E1E" w:rsidRDefault="008B6E1E" w:rsidP="000E4F45">
      <w:pPr>
        <w:pStyle w:val="waifutext"/>
      </w:pPr>
    </w:p>
    <w:p w14:paraId="7B0BE620" w14:textId="356FC277" w:rsidR="00C406FC" w:rsidRDefault="00C406FC" w:rsidP="00C406FC">
      <w:pPr>
        <w:pStyle w:val="waifutext"/>
        <w:numPr>
          <w:ilvl w:val="0"/>
          <w:numId w:val="2"/>
        </w:numPr>
      </w:pPr>
      <w:r>
        <w:t>Muestra las asignaturas que imparte el profesor “Profesor5” en el aula número 555:</w:t>
      </w:r>
    </w:p>
    <w:p w14:paraId="1B84319D" w14:textId="39701A78" w:rsidR="008B6E1E" w:rsidRDefault="008B6E1E" w:rsidP="008B6E1E">
      <w:pPr>
        <w:pStyle w:val="waifutext"/>
      </w:pPr>
    </w:p>
    <w:p w14:paraId="213020AA" w14:textId="77777777" w:rsidR="008B6E1E" w:rsidRPr="000306A0" w:rsidRDefault="008B6E1E" w:rsidP="009C07CE">
      <w:pPr>
        <w:pStyle w:val="HTMLconformatoprevio"/>
        <w:ind w:left="426"/>
        <w:rPr>
          <w:color w:val="A9B7C6"/>
          <w:sz w:val="24"/>
          <w:szCs w:val="24"/>
        </w:rPr>
      </w:pPr>
      <w:r w:rsidRPr="000306A0">
        <w:rPr>
          <w:color w:val="CC7832"/>
          <w:sz w:val="24"/>
          <w:szCs w:val="24"/>
        </w:rPr>
        <w:t xml:space="preserve">SELECT </w:t>
      </w:r>
      <w:r w:rsidRPr="000306A0">
        <w:rPr>
          <w:color w:val="FFC66D"/>
          <w:sz w:val="24"/>
          <w:szCs w:val="24"/>
        </w:rPr>
        <w:t>*</w:t>
      </w:r>
      <w:r w:rsidRPr="000306A0">
        <w:rPr>
          <w:color w:val="FFC66D"/>
          <w:sz w:val="24"/>
          <w:szCs w:val="24"/>
        </w:rPr>
        <w:br/>
      </w:r>
      <w:r w:rsidRPr="000306A0">
        <w:rPr>
          <w:color w:val="CC7832"/>
          <w:sz w:val="24"/>
          <w:szCs w:val="24"/>
        </w:rPr>
        <w:t xml:space="preserve">FROM </w:t>
      </w:r>
      <w:r w:rsidRPr="000306A0">
        <w:rPr>
          <w:color w:val="A9B7C6"/>
          <w:sz w:val="24"/>
          <w:szCs w:val="24"/>
        </w:rPr>
        <w:t>asignatura</w:t>
      </w:r>
      <w:r w:rsidRPr="000306A0">
        <w:rPr>
          <w:color w:val="A9B7C6"/>
          <w:sz w:val="24"/>
          <w:szCs w:val="24"/>
        </w:rPr>
        <w:br/>
      </w:r>
      <w:r w:rsidRPr="000306A0">
        <w:rPr>
          <w:color w:val="CC7832"/>
          <w:sz w:val="24"/>
          <w:szCs w:val="24"/>
        </w:rPr>
        <w:t xml:space="preserve">WHERE </w:t>
      </w:r>
      <w:proofErr w:type="spellStart"/>
      <w:r w:rsidRPr="000306A0">
        <w:rPr>
          <w:color w:val="9876AA"/>
          <w:sz w:val="24"/>
          <w:szCs w:val="24"/>
        </w:rPr>
        <w:t>nomprofesor</w:t>
      </w:r>
      <w:proofErr w:type="spellEnd"/>
      <w:r w:rsidRPr="000306A0">
        <w:rPr>
          <w:color w:val="9876AA"/>
          <w:sz w:val="24"/>
          <w:szCs w:val="24"/>
        </w:rPr>
        <w:t xml:space="preserve"> </w:t>
      </w:r>
      <w:r w:rsidRPr="000306A0">
        <w:rPr>
          <w:color w:val="A9B7C6"/>
          <w:sz w:val="24"/>
          <w:szCs w:val="24"/>
        </w:rPr>
        <w:t xml:space="preserve">= </w:t>
      </w:r>
      <w:r w:rsidRPr="000306A0">
        <w:rPr>
          <w:color w:val="6A8759"/>
          <w:sz w:val="24"/>
          <w:szCs w:val="24"/>
        </w:rPr>
        <w:t xml:space="preserve">'Profesor5' </w:t>
      </w:r>
      <w:r w:rsidRPr="000306A0">
        <w:rPr>
          <w:color w:val="A9B7C6"/>
          <w:sz w:val="24"/>
          <w:szCs w:val="24"/>
        </w:rPr>
        <w:t>&amp;</w:t>
      </w:r>
      <w:proofErr w:type="gramStart"/>
      <w:r w:rsidRPr="000306A0">
        <w:rPr>
          <w:color w:val="A9B7C6"/>
          <w:sz w:val="24"/>
          <w:szCs w:val="24"/>
        </w:rPr>
        <w:t xml:space="preserve">&amp;  </w:t>
      </w:r>
      <w:proofErr w:type="spellStart"/>
      <w:r w:rsidRPr="000306A0">
        <w:rPr>
          <w:color w:val="9876AA"/>
          <w:sz w:val="24"/>
          <w:szCs w:val="24"/>
        </w:rPr>
        <w:t>numaula</w:t>
      </w:r>
      <w:proofErr w:type="spellEnd"/>
      <w:proofErr w:type="gramEnd"/>
      <w:r w:rsidRPr="000306A0">
        <w:rPr>
          <w:color w:val="9876AA"/>
          <w:sz w:val="24"/>
          <w:szCs w:val="24"/>
        </w:rPr>
        <w:t xml:space="preserve"> </w:t>
      </w:r>
      <w:r w:rsidRPr="000306A0">
        <w:rPr>
          <w:color w:val="A9B7C6"/>
          <w:sz w:val="24"/>
          <w:szCs w:val="24"/>
        </w:rPr>
        <w:t xml:space="preserve">= </w:t>
      </w:r>
      <w:r w:rsidRPr="000306A0">
        <w:rPr>
          <w:color w:val="6897BB"/>
          <w:sz w:val="24"/>
          <w:szCs w:val="24"/>
        </w:rPr>
        <w:t>555</w:t>
      </w:r>
    </w:p>
    <w:p w14:paraId="1CB43D8B" w14:textId="2A8F32DC" w:rsidR="008B6E1E" w:rsidRDefault="008B6E1E" w:rsidP="008B6E1E">
      <w:pPr>
        <w:pStyle w:val="waifutext"/>
      </w:pPr>
    </w:p>
    <w:p w14:paraId="529EF0BF" w14:textId="4D0E2520" w:rsidR="008B6E1E" w:rsidRDefault="008B6E1E" w:rsidP="000306A0">
      <w:pPr>
        <w:pStyle w:val="waifutext"/>
        <w:jc w:val="center"/>
      </w:pPr>
      <w:r>
        <w:rPr>
          <w:noProof/>
        </w:rPr>
        <w:drawing>
          <wp:inline distT="0" distB="0" distL="0" distR="0" wp14:anchorId="32B30D2D" wp14:editId="1A0D34F1">
            <wp:extent cx="5981700" cy="447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4FB5" w14:textId="7D27AF36" w:rsidR="008B6E1E" w:rsidRDefault="008B6E1E" w:rsidP="008B6E1E">
      <w:pPr>
        <w:pStyle w:val="waifutext"/>
      </w:pPr>
    </w:p>
    <w:p w14:paraId="7679B05C" w14:textId="77777777" w:rsidR="008B6E1E" w:rsidRDefault="008B6E1E" w:rsidP="008B6E1E">
      <w:pPr>
        <w:pStyle w:val="waifutext"/>
      </w:pPr>
    </w:p>
    <w:p w14:paraId="12885F26" w14:textId="0F0B3519" w:rsidR="00C406FC" w:rsidRDefault="00C406FC" w:rsidP="00C406FC">
      <w:pPr>
        <w:pStyle w:val="waifutext"/>
        <w:numPr>
          <w:ilvl w:val="0"/>
          <w:numId w:val="2"/>
        </w:numPr>
      </w:pPr>
      <w:r>
        <w:t xml:space="preserve">Muestra las asignaturas del tercer cuatrimestre </w:t>
      </w:r>
      <w:r>
        <w:t>y que</w:t>
      </w:r>
      <w:r>
        <w:t xml:space="preserve"> imparta el profesor “Profesor3”:</w:t>
      </w:r>
    </w:p>
    <w:p w14:paraId="3C00BCC6" w14:textId="0356D6B8" w:rsidR="008B6E1E" w:rsidRDefault="008B6E1E" w:rsidP="008B6E1E">
      <w:pPr>
        <w:pStyle w:val="waifutext"/>
      </w:pPr>
    </w:p>
    <w:p w14:paraId="5FC2649F" w14:textId="77777777" w:rsidR="008B6E1E" w:rsidRPr="000306A0" w:rsidRDefault="008B6E1E" w:rsidP="009C07CE">
      <w:pPr>
        <w:pStyle w:val="HTMLconformatoprevio"/>
        <w:ind w:left="426"/>
        <w:rPr>
          <w:color w:val="A9B7C6"/>
          <w:sz w:val="24"/>
          <w:szCs w:val="24"/>
        </w:rPr>
      </w:pPr>
      <w:r w:rsidRPr="000306A0">
        <w:rPr>
          <w:color w:val="CC7832"/>
          <w:sz w:val="24"/>
          <w:szCs w:val="24"/>
        </w:rPr>
        <w:t xml:space="preserve">SELECT </w:t>
      </w:r>
      <w:r w:rsidRPr="000306A0">
        <w:rPr>
          <w:color w:val="FFC66D"/>
          <w:sz w:val="24"/>
          <w:szCs w:val="24"/>
        </w:rPr>
        <w:t>*</w:t>
      </w:r>
      <w:r w:rsidRPr="000306A0">
        <w:rPr>
          <w:color w:val="FFC66D"/>
          <w:sz w:val="24"/>
          <w:szCs w:val="24"/>
        </w:rPr>
        <w:br/>
      </w:r>
      <w:r w:rsidRPr="000306A0">
        <w:rPr>
          <w:color w:val="CC7832"/>
          <w:sz w:val="24"/>
          <w:szCs w:val="24"/>
        </w:rPr>
        <w:t xml:space="preserve">FROM </w:t>
      </w:r>
      <w:r w:rsidRPr="000306A0">
        <w:rPr>
          <w:color w:val="A9B7C6"/>
          <w:sz w:val="24"/>
          <w:szCs w:val="24"/>
        </w:rPr>
        <w:t>asignatura</w:t>
      </w:r>
      <w:r w:rsidRPr="000306A0">
        <w:rPr>
          <w:color w:val="A9B7C6"/>
          <w:sz w:val="24"/>
          <w:szCs w:val="24"/>
        </w:rPr>
        <w:br/>
      </w:r>
      <w:r w:rsidRPr="000306A0">
        <w:rPr>
          <w:color w:val="CC7832"/>
          <w:sz w:val="24"/>
          <w:szCs w:val="24"/>
        </w:rPr>
        <w:t xml:space="preserve">WHERE </w:t>
      </w:r>
      <w:proofErr w:type="spellStart"/>
      <w:r w:rsidRPr="000306A0">
        <w:rPr>
          <w:color w:val="9876AA"/>
          <w:sz w:val="24"/>
          <w:szCs w:val="24"/>
        </w:rPr>
        <w:t>nomprofesor</w:t>
      </w:r>
      <w:proofErr w:type="spellEnd"/>
      <w:r w:rsidRPr="000306A0">
        <w:rPr>
          <w:color w:val="9876AA"/>
          <w:sz w:val="24"/>
          <w:szCs w:val="24"/>
        </w:rPr>
        <w:t xml:space="preserve"> </w:t>
      </w:r>
      <w:r w:rsidRPr="000306A0">
        <w:rPr>
          <w:color w:val="A9B7C6"/>
          <w:sz w:val="24"/>
          <w:szCs w:val="24"/>
        </w:rPr>
        <w:t xml:space="preserve">= </w:t>
      </w:r>
      <w:r w:rsidRPr="000306A0">
        <w:rPr>
          <w:color w:val="6A8759"/>
          <w:sz w:val="24"/>
          <w:szCs w:val="24"/>
        </w:rPr>
        <w:t xml:space="preserve">'Profesor3' </w:t>
      </w:r>
      <w:r w:rsidRPr="000306A0">
        <w:rPr>
          <w:color w:val="A9B7C6"/>
          <w:sz w:val="24"/>
          <w:szCs w:val="24"/>
        </w:rPr>
        <w:t>&amp;</w:t>
      </w:r>
      <w:proofErr w:type="gramStart"/>
      <w:r w:rsidRPr="000306A0">
        <w:rPr>
          <w:color w:val="A9B7C6"/>
          <w:sz w:val="24"/>
          <w:szCs w:val="24"/>
        </w:rPr>
        <w:t xml:space="preserve">&amp;  </w:t>
      </w:r>
      <w:r w:rsidRPr="000306A0">
        <w:rPr>
          <w:color w:val="9876AA"/>
          <w:sz w:val="24"/>
          <w:szCs w:val="24"/>
        </w:rPr>
        <w:t>cuatrimestre</w:t>
      </w:r>
      <w:proofErr w:type="gramEnd"/>
      <w:r w:rsidRPr="000306A0">
        <w:rPr>
          <w:color w:val="9876AA"/>
          <w:sz w:val="24"/>
          <w:szCs w:val="24"/>
        </w:rPr>
        <w:t xml:space="preserve"> </w:t>
      </w:r>
      <w:r w:rsidRPr="000306A0">
        <w:rPr>
          <w:color w:val="A9B7C6"/>
          <w:sz w:val="24"/>
          <w:szCs w:val="24"/>
        </w:rPr>
        <w:t xml:space="preserve">= </w:t>
      </w:r>
      <w:r w:rsidRPr="000306A0">
        <w:rPr>
          <w:color w:val="6897BB"/>
          <w:sz w:val="24"/>
          <w:szCs w:val="24"/>
        </w:rPr>
        <w:t>3</w:t>
      </w:r>
    </w:p>
    <w:p w14:paraId="3577FBB4" w14:textId="42436A0C" w:rsidR="008B6E1E" w:rsidRDefault="008B6E1E" w:rsidP="008B6E1E">
      <w:pPr>
        <w:pStyle w:val="waifutext"/>
      </w:pPr>
    </w:p>
    <w:p w14:paraId="2F482727" w14:textId="0C156CD2" w:rsidR="008B6E1E" w:rsidRDefault="008B6E1E" w:rsidP="000306A0">
      <w:pPr>
        <w:pStyle w:val="waifutext"/>
        <w:jc w:val="center"/>
      </w:pPr>
      <w:r>
        <w:rPr>
          <w:noProof/>
        </w:rPr>
        <w:drawing>
          <wp:inline distT="0" distB="0" distL="0" distR="0" wp14:anchorId="2CFC66A4" wp14:editId="69FA7DD0">
            <wp:extent cx="5972175" cy="466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E9D5" w14:textId="113359E3" w:rsidR="008B6E1E" w:rsidRDefault="008B6E1E" w:rsidP="008B6E1E">
      <w:pPr>
        <w:pStyle w:val="waifutext"/>
      </w:pPr>
    </w:p>
    <w:p w14:paraId="7A0C1435" w14:textId="77777777" w:rsidR="008B6E1E" w:rsidRDefault="008B6E1E" w:rsidP="008B6E1E">
      <w:pPr>
        <w:pStyle w:val="waifutext"/>
      </w:pPr>
    </w:p>
    <w:p w14:paraId="14B702A8" w14:textId="3F38432E" w:rsidR="00C406FC" w:rsidRDefault="00C406FC" w:rsidP="00C406FC">
      <w:pPr>
        <w:pStyle w:val="waifutext"/>
        <w:numPr>
          <w:ilvl w:val="0"/>
          <w:numId w:val="2"/>
        </w:numPr>
      </w:pPr>
      <w:r>
        <w:t>Muestra las asignaturas de segundo cuatrimestre:</w:t>
      </w:r>
    </w:p>
    <w:p w14:paraId="6C7609DC" w14:textId="07652813" w:rsidR="008B6E1E" w:rsidRDefault="008B6E1E" w:rsidP="008B6E1E">
      <w:pPr>
        <w:pStyle w:val="waifutext"/>
      </w:pPr>
    </w:p>
    <w:p w14:paraId="6989A342" w14:textId="77777777" w:rsidR="008B6E1E" w:rsidRPr="000306A0" w:rsidRDefault="008B6E1E" w:rsidP="009C07CE">
      <w:pPr>
        <w:pStyle w:val="HTMLconformatoprevio"/>
        <w:ind w:left="426"/>
        <w:rPr>
          <w:color w:val="A9B7C6"/>
          <w:sz w:val="24"/>
          <w:szCs w:val="24"/>
        </w:rPr>
      </w:pPr>
      <w:r w:rsidRPr="000306A0">
        <w:rPr>
          <w:color w:val="CC7832"/>
          <w:sz w:val="24"/>
          <w:szCs w:val="24"/>
        </w:rPr>
        <w:t xml:space="preserve">SELECT </w:t>
      </w:r>
      <w:r w:rsidRPr="000306A0">
        <w:rPr>
          <w:color w:val="FFC66D"/>
          <w:sz w:val="24"/>
          <w:szCs w:val="24"/>
        </w:rPr>
        <w:t>*</w:t>
      </w:r>
      <w:r w:rsidRPr="000306A0">
        <w:rPr>
          <w:color w:val="FFC66D"/>
          <w:sz w:val="24"/>
          <w:szCs w:val="24"/>
        </w:rPr>
        <w:br/>
      </w:r>
      <w:r w:rsidRPr="000306A0">
        <w:rPr>
          <w:color w:val="CC7832"/>
          <w:sz w:val="24"/>
          <w:szCs w:val="24"/>
        </w:rPr>
        <w:t xml:space="preserve">FROM </w:t>
      </w:r>
      <w:r w:rsidRPr="000306A0">
        <w:rPr>
          <w:color w:val="A9B7C6"/>
          <w:sz w:val="24"/>
          <w:szCs w:val="24"/>
        </w:rPr>
        <w:t>asignatura</w:t>
      </w:r>
      <w:r w:rsidRPr="000306A0">
        <w:rPr>
          <w:color w:val="A9B7C6"/>
          <w:sz w:val="24"/>
          <w:szCs w:val="24"/>
        </w:rPr>
        <w:br/>
      </w:r>
      <w:r w:rsidRPr="000306A0">
        <w:rPr>
          <w:color w:val="CC7832"/>
          <w:sz w:val="24"/>
          <w:szCs w:val="24"/>
        </w:rPr>
        <w:t xml:space="preserve">WHERE </w:t>
      </w:r>
      <w:r w:rsidRPr="000306A0">
        <w:rPr>
          <w:color w:val="9876AA"/>
          <w:sz w:val="24"/>
          <w:szCs w:val="24"/>
        </w:rPr>
        <w:t xml:space="preserve">cuatrimestre </w:t>
      </w:r>
      <w:r w:rsidRPr="000306A0">
        <w:rPr>
          <w:color w:val="A9B7C6"/>
          <w:sz w:val="24"/>
          <w:szCs w:val="24"/>
        </w:rPr>
        <w:t xml:space="preserve">= </w:t>
      </w:r>
      <w:r w:rsidRPr="000306A0">
        <w:rPr>
          <w:color w:val="6897BB"/>
          <w:sz w:val="24"/>
          <w:szCs w:val="24"/>
        </w:rPr>
        <w:t>2</w:t>
      </w:r>
    </w:p>
    <w:p w14:paraId="4EBF0AC9" w14:textId="39C8CB6A" w:rsidR="008B6E1E" w:rsidRDefault="008B6E1E" w:rsidP="008B6E1E">
      <w:pPr>
        <w:pStyle w:val="waifutext"/>
      </w:pPr>
    </w:p>
    <w:p w14:paraId="67307281" w14:textId="1B410DC8" w:rsidR="008B6E1E" w:rsidRDefault="008B6E1E" w:rsidP="000306A0">
      <w:pPr>
        <w:pStyle w:val="waifutext"/>
        <w:jc w:val="center"/>
      </w:pPr>
      <w:r>
        <w:rPr>
          <w:noProof/>
        </w:rPr>
        <w:drawing>
          <wp:inline distT="0" distB="0" distL="0" distR="0" wp14:anchorId="29BA8341" wp14:editId="734A2708">
            <wp:extent cx="6010275" cy="619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3808" w14:textId="7A2BFC57" w:rsidR="00EC792C" w:rsidRDefault="00EC792C">
      <w:pPr>
        <w:widowControl/>
        <w:suppressAutoHyphens w:val="0"/>
        <w:spacing w:after="160" w:line="259" w:lineRule="auto"/>
        <w:rPr>
          <w:rFonts w:ascii="Arial" w:hAnsi="Arial" w:cs="Arial"/>
        </w:rPr>
      </w:pPr>
      <w:r>
        <w:br w:type="page"/>
      </w:r>
    </w:p>
    <w:p w14:paraId="4BEDB64E" w14:textId="62C3127A" w:rsidR="00C406FC" w:rsidRDefault="00C406FC" w:rsidP="00C406FC">
      <w:pPr>
        <w:pStyle w:val="waifutext"/>
        <w:numPr>
          <w:ilvl w:val="0"/>
          <w:numId w:val="2"/>
        </w:numPr>
      </w:pPr>
      <w:r>
        <w:lastRenderedPageBreak/>
        <w:t xml:space="preserve">Inventa un </w:t>
      </w:r>
      <w:r w:rsidR="00C87542">
        <w:t>enunciado</w:t>
      </w:r>
      <w:r>
        <w:t xml:space="preserve"> para solucionar con LIKE</w:t>
      </w:r>
    </w:p>
    <w:p w14:paraId="0CB4E881" w14:textId="13484F11" w:rsidR="00C87542" w:rsidRDefault="00C87542" w:rsidP="00C87542">
      <w:pPr>
        <w:pStyle w:val="waifutext"/>
      </w:pPr>
    </w:p>
    <w:p w14:paraId="580E0D7A" w14:textId="7CE8CD48" w:rsidR="00C87542" w:rsidRDefault="00C87542" w:rsidP="00C87542">
      <w:pPr>
        <w:pStyle w:val="waifutext"/>
        <w:numPr>
          <w:ilvl w:val="0"/>
          <w:numId w:val="3"/>
        </w:numPr>
      </w:pPr>
      <w:r w:rsidRPr="00EC792C">
        <w:rPr>
          <w:color w:val="4472C4" w:themeColor="accent1"/>
        </w:rPr>
        <w:t>Muestra los profesores cuyo departamento tenga menos de 10 letras</w:t>
      </w:r>
    </w:p>
    <w:p w14:paraId="0A184BE7" w14:textId="6124A36C" w:rsidR="00C87542" w:rsidRPr="000306A0" w:rsidRDefault="00C87542" w:rsidP="000306A0">
      <w:pPr>
        <w:pStyle w:val="waifutext"/>
        <w:rPr>
          <w:sz w:val="32"/>
          <w:szCs w:val="32"/>
        </w:rPr>
      </w:pPr>
    </w:p>
    <w:p w14:paraId="7A27CCBD" w14:textId="77777777" w:rsidR="00C87542" w:rsidRPr="000306A0" w:rsidRDefault="00C87542" w:rsidP="009C07CE">
      <w:pPr>
        <w:pStyle w:val="HTMLconformatoprevio"/>
        <w:ind w:left="426"/>
        <w:rPr>
          <w:color w:val="A9B7C6"/>
          <w:sz w:val="24"/>
          <w:szCs w:val="24"/>
        </w:rPr>
      </w:pPr>
      <w:r w:rsidRPr="000306A0">
        <w:rPr>
          <w:color w:val="CC7832"/>
          <w:sz w:val="24"/>
          <w:szCs w:val="24"/>
        </w:rPr>
        <w:t xml:space="preserve">SELECT </w:t>
      </w:r>
      <w:r w:rsidRPr="000306A0">
        <w:rPr>
          <w:color w:val="FFC66D"/>
          <w:sz w:val="24"/>
          <w:szCs w:val="24"/>
        </w:rPr>
        <w:t>*</w:t>
      </w:r>
      <w:r w:rsidRPr="000306A0">
        <w:rPr>
          <w:color w:val="FFC66D"/>
          <w:sz w:val="24"/>
          <w:szCs w:val="24"/>
        </w:rPr>
        <w:br/>
      </w:r>
      <w:r w:rsidRPr="000306A0">
        <w:rPr>
          <w:color w:val="CC7832"/>
          <w:sz w:val="24"/>
          <w:szCs w:val="24"/>
        </w:rPr>
        <w:t xml:space="preserve">FROM </w:t>
      </w:r>
      <w:r w:rsidRPr="000306A0">
        <w:rPr>
          <w:color w:val="A9B7C6"/>
          <w:sz w:val="24"/>
          <w:szCs w:val="24"/>
        </w:rPr>
        <w:t>profesor</w:t>
      </w:r>
      <w:r w:rsidRPr="000306A0">
        <w:rPr>
          <w:color w:val="A9B7C6"/>
          <w:sz w:val="24"/>
          <w:szCs w:val="24"/>
        </w:rPr>
        <w:br/>
      </w:r>
      <w:r w:rsidRPr="000306A0">
        <w:rPr>
          <w:color w:val="CC7832"/>
          <w:sz w:val="24"/>
          <w:szCs w:val="24"/>
        </w:rPr>
        <w:t xml:space="preserve">WHERE </w:t>
      </w:r>
      <w:r w:rsidRPr="000306A0">
        <w:rPr>
          <w:color w:val="9876AA"/>
          <w:sz w:val="24"/>
          <w:szCs w:val="24"/>
        </w:rPr>
        <w:t xml:space="preserve">departamento </w:t>
      </w:r>
      <w:r w:rsidRPr="000306A0">
        <w:rPr>
          <w:color w:val="CC7832"/>
          <w:sz w:val="24"/>
          <w:szCs w:val="24"/>
        </w:rPr>
        <w:t xml:space="preserve">NOT LIKE </w:t>
      </w:r>
      <w:r w:rsidRPr="000306A0">
        <w:rPr>
          <w:color w:val="6A8759"/>
          <w:sz w:val="24"/>
          <w:szCs w:val="24"/>
        </w:rPr>
        <w:t>'%__________%'</w:t>
      </w:r>
    </w:p>
    <w:p w14:paraId="559E6383" w14:textId="0E3BB1B1" w:rsidR="00C87542" w:rsidRDefault="00C87542" w:rsidP="00C87542">
      <w:pPr>
        <w:pStyle w:val="waifutext"/>
      </w:pPr>
    </w:p>
    <w:p w14:paraId="231C9889" w14:textId="40FD302D" w:rsidR="00C87542" w:rsidRDefault="00C87542" w:rsidP="000306A0">
      <w:pPr>
        <w:pStyle w:val="waifutext"/>
        <w:jc w:val="center"/>
      </w:pPr>
      <w:r>
        <w:rPr>
          <w:noProof/>
        </w:rPr>
        <w:drawing>
          <wp:inline distT="0" distB="0" distL="0" distR="0" wp14:anchorId="4C2E0BC8" wp14:editId="1D86E4E7">
            <wp:extent cx="3105150" cy="438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8AAC" w14:textId="39FC3E6A" w:rsidR="00C87542" w:rsidRDefault="00C87542" w:rsidP="00C87542">
      <w:pPr>
        <w:pStyle w:val="waifutext"/>
      </w:pPr>
    </w:p>
    <w:p w14:paraId="1CF330BE" w14:textId="77777777" w:rsidR="00EC792C" w:rsidRDefault="00EC792C" w:rsidP="00C87542">
      <w:pPr>
        <w:pStyle w:val="waifutext"/>
      </w:pPr>
    </w:p>
    <w:p w14:paraId="7977AEEA" w14:textId="4C35BFF1" w:rsidR="00C406FC" w:rsidRDefault="00C406FC" w:rsidP="00C406FC">
      <w:pPr>
        <w:pStyle w:val="waifutext"/>
        <w:numPr>
          <w:ilvl w:val="0"/>
          <w:numId w:val="2"/>
        </w:numPr>
      </w:pPr>
      <w:r>
        <w:t xml:space="preserve">Inventa un </w:t>
      </w:r>
      <w:r w:rsidR="00C87542">
        <w:t>enunciado</w:t>
      </w:r>
      <w:r>
        <w:t xml:space="preserve"> para solucionar con BETWEEN</w:t>
      </w:r>
    </w:p>
    <w:p w14:paraId="45117151" w14:textId="4935186D" w:rsidR="000306A0" w:rsidRDefault="000306A0" w:rsidP="000306A0">
      <w:pPr>
        <w:pStyle w:val="waifutext"/>
      </w:pPr>
    </w:p>
    <w:p w14:paraId="14F6EBEF" w14:textId="79C6B94B" w:rsidR="000306A0" w:rsidRDefault="000306A0" w:rsidP="000306A0">
      <w:pPr>
        <w:pStyle w:val="waifutext"/>
        <w:numPr>
          <w:ilvl w:val="0"/>
          <w:numId w:val="3"/>
        </w:numPr>
      </w:pPr>
      <w:r w:rsidRPr="00706625">
        <w:rPr>
          <w:color w:val="4472C4" w:themeColor="accent1"/>
        </w:rPr>
        <w:t>Muestra las aulas que tengan una capacidad superior a 40 e inferior a 60</w:t>
      </w:r>
    </w:p>
    <w:p w14:paraId="3223CF6A" w14:textId="57BF7D29" w:rsidR="000306A0" w:rsidRDefault="000306A0" w:rsidP="000306A0">
      <w:pPr>
        <w:pStyle w:val="waifutext"/>
      </w:pPr>
    </w:p>
    <w:p w14:paraId="0F017DB0" w14:textId="77777777" w:rsidR="000306A0" w:rsidRPr="000306A0" w:rsidRDefault="000306A0" w:rsidP="009C07CE">
      <w:pPr>
        <w:pStyle w:val="HTMLconformatoprevio"/>
        <w:ind w:left="426"/>
        <w:rPr>
          <w:color w:val="A9B7C6"/>
          <w:sz w:val="24"/>
          <w:szCs w:val="24"/>
        </w:rPr>
      </w:pPr>
      <w:r w:rsidRPr="000306A0">
        <w:rPr>
          <w:color w:val="CC7832"/>
          <w:sz w:val="24"/>
          <w:szCs w:val="24"/>
        </w:rPr>
        <w:t xml:space="preserve">SELECT </w:t>
      </w:r>
      <w:r w:rsidRPr="000306A0">
        <w:rPr>
          <w:color w:val="FFC66D"/>
          <w:sz w:val="24"/>
          <w:szCs w:val="24"/>
        </w:rPr>
        <w:t>*</w:t>
      </w:r>
      <w:r w:rsidRPr="000306A0">
        <w:rPr>
          <w:color w:val="FFC66D"/>
          <w:sz w:val="24"/>
          <w:szCs w:val="24"/>
        </w:rPr>
        <w:br/>
      </w:r>
      <w:r w:rsidRPr="000306A0">
        <w:rPr>
          <w:color w:val="CC7832"/>
          <w:sz w:val="24"/>
          <w:szCs w:val="24"/>
        </w:rPr>
        <w:t xml:space="preserve">FROM </w:t>
      </w:r>
      <w:r w:rsidRPr="000306A0">
        <w:rPr>
          <w:color w:val="A9B7C6"/>
          <w:sz w:val="24"/>
          <w:szCs w:val="24"/>
        </w:rPr>
        <w:t>aula</w:t>
      </w:r>
      <w:r w:rsidRPr="000306A0">
        <w:rPr>
          <w:color w:val="A9B7C6"/>
          <w:sz w:val="24"/>
          <w:szCs w:val="24"/>
        </w:rPr>
        <w:br/>
      </w:r>
      <w:r w:rsidRPr="000306A0">
        <w:rPr>
          <w:color w:val="CC7832"/>
          <w:sz w:val="24"/>
          <w:szCs w:val="24"/>
        </w:rPr>
        <w:t xml:space="preserve">WHERE </w:t>
      </w:r>
      <w:r w:rsidRPr="000306A0">
        <w:rPr>
          <w:color w:val="9876AA"/>
          <w:sz w:val="24"/>
          <w:szCs w:val="24"/>
        </w:rPr>
        <w:t xml:space="preserve">capacidad </w:t>
      </w:r>
      <w:r w:rsidRPr="000306A0">
        <w:rPr>
          <w:color w:val="CC7832"/>
          <w:sz w:val="24"/>
          <w:szCs w:val="24"/>
        </w:rPr>
        <w:t xml:space="preserve">BETWEEN </w:t>
      </w:r>
      <w:r w:rsidRPr="000306A0">
        <w:rPr>
          <w:color w:val="6897BB"/>
          <w:sz w:val="24"/>
          <w:szCs w:val="24"/>
        </w:rPr>
        <w:t xml:space="preserve">41 </w:t>
      </w:r>
      <w:r w:rsidRPr="000306A0">
        <w:rPr>
          <w:color w:val="CC7832"/>
          <w:sz w:val="24"/>
          <w:szCs w:val="24"/>
        </w:rPr>
        <w:t xml:space="preserve">and </w:t>
      </w:r>
      <w:r w:rsidRPr="000306A0">
        <w:rPr>
          <w:color w:val="6897BB"/>
          <w:sz w:val="24"/>
          <w:szCs w:val="24"/>
        </w:rPr>
        <w:t>59</w:t>
      </w:r>
    </w:p>
    <w:p w14:paraId="6831851A" w14:textId="55F8F14B" w:rsidR="000306A0" w:rsidRDefault="000306A0" w:rsidP="000306A0">
      <w:pPr>
        <w:pStyle w:val="waifutext"/>
      </w:pPr>
    </w:p>
    <w:p w14:paraId="05C954F5" w14:textId="204C0AC4" w:rsidR="00C87542" w:rsidRDefault="000306A0" w:rsidP="00706625">
      <w:pPr>
        <w:pStyle w:val="waifutext"/>
        <w:jc w:val="center"/>
      </w:pPr>
      <w:r>
        <w:rPr>
          <w:noProof/>
        </w:rPr>
        <w:drawing>
          <wp:inline distT="0" distB="0" distL="0" distR="0" wp14:anchorId="69CE2C10" wp14:editId="251116FF">
            <wp:extent cx="2905125" cy="8858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92E15A7" w14:textId="77777777" w:rsidR="00C87542" w:rsidRDefault="00C87542" w:rsidP="00C87542">
      <w:pPr>
        <w:pStyle w:val="waifutext"/>
      </w:pPr>
    </w:p>
    <w:p w14:paraId="7F7E4C60" w14:textId="52E9C3FB" w:rsidR="00C406FC" w:rsidRDefault="00C406FC" w:rsidP="00C406FC">
      <w:pPr>
        <w:pStyle w:val="waifutext"/>
        <w:numPr>
          <w:ilvl w:val="0"/>
          <w:numId w:val="2"/>
        </w:numPr>
      </w:pPr>
      <w:r>
        <w:t xml:space="preserve">Inventa un </w:t>
      </w:r>
      <w:r w:rsidR="00C87542">
        <w:t>enunciado</w:t>
      </w:r>
      <w:r>
        <w:t xml:space="preserve"> para solucionar con IN</w:t>
      </w:r>
    </w:p>
    <w:p w14:paraId="6D105C68" w14:textId="27B5F506" w:rsidR="000306A0" w:rsidRDefault="000306A0" w:rsidP="000306A0">
      <w:pPr>
        <w:pStyle w:val="waifutext"/>
      </w:pPr>
    </w:p>
    <w:p w14:paraId="0A85A8BF" w14:textId="6D0C80C5" w:rsidR="000306A0" w:rsidRPr="00706625" w:rsidRDefault="000306A0" w:rsidP="00706625">
      <w:pPr>
        <w:pStyle w:val="waifutext"/>
        <w:numPr>
          <w:ilvl w:val="0"/>
          <w:numId w:val="3"/>
        </w:numPr>
        <w:rPr>
          <w:color w:val="4472C4" w:themeColor="accent1"/>
        </w:rPr>
      </w:pPr>
      <w:r w:rsidRPr="00706625">
        <w:rPr>
          <w:color w:val="4472C4" w:themeColor="accent1"/>
        </w:rPr>
        <w:t>Muestra las asignaturas que sean impartidas en las aulas con código 111, 555 o 666</w:t>
      </w:r>
    </w:p>
    <w:p w14:paraId="13B4FA62" w14:textId="20F63BF9" w:rsidR="000306A0" w:rsidRDefault="000306A0" w:rsidP="000306A0">
      <w:pPr>
        <w:pStyle w:val="waifutext"/>
      </w:pPr>
    </w:p>
    <w:p w14:paraId="07019B68" w14:textId="77777777" w:rsidR="000306A0" w:rsidRPr="000306A0" w:rsidRDefault="000306A0" w:rsidP="009C07CE">
      <w:pPr>
        <w:pStyle w:val="HTMLconformatoprevio"/>
        <w:ind w:left="426"/>
        <w:rPr>
          <w:color w:val="A9B7C6"/>
          <w:sz w:val="24"/>
          <w:szCs w:val="24"/>
        </w:rPr>
      </w:pPr>
      <w:r w:rsidRPr="000306A0">
        <w:rPr>
          <w:color w:val="CC7832"/>
          <w:sz w:val="24"/>
          <w:szCs w:val="24"/>
        </w:rPr>
        <w:t xml:space="preserve">SELECT </w:t>
      </w:r>
      <w:r w:rsidRPr="000306A0">
        <w:rPr>
          <w:color w:val="FFC66D"/>
          <w:sz w:val="24"/>
          <w:szCs w:val="24"/>
        </w:rPr>
        <w:t>*</w:t>
      </w:r>
      <w:r w:rsidRPr="000306A0">
        <w:rPr>
          <w:color w:val="FFC66D"/>
          <w:sz w:val="24"/>
          <w:szCs w:val="24"/>
        </w:rPr>
        <w:br/>
      </w:r>
      <w:r w:rsidRPr="000306A0">
        <w:rPr>
          <w:color w:val="CC7832"/>
          <w:sz w:val="24"/>
          <w:szCs w:val="24"/>
        </w:rPr>
        <w:t xml:space="preserve">FROM </w:t>
      </w:r>
      <w:r w:rsidRPr="000306A0">
        <w:rPr>
          <w:color w:val="A9B7C6"/>
          <w:sz w:val="24"/>
          <w:szCs w:val="24"/>
        </w:rPr>
        <w:t>asignatura</w:t>
      </w:r>
      <w:r w:rsidRPr="000306A0">
        <w:rPr>
          <w:color w:val="A9B7C6"/>
          <w:sz w:val="24"/>
          <w:szCs w:val="24"/>
        </w:rPr>
        <w:br/>
      </w:r>
      <w:r w:rsidRPr="000306A0">
        <w:rPr>
          <w:color w:val="CC7832"/>
          <w:sz w:val="24"/>
          <w:szCs w:val="24"/>
        </w:rPr>
        <w:t xml:space="preserve">WHERE </w:t>
      </w:r>
      <w:proofErr w:type="spellStart"/>
      <w:r w:rsidRPr="000306A0">
        <w:rPr>
          <w:color w:val="9876AA"/>
          <w:sz w:val="24"/>
          <w:szCs w:val="24"/>
        </w:rPr>
        <w:t>numaula</w:t>
      </w:r>
      <w:proofErr w:type="spellEnd"/>
      <w:r w:rsidRPr="000306A0">
        <w:rPr>
          <w:color w:val="9876AA"/>
          <w:sz w:val="24"/>
          <w:szCs w:val="24"/>
        </w:rPr>
        <w:t xml:space="preserve"> </w:t>
      </w:r>
      <w:r w:rsidRPr="000306A0">
        <w:rPr>
          <w:color w:val="CC7832"/>
          <w:sz w:val="24"/>
          <w:szCs w:val="24"/>
        </w:rPr>
        <w:t xml:space="preserve">IN </w:t>
      </w:r>
      <w:r w:rsidRPr="000306A0">
        <w:rPr>
          <w:color w:val="A9B7C6"/>
          <w:sz w:val="24"/>
          <w:szCs w:val="24"/>
        </w:rPr>
        <w:t>(</w:t>
      </w:r>
      <w:r w:rsidRPr="000306A0">
        <w:rPr>
          <w:color w:val="6897BB"/>
          <w:sz w:val="24"/>
          <w:szCs w:val="24"/>
        </w:rPr>
        <w:t>111</w:t>
      </w:r>
      <w:r w:rsidRPr="000306A0">
        <w:rPr>
          <w:color w:val="CC7832"/>
          <w:sz w:val="24"/>
          <w:szCs w:val="24"/>
        </w:rPr>
        <w:t xml:space="preserve">, </w:t>
      </w:r>
      <w:r w:rsidRPr="000306A0">
        <w:rPr>
          <w:color w:val="6897BB"/>
          <w:sz w:val="24"/>
          <w:szCs w:val="24"/>
        </w:rPr>
        <w:t>555</w:t>
      </w:r>
      <w:r w:rsidRPr="000306A0">
        <w:rPr>
          <w:color w:val="CC7832"/>
          <w:sz w:val="24"/>
          <w:szCs w:val="24"/>
        </w:rPr>
        <w:t xml:space="preserve">, </w:t>
      </w:r>
      <w:r w:rsidRPr="000306A0">
        <w:rPr>
          <w:color w:val="6897BB"/>
          <w:sz w:val="24"/>
          <w:szCs w:val="24"/>
        </w:rPr>
        <w:t>666</w:t>
      </w:r>
      <w:r w:rsidRPr="000306A0">
        <w:rPr>
          <w:color w:val="A9B7C6"/>
          <w:sz w:val="24"/>
          <w:szCs w:val="24"/>
        </w:rPr>
        <w:t>)</w:t>
      </w:r>
    </w:p>
    <w:p w14:paraId="2167860B" w14:textId="18FBA4DC" w:rsidR="000306A0" w:rsidRDefault="000306A0" w:rsidP="000306A0">
      <w:pPr>
        <w:pStyle w:val="waifutext"/>
      </w:pPr>
    </w:p>
    <w:p w14:paraId="08F04D30" w14:textId="357A24A0" w:rsidR="000306A0" w:rsidRDefault="000306A0" w:rsidP="000306A0">
      <w:pPr>
        <w:pStyle w:val="waifutext"/>
        <w:jc w:val="center"/>
      </w:pPr>
      <w:r>
        <w:rPr>
          <w:noProof/>
        </w:rPr>
        <w:drawing>
          <wp:inline distT="0" distB="0" distL="0" distR="0" wp14:anchorId="29DBDE60" wp14:editId="72EED0F4">
            <wp:extent cx="5981700" cy="10953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2AEF" w14:textId="536AE6D1" w:rsidR="00C87542" w:rsidRDefault="00C87542" w:rsidP="00C87542">
      <w:pPr>
        <w:pStyle w:val="waifutext"/>
      </w:pPr>
    </w:p>
    <w:p w14:paraId="4725D184" w14:textId="77777777" w:rsidR="00C87542" w:rsidRDefault="00C87542" w:rsidP="00C87542">
      <w:pPr>
        <w:pStyle w:val="waifutext"/>
      </w:pPr>
    </w:p>
    <w:p w14:paraId="0642C45A" w14:textId="77777777" w:rsidR="0077407A" w:rsidRPr="002F2479" w:rsidRDefault="007175AB" w:rsidP="00C406FC">
      <w:pPr>
        <w:pStyle w:val="waifutext"/>
      </w:pPr>
    </w:p>
    <w:sectPr w:rsidR="0077407A" w:rsidRPr="002F2479" w:rsidSect="00B44F9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24D16" w14:textId="77777777" w:rsidR="007175AB" w:rsidRDefault="007175AB" w:rsidP="00B44F9A">
      <w:r>
        <w:separator/>
      </w:r>
    </w:p>
  </w:endnote>
  <w:endnote w:type="continuationSeparator" w:id="0">
    <w:p w14:paraId="23A263B7" w14:textId="77777777" w:rsidR="007175AB" w:rsidRDefault="007175AB" w:rsidP="00B44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BAB3C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1AF2E194" w14:textId="77777777" w:rsidTr="00B44F9A">
      <w:trPr>
        <w:jc w:val="right"/>
      </w:trPr>
      <w:tc>
        <w:tcPr>
          <w:tcW w:w="4795" w:type="dxa"/>
          <w:vAlign w:val="center"/>
        </w:tcPr>
        <w:p w14:paraId="4BDECA86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</w:rPr>
          </w:pPr>
          <w:r>
            <w:rPr>
              <w:rFonts w:ascii="Arial" w:hAnsi="Arial" w:cs="Arial"/>
              <w:caps/>
              <w:color w:val="000000" w:themeColor="text1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3D0C4654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2C4B52B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8C01A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A06E7" w14:textId="77777777" w:rsidR="007175AB" w:rsidRDefault="007175AB" w:rsidP="00B44F9A">
      <w:r>
        <w:separator/>
      </w:r>
    </w:p>
  </w:footnote>
  <w:footnote w:type="continuationSeparator" w:id="0">
    <w:p w14:paraId="24D06FB9" w14:textId="77777777" w:rsidR="007175AB" w:rsidRDefault="007175AB" w:rsidP="00B44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AD94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147A8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52419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146D"/>
    <w:multiLevelType w:val="multilevel"/>
    <w:tmpl w:val="8BC8E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5A533FB"/>
    <w:multiLevelType w:val="hybridMultilevel"/>
    <w:tmpl w:val="FB50E326"/>
    <w:lvl w:ilvl="0" w:tplc="750A679A"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D2DF8"/>
    <w:multiLevelType w:val="hybridMultilevel"/>
    <w:tmpl w:val="5A10A73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FC"/>
    <w:rsid w:val="000306A0"/>
    <w:rsid w:val="0009761D"/>
    <w:rsid w:val="000E4F45"/>
    <w:rsid w:val="00164043"/>
    <w:rsid w:val="002E4586"/>
    <w:rsid w:val="002F2479"/>
    <w:rsid w:val="003A30B3"/>
    <w:rsid w:val="00436097"/>
    <w:rsid w:val="004E374F"/>
    <w:rsid w:val="004F0C5C"/>
    <w:rsid w:val="00555552"/>
    <w:rsid w:val="00703A98"/>
    <w:rsid w:val="00706625"/>
    <w:rsid w:val="007175AB"/>
    <w:rsid w:val="00767190"/>
    <w:rsid w:val="008B6E1E"/>
    <w:rsid w:val="009C07CE"/>
    <w:rsid w:val="009C252B"/>
    <w:rsid w:val="00A05A01"/>
    <w:rsid w:val="00A84FEB"/>
    <w:rsid w:val="00B44F9A"/>
    <w:rsid w:val="00B740DF"/>
    <w:rsid w:val="00C406FC"/>
    <w:rsid w:val="00C87542"/>
    <w:rsid w:val="00D46A71"/>
    <w:rsid w:val="00DC0DF9"/>
    <w:rsid w:val="00EC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2ADC"/>
  <w15:chartTrackingRefBased/>
  <w15:docId w15:val="{735A66D7-DA77-4C2D-A052-2F111D00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6F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4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4F4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29</TotalTime>
  <Pages>3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4</cp:revision>
  <dcterms:created xsi:type="dcterms:W3CDTF">2022-01-16T10:26:00Z</dcterms:created>
  <dcterms:modified xsi:type="dcterms:W3CDTF">2022-01-16T10:55:00Z</dcterms:modified>
</cp:coreProperties>
</file>