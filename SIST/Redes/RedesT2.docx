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5117" w14:textId="6B091AE0" w:rsidR="0077407A" w:rsidRDefault="00367EBA" w:rsidP="00367EBA">
      <w:pPr>
        <w:pStyle w:val="waifumain"/>
        <w:rPr>
          <w:sz w:val="144"/>
          <w:szCs w:val="144"/>
        </w:rPr>
      </w:pPr>
      <w:r w:rsidRPr="00367EBA">
        <w:rPr>
          <w:sz w:val="144"/>
          <w:szCs w:val="144"/>
        </w:rPr>
        <w:t xml:space="preserve">Redes: </w:t>
      </w:r>
      <w:proofErr w:type="spellStart"/>
      <w:r w:rsidRPr="00367EBA">
        <w:rPr>
          <w:sz w:val="144"/>
          <w:szCs w:val="144"/>
        </w:rPr>
        <w:t>Tema</w:t>
      </w:r>
      <w:proofErr w:type="spellEnd"/>
      <w:r w:rsidRPr="00367EBA">
        <w:rPr>
          <w:sz w:val="144"/>
          <w:szCs w:val="144"/>
        </w:rPr>
        <w:t xml:space="preserve"> 2</w:t>
      </w:r>
    </w:p>
    <w:p w14:paraId="5758F9B0" w14:textId="720690B3" w:rsidR="00367EBA" w:rsidRDefault="00367EBA" w:rsidP="007A6914">
      <w:pPr>
        <w:pStyle w:val="waifutitle"/>
        <w:numPr>
          <w:ilvl w:val="0"/>
          <w:numId w:val="1"/>
        </w:numPr>
        <w:jc w:val="both"/>
      </w:pPr>
      <w:r>
        <w:t>Capa física</w:t>
      </w:r>
    </w:p>
    <w:p w14:paraId="00EA185F" w14:textId="60242FE7" w:rsidR="00367EBA" w:rsidRDefault="00367EBA" w:rsidP="007A6914">
      <w:pPr>
        <w:pStyle w:val="waifutext"/>
        <w:jc w:val="both"/>
      </w:pPr>
      <w:r>
        <w:t>Se encarga de los elementos físicos de la comunicación. Maneja las señales eléctricas y el flujo de bits que se envían a través del medio.</w:t>
      </w:r>
    </w:p>
    <w:p w14:paraId="674E9146" w14:textId="7395D706" w:rsidR="00367EBA" w:rsidRDefault="00367EBA" w:rsidP="007A6914">
      <w:pPr>
        <w:pStyle w:val="waifutext"/>
        <w:jc w:val="both"/>
      </w:pPr>
      <w:r>
        <w:t>Especifica los materiales con los que se construye el medio, con el fin de determinar sus propiedades (velocidad de transmisión, frecuencia, etc.…)</w:t>
      </w:r>
    </w:p>
    <w:p w14:paraId="5666E907" w14:textId="77777777" w:rsidR="005E045C" w:rsidRDefault="005E045C" w:rsidP="007A6914">
      <w:pPr>
        <w:pStyle w:val="waifutext"/>
        <w:jc w:val="both"/>
      </w:pPr>
    </w:p>
    <w:p w14:paraId="4DFCBC99" w14:textId="7B57AFB4" w:rsidR="00367EBA" w:rsidRDefault="00367EBA" w:rsidP="007A6914">
      <w:pPr>
        <w:pStyle w:val="waifutitle"/>
        <w:numPr>
          <w:ilvl w:val="0"/>
          <w:numId w:val="1"/>
        </w:numPr>
        <w:jc w:val="both"/>
      </w:pPr>
      <w:r>
        <w:t>Cable trenzado</w:t>
      </w:r>
    </w:p>
    <w:p w14:paraId="6DFC853F" w14:textId="757DD5BC" w:rsidR="00367EBA" w:rsidRDefault="00367EBA" w:rsidP="007A6914">
      <w:pPr>
        <w:pStyle w:val="waifutext"/>
        <w:jc w:val="both"/>
      </w:pPr>
      <w:r>
        <w:t xml:space="preserve">Formado por 4 pares de hilos de cobre los cuales se trenzan entre sí para que la señal sea más estable y se reduzcan las interferencias. Este medio tiene bastante atenuación, soportando su mayor velocidad a una distancia máxima de 100M. Utiliza </w:t>
      </w:r>
      <w:r w:rsidR="00D306CD">
        <w:t>conectores</w:t>
      </w:r>
      <w:r>
        <w:t xml:space="preserve"> RJ-45</w:t>
      </w:r>
      <w:r w:rsidR="00D306CD">
        <w:t>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953"/>
        <w:gridCol w:w="1247"/>
      </w:tblGrid>
      <w:tr w:rsidR="00367EBA" w:rsidRPr="003E2288" w14:paraId="245FEA11" w14:textId="77777777" w:rsidTr="0036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085366C" w14:textId="77777777" w:rsidR="00367EBA" w:rsidRPr="003E2288" w:rsidRDefault="00367EBA" w:rsidP="003F1D73">
            <w:pPr>
              <w:jc w:val="center"/>
            </w:pPr>
            <w:r w:rsidRPr="003E2288">
              <w:t>Categoría</w:t>
            </w:r>
          </w:p>
        </w:tc>
        <w:tc>
          <w:tcPr>
            <w:tcW w:w="1985" w:type="dxa"/>
            <w:vAlign w:val="center"/>
          </w:tcPr>
          <w:p w14:paraId="6185788B" w14:textId="77777777" w:rsidR="00367EBA" w:rsidRPr="003E2288" w:rsidRDefault="00367EBA" w:rsidP="003F1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E2288">
              <w:t>Ancho de banda</w:t>
            </w:r>
          </w:p>
          <w:p w14:paraId="586E45E2" w14:textId="77777777" w:rsidR="00367EBA" w:rsidRPr="003E2288" w:rsidRDefault="00367EBA" w:rsidP="003F1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(frecuencia)</w:t>
            </w:r>
          </w:p>
        </w:tc>
        <w:tc>
          <w:tcPr>
            <w:tcW w:w="5953" w:type="dxa"/>
            <w:vAlign w:val="center"/>
          </w:tcPr>
          <w:p w14:paraId="197BE3B1" w14:textId="77777777" w:rsidR="00367EBA" w:rsidRPr="003E2288" w:rsidRDefault="00367EBA" w:rsidP="003F1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Velocidad</w:t>
            </w:r>
          </w:p>
        </w:tc>
        <w:tc>
          <w:tcPr>
            <w:tcW w:w="1247" w:type="dxa"/>
            <w:vAlign w:val="center"/>
          </w:tcPr>
          <w:p w14:paraId="40DAC90E" w14:textId="77777777" w:rsidR="00367EBA" w:rsidRPr="003E2288" w:rsidRDefault="00367EBA" w:rsidP="003F1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Longitud máxima</w:t>
            </w:r>
          </w:p>
        </w:tc>
      </w:tr>
      <w:tr w:rsidR="00367EBA" w:rsidRPr="003E2288" w14:paraId="62762DB9" w14:textId="77777777" w:rsidTr="0036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EA348B3" w14:textId="77777777" w:rsidR="00367EBA" w:rsidRPr="003E2288" w:rsidRDefault="00367EBA" w:rsidP="003F1D73">
            <w:pPr>
              <w:jc w:val="center"/>
            </w:pPr>
            <w:r w:rsidRPr="003E2288">
              <w:t>5</w:t>
            </w:r>
          </w:p>
        </w:tc>
        <w:tc>
          <w:tcPr>
            <w:tcW w:w="1985" w:type="dxa"/>
            <w:vAlign w:val="center"/>
          </w:tcPr>
          <w:p w14:paraId="2928A92F" w14:textId="77777777" w:rsidR="00367EBA" w:rsidRPr="003E2288" w:rsidRDefault="00367EB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100MHz</w:t>
            </w:r>
          </w:p>
        </w:tc>
        <w:tc>
          <w:tcPr>
            <w:tcW w:w="5953" w:type="dxa"/>
            <w:vAlign w:val="center"/>
          </w:tcPr>
          <w:p w14:paraId="17EF45B8" w14:textId="2206655A" w:rsidR="00367EBA" w:rsidRPr="003E2288" w:rsidRDefault="00367EB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10Mbps – 100Mbps</w:t>
            </w:r>
            <w:r>
              <w:t xml:space="preserve"> (10 Base-T – 100 Base-TX)</w:t>
            </w:r>
          </w:p>
        </w:tc>
        <w:tc>
          <w:tcPr>
            <w:tcW w:w="1247" w:type="dxa"/>
            <w:vAlign w:val="center"/>
          </w:tcPr>
          <w:p w14:paraId="51526EEC" w14:textId="77777777" w:rsidR="00367EBA" w:rsidRPr="003E2288" w:rsidRDefault="00367EB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100M</w:t>
            </w:r>
          </w:p>
        </w:tc>
      </w:tr>
      <w:tr w:rsidR="00367EBA" w:rsidRPr="003E2288" w14:paraId="1A3909CD" w14:textId="77777777" w:rsidTr="0036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C4F1D0" w14:textId="77777777" w:rsidR="00367EBA" w:rsidRPr="003E2288" w:rsidRDefault="00367EBA" w:rsidP="003F1D73">
            <w:pPr>
              <w:jc w:val="center"/>
            </w:pPr>
            <w:r w:rsidRPr="003E2288">
              <w:t>5e</w:t>
            </w:r>
          </w:p>
        </w:tc>
        <w:tc>
          <w:tcPr>
            <w:tcW w:w="1985" w:type="dxa"/>
            <w:vAlign w:val="center"/>
          </w:tcPr>
          <w:p w14:paraId="207DB013" w14:textId="77777777" w:rsidR="00367EBA" w:rsidRPr="003E2288" w:rsidRDefault="00367EB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100MHz</w:t>
            </w:r>
          </w:p>
        </w:tc>
        <w:tc>
          <w:tcPr>
            <w:tcW w:w="5953" w:type="dxa"/>
            <w:vAlign w:val="center"/>
          </w:tcPr>
          <w:p w14:paraId="10D897F4" w14:textId="4E1F0A73" w:rsidR="00367EBA" w:rsidRPr="003E2288" w:rsidRDefault="00367EB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100Mbps</w:t>
            </w:r>
            <w:r>
              <w:t xml:space="preserve"> – 1Gbps</w:t>
            </w:r>
            <w:r>
              <w:t xml:space="preserve"> (100 Base-TX – 1000 Base-T)</w:t>
            </w:r>
          </w:p>
        </w:tc>
        <w:tc>
          <w:tcPr>
            <w:tcW w:w="1247" w:type="dxa"/>
            <w:vAlign w:val="center"/>
          </w:tcPr>
          <w:p w14:paraId="604A3751" w14:textId="77777777" w:rsidR="00367EBA" w:rsidRPr="003E2288" w:rsidRDefault="00367EB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100M</w:t>
            </w:r>
          </w:p>
        </w:tc>
      </w:tr>
      <w:tr w:rsidR="00367EBA" w:rsidRPr="003E2288" w14:paraId="2A1CE411" w14:textId="77777777" w:rsidTr="0036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939BC1E" w14:textId="77777777" w:rsidR="00367EBA" w:rsidRPr="003E2288" w:rsidRDefault="00367EBA" w:rsidP="003F1D73">
            <w:pPr>
              <w:jc w:val="center"/>
            </w:pPr>
            <w:r w:rsidRPr="003E2288">
              <w:t>6</w:t>
            </w:r>
          </w:p>
        </w:tc>
        <w:tc>
          <w:tcPr>
            <w:tcW w:w="1985" w:type="dxa"/>
            <w:vAlign w:val="center"/>
          </w:tcPr>
          <w:p w14:paraId="56F278AE" w14:textId="77777777" w:rsidR="00367EBA" w:rsidRPr="003E2288" w:rsidRDefault="00367EB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250MHz</w:t>
            </w:r>
          </w:p>
        </w:tc>
        <w:tc>
          <w:tcPr>
            <w:tcW w:w="5953" w:type="dxa"/>
            <w:vAlign w:val="center"/>
          </w:tcPr>
          <w:p w14:paraId="2F0C8461" w14:textId="6701479C" w:rsidR="00367EBA" w:rsidRPr="003E2288" w:rsidRDefault="00367EB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1Gbps</w:t>
            </w:r>
            <w:r>
              <w:t xml:space="preserve"> (1000 Base-T)</w:t>
            </w:r>
          </w:p>
        </w:tc>
        <w:tc>
          <w:tcPr>
            <w:tcW w:w="1247" w:type="dxa"/>
            <w:vAlign w:val="center"/>
          </w:tcPr>
          <w:p w14:paraId="0E3F3690" w14:textId="77777777" w:rsidR="00367EBA" w:rsidRPr="003E2288" w:rsidRDefault="00367EB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100M</w:t>
            </w:r>
          </w:p>
        </w:tc>
      </w:tr>
      <w:tr w:rsidR="00367EBA" w:rsidRPr="003E2288" w14:paraId="0AF9062B" w14:textId="77777777" w:rsidTr="0036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1662B08" w14:textId="77777777" w:rsidR="00367EBA" w:rsidRPr="003E2288" w:rsidRDefault="00367EBA" w:rsidP="003F1D73">
            <w:pPr>
              <w:jc w:val="center"/>
            </w:pPr>
            <w:r w:rsidRPr="003E2288">
              <w:t>6a</w:t>
            </w:r>
          </w:p>
        </w:tc>
        <w:tc>
          <w:tcPr>
            <w:tcW w:w="1985" w:type="dxa"/>
            <w:vAlign w:val="center"/>
          </w:tcPr>
          <w:p w14:paraId="378D96FE" w14:textId="77777777" w:rsidR="00367EBA" w:rsidRPr="003E2288" w:rsidRDefault="00367EB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500MHz</w:t>
            </w:r>
          </w:p>
        </w:tc>
        <w:tc>
          <w:tcPr>
            <w:tcW w:w="5953" w:type="dxa"/>
            <w:vAlign w:val="center"/>
          </w:tcPr>
          <w:p w14:paraId="4DE653E2" w14:textId="52DCEBD3" w:rsidR="00367EBA" w:rsidRPr="003E2288" w:rsidRDefault="00367EB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10Gbps</w:t>
            </w:r>
            <w:r>
              <w:t xml:space="preserve"> (10 </w:t>
            </w:r>
            <w:proofErr w:type="spellStart"/>
            <w:r>
              <w:t>Gbase</w:t>
            </w:r>
            <w:proofErr w:type="spellEnd"/>
            <w:r>
              <w:t>)</w:t>
            </w:r>
          </w:p>
        </w:tc>
        <w:tc>
          <w:tcPr>
            <w:tcW w:w="1247" w:type="dxa"/>
            <w:vAlign w:val="center"/>
          </w:tcPr>
          <w:p w14:paraId="182CD521" w14:textId="77777777" w:rsidR="00367EBA" w:rsidRPr="003E2288" w:rsidRDefault="00367EB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100M</w:t>
            </w:r>
          </w:p>
        </w:tc>
      </w:tr>
      <w:tr w:rsidR="00367EBA" w:rsidRPr="003E2288" w14:paraId="60EF499F" w14:textId="77777777" w:rsidTr="0036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E6E556C" w14:textId="77777777" w:rsidR="00367EBA" w:rsidRPr="003E2288" w:rsidRDefault="00367EBA" w:rsidP="003F1D73">
            <w:pPr>
              <w:jc w:val="center"/>
            </w:pPr>
            <w:r w:rsidRPr="003E2288">
              <w:t>7</w:t>
            </w:r>
          </w:p>
        </w:tc>
        <w:tc>
          <w:tcPr>
            <w:tcW w:w="1985" w:type="dxa"/>
            <w:vAlign w:val="center"/>
          </w:tcPr>
          <w:p w14:paraId="39CFD3BF" w14:textId="77777777" w:rsidR="00367EBA" w:rsidRPr="003E2288" w:rsidRDefault="00367EB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600MHz</w:t>
            </w:r>
          </w:p>
        </w:tc>
        <w:tc>
          <w:tcPr>
            <w:tcW w:w="5953" w:type="dxa"/>
            <w:vAlign w:val="center"/>
          </w:tcPr>
          <w:p w14:paraId="74FB131C" w14:textId="1C871851" w:rsidR="00367EBA" w:rsidRPr="003E2288" w:rsidRDefault="00367EB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10Gbps</w:t>
            </w:r>
            <w:r>
              <w:t xml:space="preserve"> (10 </w:t>
            </w:r>
            <w:proofErr w:type="spellStart"/>
            <w:r>
              <w:t>Gbase</w:t>
            </w:r>
            <w:proofErr w:type="spellEnd"/>
            <w:r>
              <w:t>)</w:t>
            </w:r>
          </w:p>
        </w:tc>
        <w:tc>
          <w:tcPr>
            <w:tcW w:w="1247" w:type="dxa"/>
            <w:vAlign w:val="center"/>
          </w:tcPr>
          <w:p w14:paraId="5F19195F" w14:textId="77777777" w:rsidR="00367EBA" w:rsidRPr="003E2288" w:rsidRDefault="00367EB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100M</w:t>
            </w:r>
          </w:p>
        </w:tc>
      </w:tr>
      <w:tr w:rsidR="00367EBA" w:rsidRPr="003E2288" w14:paraId="512AC587" w14:textId="77777777" w:rsidTr="0036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6E8391E" w14:textId="77777777" w:rsidR="00367EBA" w:rsidRPr="003E2288" w:rsidRDefault="00367EBA" w:rsidP="003F1D73">
            <w:pPr>
              <w:jc w:val="center"/>
            </w:pPr>
            <w:r w:rsidRPr="003E2288">
              <w:t>7a</w:t>
            </w:r>
          </w:p>
        </w:tc>
        <w:tc>
          <w:tcPr>
            <w:tcW w:w="1985" w:type="dxa"/>
            <w:vAlign w:val="center"/>
          </w:tcPr>
          <w:p w14:paraId="25E4245E" w14:textId="77777777" w:rsidR="00367EBA" w:rsidRPr="003E2288" w:rsidRDefault="00367EB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1000MHz</w:t>
            </w:r>
          </w:p>
        </w:tc>
        <w:tc>
          <w:tcPr>
            <w:tcW w:w="5953" w:type="dxa"/>
            <w:vAlign w:val="center"/>
          </w:tcPr>
          <w:p w14:paraId="3C53F647" w14:textId="28089E39" w:rsidR="00367EBA" w:rsidRPr="003E2288" w:rsidRDefault="00367EB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1Gbps</w:t>
            </w:r>
            <w:r>
              <w:t xml:space="preserve"> (1000 Base-T)</w:t>
            </w:r>
          </w:p>
        </w:tc>
        <w:tc>
          <w:tcPr>
            <w:tcW w:w="1247" w:type="dxa"/>
            <w:vAlign w:val="center"/>
          </w:tcPr>
          <w:p w14:paraId="7C1BCA3F" w14:textId="77777777" w:rsidR="00367EBA" w:rsidRPr="003E2288" w:rsidRDefault="00367EB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100M</w:t>
            </w:r>
          </w:p>
        </w:tc>
      </w:tr>
    </w:tbl>
    <w:p w14:paraId="2E305DA4" w14:textId="05F4C49A" w:rsidR="00367EBA" w:rsidRDefault="00367EBA" w:rsidP="00367EBA">
      <w:pPr>
        <w:pStyle w:val="waifutext"/>
      </w:pPr>
    </w:p>
    <w:p w14:paraId="1A26F042" w14:textId="65DB0337" w:rsidR="00D306CD" w:rsidRDefault="007A6914" w:rsidP="007A6914">
      <w:pPr>
        <w:pStyle w:val="waifutext"/>
        <w:numPr>
          <w:ilvl w:val="0"/>
          <w:numId w:val="2"/>
        </w:numPr>
        <w:jc w:val="both"/>
      </w:pPr>
      <w:r>
        <w:t>Cuando se coloca un switch, este se debe situar lo más centrado posible en la sala. De esta forma se ahorra en cable y logra que la red sea más homogénea ya que todos los nodos están repartidos de una manera más equidistante del nodo central y tendrán una velocidad parecida. También en conveniente evitar que el cableado pase cerca del cableado eléctrico, utilizando falsos suelos o falsos techos siempre y cuando sea necesario.</w:t>
      </w:r>
    </w:p>
    <w:p w14:paraId="1E1734D1" w14:textId="4506A874" w:rsidR="005E045C" w:rsidRDefault="005E045C" w:rsidP="007A6914">
      <w:pPr>
        <w:pStyle w:val="waifutext"/>
        <w:numPr>
          <w:ilvl w:val="0"/>
          <w:numId w:val="2"/>
        </w:numPr>
        <w:jc w:val="both"/>
      </w:pPr>
      <w:r>
        <w:t>La velocidad máxima de una red es la velocidad máxima del dispositivo o enlace más lento.</w:t>
      </w:r>
    </w:p>
    <w:p w14:paraId="2B794E19" w14:textId="67B5D465" w:rsidR="005E045C" w:rsidRDefault="005E045C">
      <w:r>
        <w:br w:type="page"/>
      </w:r>
    </w:p>
    <w:p w14:paraId="0659AA8B" w14:textId="75C6F2DF" w:rsidR="005E045C" w:rsidRDefault="005E045C" w:rsidP="00F24931">
      <w:pPr>
        <w:pStyle w:val="waifutitle"/>
        <w:numPr>
          <w:ilvl w:val="0"/>
          <w:numId w:val="1"/>
        </w:numPr>
        <w:jc w:val="both"/>
      </w:pPr>
      <w:r>
        <w:lastRenderedPageBreak/>
        <w:t>Ondas radioeléctricas</w:t>
      </w:r>
    </w:p>
    <w:p w14:paraId="6C605E6E" w14:textId="0C9AA819" w:rsidR="005E045C" w:rsidRDefault="005E045C" w:rsidP="00F24931">
      <w:pPr>
        <w:pStyle w:val="waifutext"/>
        <w:jc w:val="both"/>
      </w:pPr>
      <w:r>
        <w:t>La información se transmite a través de ondas radio eléctricas con frecuencia de 2,4Ghz o 5GHz, es un tipo de transmisión bidireccional semidúplex. Los rangos de frecuencia son de uso libre y cada rango de frecuencia tiene unos canales disponibles.</w:t>
      </w:r>
    </w:p>
    <w:p w14:paraId="242F8B6B" w14:textId="10448C90" w:rsidR="005E045C" w:rsidRDefault="00F24931" w:rsidP="00F24931">
      <w:pPr>
        <w:pStyle w:val="waifutext"/>
        <w:numPr>
          <w:ilvl w:val="0"/>
          <w:numId w:val="3"/>
        </w:numPr>
        <w:jc w:val="both"/>
      </w:pPr>
      <w:r>
        <w:t>Frecuencia 2,4GHz: dispone de 14 canales separados por 5MHz.</w:t>
      </w:r>
    </w:p>
    <w:p w14:paraId="2844B084" w14:textId="30D133E7" w:rsidR="00F24931" w:rsidRDefault="00F24931" w:rsidP="00F24931">
      <w:pPr>
        <w:pStyle w:val="waifutext"/>
        <w:numPr>
          <w:ilvl w:val="0"/>
          <w:numId w:val="3"/>
        </w:numPr>
        <w:jc w:val="both"/>
      </w:pPr>
      <w:r>
        <w:t>Frecuencia 5GHz: dispone de 25 canales separados por 80MHz.</w:t>
      </w:r>
    </w:p>
    <w:p w14:paraId="64C0E09D" w14:textId="4C1F302A" w:rsidR="00F24931" w:rsidRDefault="00F24931" w:rsidP="00F24931">
      <w:pPr>
        <w:pStyle w:val="waifutext"/>
        <w:jc w:val="both"/>
      </w:pPr>
      <w:r>
        <w:t>Se puede elegir una frecuencia u otra en función del nivel de interferencia, ya que ambas pueden ofrecer un ancho de banda parecido, las de 5GHz son más susceptibles a interferencias, evitar en la medida de lo posible zonas que generen muchas interferencias.</w:t>
      </w:r>
    </w:p>
    <w:p w14:paraId="6387A7AD" w14:textId="2E32C399" w:rsidR="00F24931" w:rsidRDefault="00F24931" w:rsidP="00F24931">
      <w:pPr>
        <w:pStyle w:val="waifutext"/>
        <w:jc w:val="both"/>
        <w:rPr>
          <w:b/>
          <w:bCs/>
          <w:u w:val="single"/>
        </w:rPr>
      </w:pPr>
      <w:r w:rsidRPr="00521BDA">
        <w:rPr>
          <w:b/>
          <w:bCs/>
          <w:u w:val="single"/>
        </w:rPr>
        <w:t xml:space="preserve">Versiones de la tecnología </w:t>
      </w:r>
      <w:proofErr w:type="spellStart"/>
      <w:r w:rsidRPr="00521BDA">
        <w:rPr>
          <w:b/>
          <w:bCs/>
          <w:u w:val="single"/>
        </w:rPr>
        <w:t>Wi</w:t>
      </w:r>
      <w:proofErr w:type="spellEnd"/>
      <w:r w:rsidRPr="00521BDA">
        <w:rPr>
          <w:b/>
          <w:bCs/>
          <w:u w:val="single"/>
        </w:rPr>
        <w:t>-Fi (todas son retro compatibles)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21BDA" w:rsidRPr="003E2288" w14:paraId="519DC7E0" w14:textId="77777777" w:rsidTr="003F1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415F844" w14:textId="77777777" w:rsidR="00521BDA" w:rsidRPr="003E2288" w:rsidRDefault="00521BDA" w:rsidP="003F1D73">
            <w:pPr>
              <w:jc w:val="center"/>
              <w:rPr>
                <w:b w:val="0"/>
                <w:bCs w:val="0"/>
              </w:rPr>
            </w:pPr>
            <w:r w:rsidRPr="003E2288">
              <w:t>Versión</w:t>
            </w:r>
          </w:p>
          <w:p w14:paraId="59E1FE5A" w14:textId="77777777" w:rsidR="00521BDA" w:rsidRPr="003E2288" w:rsidRDefault="00521BDA" w:rsidP="003F1D73">
            <w:pPr>
              <w:jc w:val="center"/>
            </w:pPr>
          </w:p>
        </w:tc>
        <w:tc>
          <w:tcPr>
            <w:tcW w:w="2614" w:type="dxa"/>
            <w:vAlign w:val="center"/>
          </w:tcPr>
          <w:p w14:paraId="4DE79EA2" w14:textId="77777777" w:rsidR="00521BDA" w:rsidRPr="003E2288" w:rsidRDefault="00521BDA" w:rsidP="003F1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Versión estándar</w:t>
            </w:r>
          </w:p>
          <w:p w14:paraId="49BD81D2" w14:textId="77777777" w:rsidR="00521BDA" w:rsidRPr="003E2288" w:rsidRDefault="00521BDA" w:rsidP="003F1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802.11</w:t>
            </w:r>
          </w:p>
        </w:tc>
        <w:tc>
          <w:tcPr>
            <w:tcW w:w="2614" w:type="dxa"/>
            <w:vAlign w:val="center"/>
          </w:tcPr>
          <w:p w14:paraId="062A2E62" w14:textId="77777777" w:rsidR="00521BDA" w:rsidRPr="003E2288" w:rsidRDefault="00521BDA" w:rsidP="003F1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Banda de frecuencia</w:t>
            </w:r>
          </w:p>
        </w:tc>
        <w:tc>
          <w:tcPr>
            <w:tcW w:w="2614" w:type="dxa"/>
            <w:vAlign w:val="center"/>
          </w:tcPr>
          <w:p w14:paraId="1B4217F5" w14:textId="77777777" w:rsidR="00521BDA" w:rsidRPr="003E2288" w:rsidRDefault="00521BDA" w:rsidP="003F1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Velocidad</w:t>
            </w:r>
          </w:p>
        </w:tc>
      </w:tr>
      <w:tr w:rsidR="00521BDA" w:rsidRPr="003E2288" w14:paraId="4AD478E2" w14:textId="77777777" w:rsidTr="003F1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D09CD38" w14:textId="77777777" w:rsidR="00521BDA" w:rsidRPr="003E2288" w:rsidRDefault="00521BDA" w:rsidP="003F1D73">
            <w:pPr>
              <w:jc w:val="center"/>
            </w:pPr>
            <w:r w:rsidRPr="003E2288">
              <w:t>Wifi 1</w:t>
            </w:r>
          </w:p>
        </w:tc>
        <w:tc>
          <w:tcPr>
            <w:tcW w:w="2614" w:type="dxa"/>
            <w:vAlign w:val="center"/>
          </w:tcPr>
          <w:p w14:paraId="6C12A5F2" w14:textId="77777777" w:rsidR="00521BDA" w:rsidRPr="003E2288" w:rsidRDefault="00521BD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b</w:t>
            </w:r>
          </w:p>
        </w:tc>
        <w:tc>
          <w:tcPr>
            <w:tcW w:w="2614" w:type="dxa"/>
            <w:vAlign w:val="center"/>
          </w:tcPr>
          <w:p w14:paraId="2275357E" w14:textId="77777777" w:rsidR="00521BDA" w:rsidRPr="003E2288" w:rsidRDefault="00521BD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2,4GHz</w:t>
            </w:r>
          </w:p>
        </w:tc>
        <w:tc>
          <w:tcPr>
            <w:tcW w:w="2614" w:type="dxa"/>
            <w:vAlign w:val="center"/>
          </w:tcPr>
          <w:p w14:paraId="0591F0ED" w14:textId="77777777" w:rsidR="00521BDA" w:rsidRPr="003E2288" w:rsidRDefault="00521BD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11Mbps</w:t>
            </w:r>
          </w:p>
        </w:tc>
      </w:tr>
      <w:tr w:rsidR="00521BDA" w:rsidRPr="003E2288" w14:paraId="2D402BA2" w14:textId="77777777" w:rsidTr="003F1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42E4633" w14:textId="77777777" w:rsidR="00521BDA" w:rsidRPr="003E2288" w:rsidRDefault="00521BDA" w:rsidP="003F1D73">
            <w:pPr>
              <w:jc w:val="center"/>
            </w:pPr>
            <w:r w:rsidRPr="003E2288">
              <w:t>Wifi2</w:t>
            </w:r>
          </w:p>
        </w:tc>
        <w:tc>
          <w:tcPr>
            <w:tcW w:w="2614" w:type="dxa"/>
            <w:vAlign w:val="center"/>
          </w:tcPr>
          <w:p w14:paraId="0E47F30A" w14:textId="77777777" w:rsidR="00521BDA" w:rsidRPr="003E2288" w:rsidRDefault="00521BD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a</w:t>
            </w:r>
          </w:p>
        </w:tc>
        <w:tc>
          <w:tcPr>
            <w:tcW w:w="2614" w:type="dxa"/>
            <w:vAlign w:val="center"/>
          </w:tcPr>
          <w:p w14:paraId="7943784F" w14:textId="77777777" w:rsidR="00521BDA" w:rsidRPr="003E2288" w:rsidRDefault="00521BD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5GHz</w:t>
            </w:r>
          </w:p>
        </w:tc>
        <w:tc>
          <w:tcPr>
            <w:tcW w:w="2614" w:type="dxa"/>
            <w:vAlign w:val="center"/>
          </w:tcPr>
          <w:p w14:paraId="2C6B58F3" w14:textId="77777777" w:rsidR="00521BDA" w:rsidRPr="003E2288" w:rsidRDefault="00521BD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54Mbps</w:t>
            </w:r>
          </w:p>
        </w:tc>
      </w:tr>
      <w:tr w:rsidR="00521BDA" w:rsidRPr="003E2288" w14:paraId="307C255D" w14:textId="77777777" w:rsidTr="003F1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1D6B906" w14:textId="77777777" w:rsidR="00521BDA" w:rsidRPr="003E2288" w:rsidRDefault="00521BDA" w:rsidP="003F1D73">
            <w:pPr>
              <w:jc w:val="center"/>
            </w:pPr>
            <w:r w:rsidRPr="003E2288">
              <w:t>Wifi3</w:t>
            </w:r>
          </w:p>
        </w:tc>
        <w:tc>
          <w:tcPr>
            <w:tcW w:w="2614" w:type="dxa"/>
            <w:vAlign w:val="center"/>
          </w:tcPr>
          <w:p w14:paraId="7584E67B" w14:textId="77777777" w:rsidR="00521BDA" w:rsidRPr="003E2288" w:rsidRDefault="00521BD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g</w:t>
            </w:r>
          </w:p>
        </w:tc>
        <w:tc>
          <w:tcPr>
            <w:tcW w:w="2614" w:type="dxa"/>
            <w:vAlign w:val="center"/>
          </w:tcPr>
          <w:p w14:paraId="068AEB95" w14:textId="77777777" w:rsidR="00521BDA" w:rsidRPr="003E2288" w:rsidRDefault="00521BD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2,4GHz</w:t>
            </w:r>
          </w:p>
        </w:tc>
        <w:tc>
          <w:tcPr>
            <w:tcW w:w="2614" w:type="dxa"/>
            <w:vAlign w:val="center"/>
          </w:tcPr>
          <w:p w14:paraId="1A7C6003" w14:textId="77777777" w:rsidR="00521BDA" w:rsidRPr="003E2288" w:rsidRDefault="00521BD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54Mbps</w:t>
            </w:r>
          </w:p>
        </w:tc>
      </w:tr>
      <w:tr w:rsidR="00521BDA" w:rsidRPr="003E2288" w14:paraId="58BBEFCA" w14:textId="77777777" w:rsidTr="003F1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5B22532" w14:textId="77777777" w:rsidR="00521BDA" w:rsidRPr="003E2288" w:rsidRDefault="00521BDA" w:rsidP="003F1D73">
            <w:pPr>
              <w:jc w:val="center"/>
            </w:pPr>
            <w:r w:rsidRPr="003E2288">
              <w:t>Wifi4</w:t>
            </w:r>
          </w:p>
        </w:tc>
        <w:tc>
          <w:tcPr>
            <w:tcW w:w="2614" w:type="dxa"/>
            <w:vAlign w:val="center"/>
          </w:tcPr>
          <w:p w14:paraId="3E49C2C9" w14:textId="77777777" w:rsidR="00521BDA" w:rsidRPr="003E2288" w:rsidRDefault="00521BD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n</w:t>
            </w:r>
          </w:p>
        </w:tc>
        <w:tc>
          <w:tcPr>
            <w:tcW w:w="2614" w:type="dxa"/>
            <w:vAlign w:val="center"/>
          </w:tcPr>
          <w:p w14:paraId="2EC267C5" w14:textId="77777777" w:rsidR="00521BDA" w:rsidRPr="003E2288" w:rsidRDefault="00521BD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2,4GHz y 5GHz</w:t>
            </w:r>
          </w:p>
        </w:tc>
        <w:tc>
          <w:tcPr>
            <w:tcW w:w="2614" w:type="dxa"/>
            <w:vAlign w:val="center"/>
          </w:tcPr>
          <w:p w14:paraId="7313C6BB" w14:textId="77777777" w:rsidR="00521BDA" w:rsidRPr="003E2288" w:rsidRDefault="00521BD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600Mbps</w:t>
            </w:r>
          </w:p>
        </w:tc>
      </w:tr>
      <w:tr w:rsidR="00521BDA" w:rsidRPr="003E2288" w14:paraId="7CE65C59" w14:textId="77777777" w:rsidTr="003F1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CEAFBF7" w14:textId="77777777" w:rsidR="00521BDA" w:rsidRPr="003E2288" w:rsidRDefault="00521BDA" w:rsidP="003F1D73">
            <w:pPr>
              <w:jc w:val="center"/>
            </w:pPr>
            <w:r w:rsidRPr="003E2288">
              <w:t>Wifi5</w:t>
            </w:r>
          </w:p>
        </w:tc>
        <w:tc>
          <w:tcPr>
            <w:tcW w:w="2614" w:type="dxa"/>
            <w:vAlign w:val="center"/>
          </w:tcPr>
          <w:p w14:paraId="1DD0F592" w14:textId="77777777" w:rsidR="00521BDA" w:rsidRPr="003E2288" w:rsidRDefault="00521BD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ac</w:t>
            </w:r>
          </w:p>
        </w:tc>
        <w:tc>
          <w:tcPr>
            <w:tcW w:w="2614" w:type="dxa"/>
            <w:vAlign w:val="center"/>
          </w:tcPr>
          <w:p w14:paraId="74699669" w14:textId="77777777" w:rsidR="00521BDA" w:rsidRPr="003E2288" w:rsidRDefault="00521BD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5GHz</w:t>
            </w:r>
          </w:p>
        </w:tc>
        <w:tc>
          <w:tcPr>
            <w:tcW w:w="2614" w:type="dxa"/>
            <w:vAlign w:val="center"/>
          </w:tcPr>
          <w:p w14:paraId="11BC3914" w14:textId="77777777" w:rsidR="00521BDA" w:rsidRPr="003E2288" w:rsidRDefault="00521BDA" w:rsidP="003F1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288">
              <w:t>1,3Gbps</w:t>
            </w:r>
          </w:p>
        </w:tc>
      </w:tr>
      <w:tr w:rsidR="00521BDA" w:rsidRPr="003E2288" w14:paraId="7DDE6E87" w14:textId="77777777" w:rsidTr="003F1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C71C95B" w14:textId="77777777" w:rsidR="00521BDA" w:rsidRPr="003E2288" w:rsidRDefault="00521BDA" w:rsidP="003F1D73">
            <w:pPr>
              <w:jc w:val="center"/>
            </w:pPr>
            <w:r w:rsidRPr="003E2288">
              <w:t>Wifi6</w:t>
            </w:r>
          </w:p>
        </w:tc>
        <w:tc>
          <w:tcPr>
            <w:tcW w:w="2614" w:type="dxa"/>
            <w:vAlign w:val="center"/>
          </w:tcPr>
          <w:p w14:paraId="244667D3" w14:textId="77777777" w:rsidR="00521BDA" w:rsidRPr="003E2288" w:rsidRDefault="00521BD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E2288">
              <w:t>ax</w:t>
            </w:r>
            <w:proofErr w:type="spellEnd"/>
          </w:p>
        </w:tc>
        <w:tc>
          <w:tcPr>
            <w:tcW w:w="2614" w:type="dxa"/>
            <w:vAlign w:val="center"/>
          </w:tcPr>
          <w:p w14:paraId="3C09D33C" w14:textId="77777777" w:rsidR="00521BDA" w:rsidRPr="003E2288" w:rsidRDefault="00521BD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2,4GHz y 5GHz</w:t>
            </w:r>
          </w:p>
        </w:tc>
        <w:tc>
          <w:tcPr>
            <w:tcW w:w="2614" w:type="dxa"/>
            <w:vAlign w:val="center"/>
          </w:tcPr>
          <w:p w14:paraId="5FF96682" w14:textId="77777777" w:rsidR="00521BDA" w:rsidRPr="003E2288" w:rsidRDefault="00521BDA" w:rsidP="003F1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288">
              <w:t>4,8Gbps</w:t>
            </w:r>
          </w:p>
        </w:tc>
      </w:tr>
    </w:tbl>
    <w:p w14:paraId="6C8692F4" w14:textId="55AE4363" w:rsidR="00521BDA" w:rsidRDefault="00521BDA" w:rsidP="00F24931">
      <w:pPr>
        <w:pStyle w:val="waifutext"/>
        <w:jc w:val="both"/>
        <w:rPr>
          <w:b/>
          <w:bCs/>
          <w:u w:val="single"/>
        </w:rPr>
      </w:pPr>
    </w:p>
    <w:p w14:paraId="195C0A2E" w14:textId="01190878" w:rsidR="00521BDA" w:rsidRDefault="00521BDA" w:rsidP="007C3EF3">
      <w:pPr>
        <w:pStyle w:val="waifutext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Ventajas </w:t>
      </w:r>
      <w:proofErr w:type="spellStart"/>
      <w:r>
        <w:rPr>
          <w:b/>
          <w:bCs/>
          <w:u w:val="single"/>
        </w:rPr>
        <w:t>Wi</w:t>
      </w:r>
      <w:proofErr w:type="spellEnd"/>
      <w:r>
        <w:rPr>
          <w:b/>
          <w:bCs/>
          <w:u w:val="single"/>
        </w:rPr>
        <w:t>-Fi</w:t>
      </w:r>
    </w:p>
    <w:p w14:paraId="38669DD0" w14:textId="68C9600E" w:rsidR="00521BDA" w:rsidRDefault="00521BDA" w:rsidP="007C3EF3">
      <w:pPr>
        <w:pStyle w:val="waifutext"/>
        <w:numPr>
          <w:ilvl w:val="0"/>
          <w:numId w:val="3"/>
        </w:numPr>
        <w:jc w:val="both"/>
      </w:pPr>
      <w:r>
        <w:t>Permite a los dispositivos conectarse y moverse con facilidad dentro del radio. Es preciso utilizar esta tecnología cuando un dispositivo va a estar en continuo movimiento.</w:t>
      </w:r>
    </w:p>
    <w:p w14:paraId="1076DC4B" w14:textId="3A7C77AD" w:rsidR="00521BDA" w:rsidRDefault="00521BDA" w:rsidP="007C3EF3">
      <w:pPr>
        <w:pStyle w:val="waifutext"/>
        <w:numPr>
          <w:ilvl w:val="0"/>
          <w:numId w:val="3"/>
        </w:numPr>
        <w:jc w:val="both"/>
      </w:pPr>
      <w:r>
        <w:t>Permite conectar nuevos dispositivos a la red sin necesidad de modificar la estructura de la misma</w:t>
      </w:r>
    </w:p>
    <w:p w14:paraId="5407F6F9" w14:textId="652CA599" w:rsidR="00521BDA" w:rsidRDefault="00521BDA" w:rsidP="007C3EF3">
      <w:pPr>
        <w:pStyle w:val="waifutext"/>
        <w:numPr>
          <w:ilvl w:val="0"/>
          <w:numId w:val="3"/>
        </w:numPr>
        <w:jc w:val="both"/>
      </w:pPr>
      <w:r>
        <w:t>Dispone de alta compatibilidad ya que prácticamente cualquier dispositivo se puede conectar a un punto de acceso.</w:t>
      </w:r>
    </w:p>
    <w:p w14:paraId="33713A20" w14:textId="3AD60217" w:rsidR="00521BDA" w:rsidRPr="00521BDA" w:rsidRDefault="00521BDA" w:rsidP="007C3EF3">
      <w:pPr>
        <w:pStyle w:val="waifutext"/>
        <w:numPr>
          <w:ilvl w:val="0"/>
          <w:numId w:val="3"/>
        </w:numPr>
        <w:jc w:val="both"/>
      </w:pPr>
      <w:r>
        <w:t>Es más barato a la hora de montar una gran red que requiera mucho cableado.</w:t>
      </w:r>
    </w:p>
    <w:p w14:paraId="01936768" w14:textId="7CD9C06F" w:rsidR="00521BDA" w:rsidRDefault="00521BDA" w:rsidP="00692B49">
      <w:pPr>
        <w:pStyle w:val="waifutext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Desventajas </w:t>
      </w:r>
      <w:proofErr w:type="spellStart"/>
      <w:r>
        <w:rPr>
          <w:b/>
          <w:bCs/>
          <w:u w:val="single"/>
        </w:rPr>
        <w:t>Wi</w:t>
      </w:r>
      <w:proofErr w:type="spellEnd"/>
      <w:r>
        <w:rPr>
          <w:b/>
          <w:bCs/>
          <w:u w:val="single"/>
        </w:rPr>
        <w:t>-Fi</w:t>
      </w:r>
    </w:p>
    <w:p w14:paraId="48B86B11" w14:textId="2DF9A901" w:rsidR="00521BDA" w:rsidRDefault="007C3EF3" w:rsidP="00692B49">
      <w:pPr>
        <w:pStyle w:val="waifutext"/>
        <w:numPr>
          <w:ilvl w:val="0"/>
          <w:numId w:val="4"/>
        </w:numPr>
        <w:jc w:val="both"/>
      </w:pPr>
      <w:r>
        <w:t>Sensible a interferencias, lo que puede llevar a una pérdida considerable de la velocidad de transmisión si un paquete requiere ser enviado más veces.</w:t>
      </w:r>
    </w:p>
    <w:p w14:paraId="5DD54428" w14:textId="69DC1ABD" w:rsidR="007C3EF3" w:rsidRDefault="007C3EF3" w:rsidP="00692B49">
      <w:pPr>
        <w:pStyle w:val="waifutext"/>
        <w:numPr>
          <w:ilvl w:val="0"/>
          <w:numId w:val="4"/>
        </w:numPr>
        <w:jc w:val="both"/>
      </w:pPr>
      <w:r>
        <w:t>Baja privacidad ya que cualquier dispositivo es capaz de capturar y leer los mensajes que se envían a través de la red. Existen métodos de encriptación, pero no son 100% seguros.</w:t>
      </w:r>
    </w:p>
    <w:p w14:paraId="360B0A2C" w14:textId="3BFAC337" w:rsidR="007C3EF3" w:rsidRDefault="007C3EF3" w:rsidP="00692B49">
      <w:pPr>
        <w:pStyle w:val="waifutext"/>
        <w:numPr>
          <w:ilvl w:val="0"/>
          <w:numId w:val="4"/>
        </w:numPr>
        <w:jc w:val="both"/>
      </w:pPr>
      <w:r>
        <w:t>Sensible a barreras físicas.</w:t>
      </w:r>
    </w:p>
    <w:p w14:paraId="1E1FE6CE" w14:textId="48E62DCC" w:rsidR="007C3EF3" w:rsidRDefault="007C3EF3" w:rsidP="00692B49">
      <w:pPr>
        <w:jc w:val="both"/>
        <w:rPr>
          <w:rFonts w:ascii="Arial" w:hAnsi="Arial" w:cs="Arial"/>
          <w:sz w:val="24"/>
          <w:szCs w:val="24"/>
        </w:rPr>
      </w:pPr>
      <w:r>
        <w:br w:type="page"/>
      </w:r>
    </w:p>
    <w:p w14:paraId="4177D775" w14:textId="0481D888" w:rsidR="007C3EF3" w:rsidRDefault="007C3EF3" w:rsidP="00692B49">
      <w:pPr>
        <w:pStyle w:val="waifutitle"/>
        <w:numPr>
          <w:ilvl w:val="0"/>
          <w:numId w:val="1"/>
        </w:numPr>
        <w:jc w:val="both"/>
      </w:pPr>
      <w:r>
        <w:lastRenderedPageBreak/>
        <w:t>Fibra óptica</w:t>
      </w:r>
    </w:p>
    <w:p w14:paraId="045C91AE" w14:textId="3CF60059" w:rsidR="007C3EF3" w:rsidRDefault="007C3EF3" w:rsidP="00692B49">
      <w:pPr>
        <w:pStyle w:val="waifutext"/>
        <w:jc w:val="both"/>
      </w:pPr>
      <w:r>
        <w:t>Cable formado por filamentos de vidrio por el cual viajan haces de luz, transmitiendo información. Su velocidad comercial a día de hoy ronda los 10Gbps-40Gbps y tiene atenuación considerablemente menor al cable trenzado. Dependiendo de como se refracte la luz a través del cable se puede transmitir en diversos canales de información.</w:t>
      </w:r>
    </w:p>
    <w:p w14:paraId="44782502" w14:textId="77777777" w:rsidR="00E13A13" w:rsidRDefault="00E13A13" w:rsidP="00692B49">
      <w:pPr>
        <w:pStyle w:val="waifutext"/>
        <w:jc w:val="both"/>
      </w:pPr>
    </w:p>
    <w:p w14:paraId="1FEB3488" w14:textId="50308CED" w:rsidR="007C3EF3" w:rsidRDefault="007C3EF3" w:rsidP="00692B49">
      <w:pPr>
        <w:pStyle w:val="waifutitle"/>
        <w:numPr>
          <w:ilvl w:val="0"/>
          <w:numId w:val="1"/>
        </w:numPr>
        <w:jc w:val="both"/>
      </w:pPr>
      <w:r>
        <w:t>PLC</w:t>
      </w:r>
    </w:p>
    <w:p w14:paraId="719B39B6" w14:textId="1A756269" w:rsidR="00E13A13" w:rsidRDefault="00E13A13" w:rsidP="00692B49">
      <w:pPr>
        <w:pStyle w:val="waifutext"/>
        <w:jc w:val="both"/>
      </w:pPr>
      <w:r>
        <w:t xml:space="preserve">Tecnología que consiste en utilizar el cableado eléctrico para transmitir información, transformando cada enchufe en un punto de red a través de unos dispositivos especiales. Es una red en topología bus y medio de transmisión </w:t>
      </w:r>
      <w:proofErr w:type="spellStart"/>
      <w:r>
        <w:t>semi-dúplex</w:t>
      </w:r>
      <w:proofErr w:type="spellEnd"/>
      <w:r>
        <w:t>.</w:t>
      </w:r>
    </w:p>
    <w:p w14:paraId="244D0B0C" w14:textId="33017E0E" w:rsidR="00E13A13" w:rsidRDefault="00E13A13" w:rsidP="00692B49">
      <w:pPr>
        <w:pStyle w:val="waifutext"/>
        <w:jc w:val="both"/>
      </w:pPr>
      <w:r>
        <w:t xml:space="preserve">Esta tecnología es capaz de filtrar las frecuencias para separar datos e interferencias, </w:t>
      </w:r>
      <w:r w:rsidR="00692B49">
        <w:t xml:space="preserve">también puede proporcionar un punto de acceso </w:t>
      </w:r>
      <w:proofErr w:type="spellStart"/>
      <w:r w:rsidR="00692B49">
        <w:t>Wi</w:t>
      </w:r>
      <w:proofErr w:type="spellEnd"/>
      <w:r w:rsidR="00692B49">
        <w:t>-Fi.</w:t>
      </w:r>
    </w:p>
    <w:p w14:paraId="5B4DB7E0" w14:textId="422F375C" w:rsidR="00692B49" w:rsidRDefault="00692B49" w:rsidP="00692B49">
      <w:pPr>
        <w:pStyle w:val="waifutext"/>
        <w:numPr>
          <w:ilvl w:val="0"/>
          <w:numId w:val="5"/>
        </w:numPr>
        <w:jc w:val="both"/>
      </w:pPr>
      <w:r>
        <w:t>Es importante conectar el dispositivo siempre a la pared. Si lo enchufas en una regleta no funcionará debido a las interferencias.</w:t>
      </w:r>
    </w:p>
    <w:p w14:paraId="286B9E30" w14:textId="77777777" w:rsidR="00692B49" w:rsidRPr="00E13A13" w:rsidRDefault="00692B49" w:rsidP="00692B49">
      <w:pPr>
        <w:pStyle w:val="waifutext"/>
        <w:ind w:left="360"/>
        <w:jc w:val="both"/>
      </w:pPr>
    </w:p>
    <w:p w14:paraId="63322A47" w14:textId="43A06224" w:rsidR="007C3EF3" w:rsidRDefault="007C3EF3" w:rsidP="00692B49">
      <w:pPr>
        <w:pStyle w:val="waifutitle"/>
        <w:numPr>
          <w:ilvl w:val="0"/>
          <w:numId w:val="1"/>
        </w:numPr>
        <w:jc w:val="both"/>
      </w:pPr>
      <w:proofErr w:type="spellStart"/>
      <w:r>
        <w:t>Starlink</w:t>
      </w:r>
      <w:proofErr w:type="spellEnd"/>
    </w:p>
    <w:p w14:paraId="472910B2" w14:textId="1EF2133D" w:rsidR="00F24931" w:rsidRPr="005E045C" w:rsidRDefault="00692B49" w:rsidP="00F24931">
      <w:pPr>
        <w:pStyle w:val="waifutext"/>
        <w:jc w:val="both"/>
      </w:pPr>
      <w:r>
        <w:t>Proyecto de la compañía SpaceX que pretender lanzar una gran flota de satélites a baja altura por todo el mundo con el fin de proporcionar conexión a Internet a gran velocidad y baja latencia, con un coste relativamente bajo.</w:t>
      </w:r>
    </w:p>
    <w:sectPr w:rsidR="00F24931" w:rsidRPr="005E045C" w:rsidSect="00B44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05B0A" w14:textId="77777777" w:rsidR="0082530A" w:rsidRDefault="0082530A" w:rsidP="00B44F9A">
      <w:pPr>
        <w:spacing w:after="0" w:line="240" w:lineRule="auto"/>
      </w:pPr>
      <w:r>
        <w:separator/>
      </w:r>
    </w:p>
  </w:endnote>
  <w:endnote w:type="continuationSeparator" w:id="0">
    <w:p w14:paraId="4E8E4ED3" w14:textId="77777777" w:rsidR="0082530A" w:rsidRDefault="0082530A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3EE3A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1357CC44" w14:textId="77777777" w:rsidTr="00B44F9A">
      <w:trPr>
        <w:jc w:val="right"/>
      </w:trPr>
      <w:tc>
        <w:tcPr>
          <w:tcW w:w="4795" w:type="dxa"/>
          <w:vAlign w:val="center"/>
        </w:tcPr>
        <w:p w14:paraId="7014CCD0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69022BD0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A44104A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D695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0C9C0" w14:textId="77777777" w:rsidR="0082530A" w:rsidRDefault="0082530A" w:rsidP="00B44F9A">
      <w:pPr>
        <w:spacing w:after="0" w:line="240" w:lineRule="auto"/>
      </w:pPr>
      <w:r>
        <w:separator/>
      </w:r>
    </w:p>
  </w:footnote>
  <w:footnote w:type="continuationSeparator" w:id="0">
    <w:p w14:paraId="733D8529" w14:textId="77777777" w:rsidR="0082530A" w:rsidRDefault="0082530A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C04B6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A69EF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F957B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4" type="#_x0000_t75" style="width:11.25pt;height:11.25pt" o:bullet="t">
        <v:imagedata r:id="rId1" o:title="msoE7F1"/>
      </v:shape>
    </w:pict>
  </w:numPicBullet>
  <w:abstractNum w:abstractNumId="0" w15:restartNumberingAfterBreak="0">
    <w:nsid w:val="04ED1821"/>
    <w:multiLevelType w:val="hybridMultilevel"/>
    <w:tmpl w:val="C750E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80A82"/>
    <w:multiLevelType w:val="hybridMultilevel"/>
    <w:tmpl w:val="B5FC2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223E7"/>
    <w:multiLevelType w:val="hybridMultilevel"/>
    <w:tmpl w:val="2D0EE9F8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7826F6"/>
    <w:multiLevelType w:val="hybridMultilevel"/>
    <w:tmpl w:val="C3A6513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2B07F7"/>
    <w:multiLevelType w:val="hybridMultilevel"/>
    <w:tmpl w:val="70D2AC4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BA"/>
    <w:rsid w:val="0009761D"/>
    <w:rsid w:val="00164043"/>
    <w:rsid w:val="002E4586"/>
    <w:rsid w:val="002F2479"/>
    <w:rsid w:val="00367EBA"/>
    <w:rsid w:val="003A30B3"/>
    <w:rsid w:val="00436097"/>
    <w:rsid w:val="004E374F"/>
    <w:rsid w:val="004F0C5C"/>
    <w:rsid w:val="00521BDA"/>
    <w:rsid w:val="00555552"/>
    <w:rsid w:val="005E045C"/>
    <w:rsid w:val="00692B49"/>
    <w:rsid w:val="00703A98"/>
    <w:rsid w:val="007A6914"/>
    <w:rsid w:val="007C3EF3"/>
    <w:rsid w:val="0082530A"/>
    <w:rsid w:val="009C252B"/>
    <w:rsid w:val="00A05A01"/>
    <w:rsid w:val="00A84FEB"/>
    <w:rsid w:val="00B44F9A"/>
    <w:rsid w:val="00B740DF"/>
    <w:rsid w:val="00D306CD"/>
    <w:rsid w:val="00D43AE8"/>
    <w:rsid w:val="00D46A71"/>
    <w:rsid w:val="00DC0DF9"/>
    <w:rsid w:val="00E13A13"/>
    <w:rsid w:val="00F2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19C7"/>
  <w15:chartTrackingRefBased/>
  <w15:docId w15:val="{98BE3B7D-681C-485B-AC5F-FCB56D4D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table" w:styleId="Tablaconcuadrcula5oscura-nfasis2">
    <w:name w:val="Grid Table 5 Dark Accent 2"/>
    <w:basedOn w:val="Tablanormal"/>
    <w:uiPriority w:val="50"/>
    <w:rsid w:val="00367E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75</TotalTime>
  <Pages>3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3</cp:revision>
  <dcterms:created xsi:type="dcterms:W3CDTF">2021-12-06T10:52:00Z</dcterms:created>
  <dcterms:modified xsi:type="dcterms:W3CDTF">2021-12-06T12:10:00Z</dcterms:modified>
</cp:coreProperties>
</file>