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A58D" w14:textId="1772FE89" w:rsidR="00F13CF6" w:rsidRPr="00416E19" w:rsidRDefault="00F13CF6" w:rsidP="007A0AD4">
      <w:pPr>
        <w:pStyle w:val="waifumain"/>
        <w:jc w:val="both"/>
        <w:rPr>
          <w:sz w:val="144"/>
          <w:szCs w:val="144"/>
          <w:lang w:val="es-ES"/>
        </w:rPr>
      </w:pPr>
      <w:r w:rsidRPr="00416E19">
        <w:rPr>
          <w:sz w:val="144"/>
          <w:szCs w:val="144"/>
          <w:lang w:val="es-ES"/>
        </w:rPr>
        <w:t xml:space="preserve">Redes: Tema </w:t>
      </w:r>
      <w:r w:rsidR="00741A1D" w:rsidRPr="00416E19">
        <w:rPr>
          <w:sz w:val="144"/>
          <w:szCs w:val="144"/>
          <w:lang w:val="es-ES"/>
        </w:rPr>
        <w:t>4</w:t>
      </w:r>
    </w:p>
    <w:p w14:paraId="0416AD7F" w14:textId="3A32195A" w:rsidR="0077407A" w:rsidRPr="00416E19" w:rsidRDefault="00F13CF6" w:rsidP="007A0AD4">
      <w:pPr>
        <w:pStyle w:val="waifutitle"/>
        <w:jc w:val="both"/>
      </w:pPr>
      <w:r w:rsidRPr="00416E19">
        <w:t>Capa de Red</w:t>
      </w:r>
    </w:p>
    <w:p w14:paraId="62BC4553" w14:textId="046BD2E1" w:rsidR="00D947BD" w:rsidRPr="00416E19" w:rsidRDefault="00F13CF6" w:rsidP="007A0AD4">
      <w:pPr>
        <w:pStyle w:val="waifutext"/>
        <w:jc w:val="both"/>
      </w:pPr>
      <w:r w:rsidRPr="00416E19">
        <w:t>La capa de red se encarga de definir como la información viaja entre los nodos hasta llegar a su destino.</w:t>
      </w:r>
    </w:p>
    <w:p w14:paraId="5101706B" w14:textId="77C15DB3" w:rsidR="00F13CF6" w:rsidRPr="00416E19" w:rsidRDefault="00F13CF6" w:rsidP="007A0AD4">
      <w:pPr>
        <w:pStyle w:val="waifutitle"/>
        <w:jc w:val="both"/>
      </w:pPr>
      <w:r w:rsidRPr="00416E19">
        <w:t>Funciones de la capa</w:t>
      </w:r>
    </w:p>
    <w:p w14:paraId="50348719" w14:textId="72855C79" w:rsidR="00F13CF6" w:rsidRPr="00416E19" w:rsidRDefault="00F13CF6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Direccionamiento</w:t>
      </w:r>
    </w:p>
    <w:p w14:paraId="0139955B" w14:textId="6BBC5C30" w:rsidR="00F13CF6" w:rsidRPr="00416E19" w:rsidRDefault="00F13CF6" w:rsidP="007A0AD4">
      <w:pPr>
        <w:pStyle w:val="waifutext"/>
        <w:jc w:val="both"/>
      </w:pPr>
      <w:r w:rsidRPr="00416E19">
        <w:t>El direccionamiento permite asignar un identificador o dirección a cada destino, de esta forma se puede identificar a cada nodo de la red. En el protocolo TCP/IP se denomina dirección IP.</w:t>
      </w:r>
    </w:p>
    <w:p w14:paraId="342991E1" w14:textId="77777777" w:rsidR="00D947BD" w:rsidRPr="00416E19" w:rsidRDefault="00D947BD" w:rsidP="007A0AD4">
      <w:pPr>
        <w:pStyle w:val="waifutext"/>
        <w:jc w:val="both"/>
        <w:rPr>
          <w:b/>
          <w:bCs/>
        </w:rPr>
      </w:pPr>
    </w:p>
    <w:p w14:paraId="18185C53" w14:textId="5C2DEDB6" w:rsidR="00F13CF6" w:rsidRPr="00416E19" w:rsidRDefault="00F13CF6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Encapsulamiento</w:t>
      </w:r>
    </w:p>
    <w:p w14:paraId="690558CD" w14:textId="6B8A2BC9" w:rsidR="00F13CF6" w:rsidRPr="00416E19" w:rsidRDefault="00F13CF6" w:rsidP="007A0AD4">
      <w:pPr>
        <w:pStyle w:val="waifutext"/>
        <w:jc w:val="both"/>
      </w:pPr>
      <w:r w:rsidRPr="00416E19">
        <w:t>El protocolo UP recoge los paquetes de la capa de transporte y les añade información para que se puedan enviar de forma efectiva a su destino. Quedando esta información encapsulada. Se genera un diagrama IPv4.</w:t>
      </w:r>
    </w:p>
    <w:p w14:paraId="2EBEAFE9" w14:textId="646F5B14" w:rsidR="00717DCE" w:rsidRPr="00416E19" w:rsidRDefault="00717DCE" w:rsidP="007A0AD4">
      <w:pPr>
        <w:pStyle w:val="waifutext"/>
        <w:jc w:val="both"/>
      </w:pPr>
    </w:p>
    <w:p w14:paraId="1F05FB83" w14:textId="005F24A1" w:rsidR="00717DCE" w:rsidRPr="00416E19" w:rsidRDefault="00717DCE" w:rsidP="007A0AD4">
      <w:pPr>
        <w:pStyle w:val="waifutext"/>
        <w:jc w:val="both"/>
        <w:rPr>
          <w:b/>
          <w:bCs/>
        </w:rPr>
      </w:pPr>
      <w:proofErr w:type="spellStart"/>
      <w:r w:rsidRPr="00416E19">
        <w:rPr>
          <w:b/>
          <w:bCs/>
        </w:rPr>
        <w:t>Desencapsulamiento</w:t>
      </w:r>
      <w:proofErr w:type="spellEnd"/>
    </w:p>
    <w:p w14:paraId="3416358C" w14:textId="77777777" w:rsidR="00D947BD" w:rsidRPr="00416E19" w:rsidRDefault="00D947BD" w:rsidP="007A0AD4">
      <w:pPr>
        <w:pStyle w:val="waifutext"/>
        <w:jc w:val="both"/>
      </w:pPr>
    </w:p>
    <w:p w14:paraId="0A7130C7" w14:textId="1736E4EF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Enrutamiento</w:t>
      </w:r>
    </w:p>
    <w:p w14:paraId="2FF95EAC" w14:textId="2C8B51A8" w:rsidR="00D947BD" w:rsidRPr="00416E19" w:rsidRDefault="00D947BD" w:rsidP="007A0AD4">
      <w:pPr>
        <w:pStyle w:val="waifutext"/>
        <w:jc w:val="both"/>
      </w:pPr>
      <w:r w:rsidRPr="00416E19">
        <w:t>El enrutamiento es el proceso en el que un paquete se envía de un nodo al siguiente hasta llegar a su destino</w:t>
      </w:r>
      <w:r w:rsidR="00717DCE" w:rsidRPr="00416E19">
        <w:t>, buscando trazar la ruta más eficiente posible</w:t>
      </w:r>
    </w:p>
    <w:p w14:paraId="1CD0D3FC" w14:textId="58D527FC" w:rsidR="00F02540" w:rsidRPr="00416E19" w:rsidRDefault="00F02540" w:rsidP="007A0AD4">
      <w:pPr>
        <w:pStyle w:val="waifutext"/>
        <w:jc w:val="both"/>
      </w:pPr>
      <w:r w:rsidRPr="00416E19">
        <w:t xml:space="preserve">A través del </w:t>
      </w:r>
      <w:proofErr w:type="spellStart"/>
      <w:r w:rsidRPr="00416E19">
        <w:t>cmd</w:t>
      </w:r>
      <w:proofErr w:type="spellEnd"/>
      <w:r w:rsidRPr="00416E19">
        <w:t xml:space="preserve"> </w:t>
      </w:r>
      <w:proofErr w:type="spellStart"/>
      <w:r w:rsidRPr="00416E19">
        <w:t>tracert</w:t>
      </w:r>
      <w:proofErr w:type="spellEnd"/>
      <w:r w:rsidRPr="00416E19">
        <w:t xml:space="preserve"> (</w:t>
      </w:r>
      <w:proofErr w:type="spellStart"/>
      <w:r w:rsidRPr="00416E19">
        <w:t>Win</w:t>
      </w:r>
      <w:proofErr w:type="spellEnd"/>
      <w:r w:rsidRPr="00416E19">
        <w:t xml:space="preserve">) / </w:t>
      </w:r>
      <w:proofErr w:type="spellStart"/>
      <w:r w:rsidRPr="00416E19">
        <w:t>traceroute</w:t>
      </w:r>
      <w:proofErr w:type="spellEnd"/>
      <w:r w:rsidRPr="00416E19">
        <w:t xml:space="preserve"> (Linux) se puede saber la ruta que sigue un paquete hasta llegar a su destino</w:t>
      </w:r>
    </w:p>
    <w:p w14:paraId="53521E24" w14:textId="105B2C57" w:rsidR="00D947BD" w:rsidRPr="00416E19" w:rsidRDefault="00D947BD" w:rsidP="007A0AD4">
      <w:pPr>
        <w:pStyle w:val="waifutext"/>
        <w:jc w:val="both"/>
      </w:pPr>
    </w:p>
    <w:p w14:paraId="14C0B03E" w14:textId="2C8DD9DB" w:rsidR="00D947BD" w:rsidRPr="00416E19" w:rsidRDefault="00D947BD" w:rsidP="007A0AD4">
      <w:pPr>
        <w:pStyle w:val="waifutitle"/>
        <w:jc w:val="both"/>
      </w:pPr>
      <w:r w:rsidRPr="00416E19">
        <w:t>Características de la capa de red</w:t>
      </w:r>
    </w:p>
    <w:p w14:paraId="2676C54C" w14:textId="73E560EA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Permite la comunicación sin conexión</w:t>
      </w:r>
    </w:p>
    <w:p w14:paraId="41C3EA9E" w14:textId="6AD6B49D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>El emisor no sabe si el receptor está presente, si el mensaje ha sido recibido o el receptor puede leer el mensaje</w:t>
      </w:r>
    </w:p>
    <w:p w14:paraId="49DBE3AB" w14:textId="0F09F85A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El receptor no sabe </w:t>
      </w:r>
      <w:r w:rsidR="003A758E" w:rsidRPr="00416E19">
        <w:t>cuándo</w:t>
      </w:r>
      <w:r w:rsidRPr="00416E19">
        <w:t xml:space="preserve"> llegará el mensaje</w:t>
      </w:r>
    </w:p>
    <w:p w14:paraId="50EB5548" w14:textId="0C8235EE" w:rsidR="00D947BD" w:rsidRPr="00416E19" w:rsidRDefault="00D947B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Máximo esfuerzo de entrega</w:t>
      </w:r>
    </w:p>
    <w:p w14:paraId="7A5BA0F5" w14:textId="2190BAD0" w:rsidR="00D947BD" w:rsidRPr="00416E19" w:rsidRDefault="00D947BD" w:rsidP="007A0AD4">
      <w:pPr>
        <w:pStyle w:val="waifutext"/>
        <w:numPr>
          <w:ilvl w:val="0"/>
          <w:numId w:val="1"/>
        </w:numPr>
        <w:jc w:val="both"/>
      </w:pPr>
      <w:r w:rsidRPr="00416E19">
        <w:t>No se garantiza el orden de los paquetes ni la propia entrega de estos (Otras capas realizan esta función)</w:t>
      </w:r>
    </w:p>
    <w:p w14:paraId="5FB7A18E" w14:textId="6096B1ED" w:rsidR="00D947BD" w:rsidRPr="00416E19" w:rsidRDefault="00D947BD" w:rsidP="007A0AD4">
      <w:pPr>
        <w:pStyle w:val="waifutext"/>
        <w:numPr>
          <w:ilvl w:val="0"/>
          <w:numId w:val="2"/>
        </w:numPr>
        <w:jc w:val="both"/>
      </w:pPr>
      <w:r w:rsidRPr="00416E19">
        <w:lastRenderedPageBreak/>
        <w:t>Se diseña de esta forma con la intención de poder transmitir la mayor cantidad de información posible. Con el objetivo que las redes sean resilientes, es decir, se puedan adaptar a las adversidades.</w:t>
      </w:r>
    </w:p>
    <w:p w14:paraId="1034A8D8" w14:textId="77777777" w:rsidR="00717DCE" w:rsidRPr="00416E19" w:rsidRDefault="00717DCE" w:rsidP="007A0AD4">
      <w:pPr>
        <w:pStyle w:val="waifutext"/>
        <w:jc w:val="both"/>
      </w:pPr>
    </w:p>
    <w:p w14:paraId="2D011775" w14:textId="6848E636" w:rsidR="00D947BD" w:rsidRPr="00416E19" w:rsidRDefault="00D947BD" w:rsidP="007A0AD4">
      <w:pPr>
        <w:pStyle w:val="waifutitle"/>
        <w:jc w:val="both"/>
      </w:pPr>
      <w:r w:rsidRPr="00416E19">
        <w:t>Direccionamiento IP</w:t>
      </w:r>
    </w:p>
    <w:p w14:paraId="17A1E628" w14:textId="77C86ED9" w:rsidR="00D947BD" w:rsidRPr="00416E19" w:rsidRDefault="00A01F73" w:rsidP="007A0AD4">
      <w:pPr>
        <w:pStyle w:val="waifutext"/>
        <w:jc w:val="both"/>
      </w:pPr>
      <w:r w:rsidRPr="00416E19">
        <w:t>Para que las máquinas se puedan comunicar es necesario que cada una tenga una dirección IP única en la red.</w:t>
      </w:r>
    </w:p>
    <w:p w14:paraId="5F516C59" w14:textId="567FD711" w:rsidR="00717DCE" w:rsidRPr="00416E19" w:rsidRDefault="00717DCE" w:rsidP="007A0AD4">
      <w:pPr>
        <w:pStyle w:val="waifutext"/>
        <w:jc w:val="both"/>
      </w:pPr>
      <w:r w:rsidRPr="00416E19">
        <w:t>Una dirección IP es una secuencia de bits que permite identificar de manera única a un nodo dentro de una red.</w:t>
      </w:r>
    </w:p>
    <w:p w14:paraId="1D88BDE5" w14:textId="1D0AD4D8" w:rsidR="00A01F73" w:rsidRPr="00416E19" w:rsidRDefault="00A01F73" w:rsidP="007A0AD4">
      <w:pPr>
        <w:pStyle w:val="waifutext"/>
        <w:jc w:val="both"/>
      </w:pPr>
      <w:r w:rsidRPr="00416E19">
        <w:t>Las direcciones IPv4 están formadas por 32 bits (4 grupos de 8 bits). Tiene dos partes</w:t>
      </w:r>
    </w:p>
    <w:p w14:paraId="439411D3" w14:textId="48F98D33" w:rsidR="00A01F73" w:rsidRPr="00416E19" w:rsidRDefault="00A01F73" w:rsidP="007A0AD4">
      <w:pPr>
        <w:pStyle w:val="waifutext"/>
        <w:numPr>
          <w:ilvl w:val="0"/>
          <w:numId w:val="1"/>
        </w:numPr>
        <w:jc w:val="both"/>
      </w:pPr>
      <w:r w:rsidRPr="00416E19">
        <w:t>Identificador de red: bits que identifican la red. Todos los equipos de la misma red lo comparten</w:t>
      </w:r>
    </w:p>
    <w:p w14:paraId="28AAB8F1" w14:textId="37219CB5" w:rsidR="00A01F73" w:rsidRPr="00416E19" w:rsidRDefault="00A01F73" w:rsidP="007A0AD4">
      <w:pPr>
        <w:pStyle w:val="waifutext"/>
        <w:numPr>
          <w:ilvl w:val="0"/>
          <w:numId w:val="1"/>
        </w:numPr>
        <w:jc w:val="both"/>
      </w:pPr>
      <w:r w:rsidRPr="00416E19">
        <w:t>Identificador de host: identifica un dispositivo dentro de una red</w:t>
      </w:r>
    </w:p>
    <w:p w14:paraId="1F859ACE" w14:textId="1CDAAB8D" w:rsidR="00A01F73" w:rsidRPr="00416E19" w:rsidRDefault="00A01F73" w:rsidP="007A0AD4">
      <w:pPr>
        <w:pStyle w:val="waifutext"/>
        <w:numPr>
          <w:ilvl w:val="0"/>
          <w:numId w:val="2"/>
        </w:numPr>
        <w:jc w:val="both"/>
      </w:pPr>
      <w:r w:rsidRPr="00416E19">
        <w:t>Las direcciones que termina</w:t>
      </w:r>
      <w:r w:rsidR="007A49F4">
        <w:t>n</w:t>
      </w:r>
      <w:r w:rsidRPr="00416E19">
        <w:t xml:space="preserve"> </w:t>
      </w:r>
      <w:r w:rsidR="008132E5">
        <w:t>e</w:t>
      </w:r>
      <w:r w:rsidRPr="00416E19">
        <w:t>n 0 sirven para identificar la red</w:t>
      </w:r>
    </w:p>
    <w:p w14:paraId="4E2BFBC9" w14:textId="086730B4" w:rsidR="00E63520" w:rsidRPr="00416E19" w:rsidRDefault="00E63520" w:rsidP="007A0AD4">
      <w:pPr>
        <w:pStyle w:val="waifutext"/>
        <w:jc w:val="both"/>
      </w:pPr>
    </w:p>
    <w:p w14:paraId="79C42554" w14:textId="6141154D" w:rsidR="00E63520" w:rsidRPr="00416E19" w:rsidRDefault="00E63520" w:rsidP="007A0AD4">
      <w:pPr>
        <w:pStyle w:val="waifutitle"/>
        <w:jc w:val="both"/>
      </w:pPr>
      <w:r w:rsidRPr="00416E19">
        <w:t>Clases de IP</w:t>
      </w:r>
    </w:p>
    <w:p w14:paraId="3795E4A4" w14:textId="5A74E131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A</w:t>
      </w:r>
    </w:p>
    <w:p w14:paraId="0C71405F" w14:textId="016A82D1" w:rsidR="00E63520" w:rsidRPr="00416E19" w:rsidRDefault="00E63520" w:rsidP="007A0AD4">
      <w:pPr>
        <w:pStyle w:val="waifutext"/>
        <w:jc w:val="both"/>
      </w:pPr>
      <w:r w:rsidRPr="00416E19">
        <w:t xml:space="preserve">Su primer bit es un </w:t>
      </w:r>
      <w:r w:rsidR="00784BFD" w:rsidRPr="00416E19">
        <w:t>‘</w:t>
      </w:r>
      <w:r w:rsidRPr="00416E19">
        <w:t>0</w:t>
      </w:r>
      <w:r w:rsidR="00784BFD" w:rsidRPr="00416E19">
        <w:t>’</w:t>
      </w:r>
      <w:r w:rsidRPr="00416E19">
        <w:t>. Existen 2</w:t>
      </w:r>
      <w:r w:rsidRPr="00416E19">
        <w:rPr>
          <w:vertAlign w:val="superscript"/>
        </w:rPr>
        <w:t>7</w:t>
      </w:r>
      <w:r w:rsidRPr="00416E19">
        <w:t xml:space="preserve"> redes y cada red puede tener 2</w:t>
      </w:r>
      <w:r w:rsidRPr="00416E19">
        <w:rPr>
          <w:vertAlign w:val="superscript"/>
        </w:rPr>
        <w:t>24</w:t>
      </w:r>
      <w:r w:rsidRPr="00416E19">
        <w:t xml:space="preserve"> equipos.</w:t>
      </w:r>
    </w:p>
    <w:p w14:paraId="6E294505" w14:textId="54D86459" w:rsidR="00717DCE" w:rsidRPr="00416E19" w:rsidRDefault="00717DCE" w:rsidP="007A0AD4">
      <w:pPr>
        <w:pStyle w:val="waifutext"/>
        <w:jc w:val="both"/>
      </w:pPr>
      <w:r w:rsidRPr="00416E19">
        <w:t xml:space="preserve">El rango </w:t>
      </w:r>
      <w:r w:rsidR="00B9333B" w:rsidRPr="00416E19">
        <w:t xml:space="preserve">de </w:t>
      </w:r>
      <w:proofErr w:type="spellStart"/>
      <w:r w:rsidR="00B9333B" w:rsidRPr="00416E19">
        <w:t>IPs</w:t>
      </w:r>
      <w:proofErr w:type="spellEnd"/>
      <w:r w:rsidR="00B9333B" w:rsidRPr="00416E19">
        <w:t xml:space="preserve"> es de 0 – 127 </w:t>
      </w:r>
    </w:p>
    <w:p w14:paraId="0D06703E" w14:textId="77777777" w:rsidR="00784BFD" w:rsidRPr="00416E19" w:rsidRDefault="00784BFD" w:rsidP="007A0AD4">
      <w:pPr>
        <w:pStyle w:val="waifutext"/>
        <w:jc w:val="both"/>
      </w:pPr>
    </w:p>
    <w:p w14:paraId="6FBF395A" w14:textId="4964167D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B</w:t>
      </w:r>
    </w:p>
    <w:p w14:paraId="16081E6B" w14:textId="2035C50E" w:rsidR="00E63520" w:rsidRPr="00416E19" w:rsidRDefault="00784BFD" w:rsidP="007A0AD4">
      <w:pPr>
        <w:pStyle w:val="waifutext"/>
        <w:jc w:val="both"/>
      </w:pPr>
      <w:r w:rsidRPr="00416E19">
        <w:t>Su primer bit es ‘1’ y el segundo e</w:t>
      </w:r>
      <w:r w:rsidR="00E63520" w:rsidRPr="00416E19">
        <w:t xml:space="preserve">s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14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16</w:t>
      </w:r>
      <w:r w:rsidR="00E63520" w:rsidRPr="00416E19">
        <w:t xml:space="preserve"> equipos.</w:t>
      </w:r>
    </w:p>
    <w:p w14:paraId="49D57889" w14:textId="0378F67E" w:rsidR="00B9333B" w:rsidRPr="00416E19" w:rsidRDefault="00B9333B" w:rsidP="007A0AD4">
      <w:pPr>
        <w:pStyle w:val="waifutext"/>
        <w:jc w:val="both"/>
      </w:pPr>
      <w:r w:rsidRPr="00416E19">
        <w:t xml:space="preserve">El rango de </w:t>
      </w:r>
      <w:proofErr w:type="spellStart"/>
      <w:r w:rsidRPr="00416E19">
        <w:t>IPs</w:t>
      </w:r>
      <w:proofErr w:type="spellEnd"/>
      <w:r w:rsidRPr="00416E19">
        <w:t xml:space="preserve"> es de 128 – 191 </w:t>
      </w:r>
    </w:p>
    <w:p w14:paraId="422B3446" w14:textId="77777777" w:rsidR="00784BFD" w:rsidRPr="00416E19" w:rsidRDefault="00784BFD" w:rsidP="007A0AD4">
      <w:pPr>
        <w:pStyle w:val="waifutext"/>
        <w:jc w:val="both"/>
      </w:pPr>
    </w:p>
    <w:p w14:paraId="5083B7ED" w14:textId="16AFF2A2" w:rsidR="00E63520" w:rsidRPr="00416E19" w:rsidRDefault="00E63520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Clase C</w:t>
      </w:r>
    </w:p>
    <w:p w14:paraId="3D9F5EE4" w14:textId="1038C2C3" w:rsidR="00E63520" w:rsidRPr="00416E19" w:rsidRDefault="00784BFD" w:rsidP="007A0AD4">
      <w:pPr>
        <w:pStyle w:val="waifutext"/>
        <w:jc w:val="both"/>
      </w:pPr>
      <w:r w:rsidRPr="00416E19">
        <w:t>Los dos primeros bits son ‘1’ y el tercero es</w:t>
      </w:r>
      <w:r w:rsidR="00E63520" w:rsidRPr="00416E19">
        <w:t xml:space="preserve"> un </w:t>
      </w:r>
      <w:r w:rsidRPr="00416E19">
        <w:t>‘</w:t>
      </w:r>
      <w:r w:rsidR="00E63520" w:rsidRPr="00416E19">
        <w:t>0</w:t>
      </w:r>
      <w:r w:rsidRPr="00416E19">
        <w:t>’</w:t>
      </w:r>
      <w:r w:rsidR="00E63520" w:rsidRPr="00416E19">
        <w:t>. Existen 2</w:t>
      </w:r>
      <w:r w:rsidR="00E63520" w:rsidRPr="00416E19">
        <w:rPr>
          <w:vertAlign w:val="superscript"/>
        </w:rPr>
        <w:t>21</w:t>
      </w:r>
      <w:r w:rsidR="00E63520" w:rsidRPr="00416E19">
        <w:t xml:space="preserve"> redes y cada red puede tener 2</w:t>
      </w:r>
      <w:r w:rsidR="00E63520" w:rsidRPr="00416E19">
        <w:rPr>
          <w:vertAlign w:val="superscript"/>
        </w:rPr>
        <w:t>8</w:t>
      </w:r>
      <w:r w:rsidR="00E63520" w:rsidRPr="00416E19">
        <w:t xml:space="preserve"> equipos.</w:t>
      </w:r>
    </w:p>
    <w:p w14:paraId="1C9BEAD3" w14:textId="0C8E8560" w:rsidR="00B9333B" w:rsidRPr="00416E19" w:rsidRDefault="00B9333B" w:rsidP="007A0AD4">
      <w:pPr>
        <w:pStyle w:val="waifutext"/>
        <w:jc w:val="both"/>
      </w:pPr>
      <w:r w:rsidRPr="00416E19">
        <w:t xml:space="preserve">El rango de </w:t>
      </w:r>
      <w:proofErr w:type="spellStart"/>
      <w:r w:rsidRPr="00416E19">
        <w:t>IPs</w:t>
      </w:r>
      <w:proofErr w:type="spellEnd"/>
      <w:r w:rsidRPr="00416E19">
        <w:t xml:space="preserve"> es de 192 – 223 </w:t>
      </w:r>
    </w:p>
    <w:p w14:paraId="529F5B96" w14:textId="46896DAC" w:rsidR="00B9333B" w:rsidRPr="00416E19" w:rsidRDefault="00B9333B" w:rsidP="007A0AD4">
      <w:pPr>
        <w:pStyle w:val="waifutext"/>
        <w:jc w:val="both"/>
      </w:pPr>
    </w:p>
    <w:p w14:paraId="214133B5" w14:textId="312F8F82" w:rsidR="00B9333B" w:rsidRPr="00416E19" w:rsidRDefault="00B9333B" w:rsidP="007A0AD4">
      <w:pPr>
        <w:pStyle w:val="waifutitle"/>
        <w:jc w:val="both"/>
      </w:pPr>
      <w:r w:rsidRPr="00416E19">
        <w:t>Direcciones IP especiales</w:t>
      </w:r>
    </w:p>
    <w:p w14:paraId="08A132DD" w14:textId="6B35EAF9" w:rsidR="00B9333B" w:rsidRPr="00416E19" w:rsidRDefault="00B9333B" w:rsidP="007A0AD4">
      <w:pPr>
        <w:pStyle w:val="waifutext"/>
        <w:jc w:val="both"/>
      </w:pPr>
      <w:r w:rsidRPr="00416E19">
        <w:t>Existen algunas direcciones IP que no se pueden utilizar</w:t>
      </w:r>
    </w:p>
    <w:p w14:paraId="0F3EA2CF" w14:textId="1879374E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Cuando la parte del host de una dirección </w:t>
      </w:r>
      <w:r w:rsidR="00882D1F" w:rsidRPr="00416E19">
        <w:t>IP</w:t>
      </w:r>
      <w:r w:rsidRPr="00416E19">
        <w:t xml:space="preserve"> está toda a 0s, esa dirección representa a la propia red.</w:t>
      </w:r>
    </w:p>
    <w:p w14:paraId="048978F9" w14:textId="072E901D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lastRenderedPageBreak/>
        <w:t>Cuando la parte del host de una dirección Web está toda a 1s, esa dirección representa a la dirección de difusión (broadcast) que sirve para enviar un mensaje a todos los nodos de dicha red.</w:t>
      </w:r>
    </w:p>
    <w:p w14:paraId="205B5771" w14:textId="1B228D97" w:rsidR="00013FE6" w:rsidRPr="00416E19" w:rsidRDefault="00013FE6" w:rsidP="007A0AD4">
      <w:pPr>
        <w:pStyle w:val="waifutext"/>
        <w:numPr>
          <w:ilvl w:val="0"/>
          <w:numId w:val="2"/>
        </w:numPr>
        <w:jc w:val="both"/>
      </w:pPr>
      <w:r w:rsidRPr="00416E19">
        <w:t>A la hora de calcular los posibles nodos que puede tener una red, habrá que restarle dos dada la dirección de red y la dirección broadcast</w:t>
      </w:r>
      <w:r w:rsidR="009531F3" w:rsidRPr="00416E19">
        <w:t>.</w:t>
      </w:r>
    </w:p>
    <w:p w14:paraId="77D5DCB1" w14:textId="65BCE824" w:rsidR="00013FE6" w:rsidRPr="00416E19" w:rsidRDefault="00013FE6" w:rsidP="007A0AD4">
      <w:pPr>
        <w:pStyle w:val="waifutext"/>
        <w:numPr>
          <w:ilvl w:val="0"/>
          <w:numId w:val="1"/>
        </w:numPr>
        <w:jc w:val="both"/>
      </w:pPr>
      <w:r w:rsidRPr="00416E19">
        <w:t>El rango 0.0.0.0 a 0.255.255.255 está restringido y tan solo se utiliza cuando un nodo no tiene dirección IP y está a la espera de recibir una</w:t>
      </w:r>
      <w:r w:rsidR="009531F3" w:rsidRPr="00416E19">
        <w:t>.</w:t>
      </w:r>
    </w:p>
    <w:p w14:paraId="629B624B" w14:textId="64F90A9E" w:rsidR="00013FE6" w:rsidRPr="00416E19" w:rsidRDefault="00013FE6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El rango 127.0.0.0 a 127.255.255.255 está restringido y sirve para que un nodo se pueda referenciar a </w:t>
      </w:r>
      <w:r w:rsidR="008132E5" w:rsidRPr="00416E19">
        <w:t>sí</w:t>
      </w:r>
      <w:r w:rsidRPr="00416E19">
        <w:t xml:space="preserve"> mismo. Su principal finalidad es poder montar y probar servidores en local sin necesidad de conexión a una red</w:t>
      </w:r>
      <w:r w:rsidR="009531F3" w:rsidRPr="00416E19">
        <w:t>.</w:t>
      </w:r>
    </w:p>
    <w:p w14:paraId="0DA60167" w14:textId="07E1F033" w:rsidR="000E6687" w:rsidRPr="00416E19" w:rsidRDefault="000E6687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 xml:space="preserve">Rango de </w:t>
      </w:r>
      <w:proofErr w:type="spellStart"/>
      <w:r w:rsidRPr="00416E19">
        <w:rPr>
          <w:b/>
          <w:bCs/>
        </w:rPr>
        <w:t>IPs</w:t>
      </w:r>
      <w:proofErr w:type="spellEnd"/>
      <w:r w:rsidRPr="00416E19">
        <w:rPr>
          <w:b/>
          <w:bCs/>
        </w:rPr>
        <w:t xml:space="preserve"> reservadas</w:t>
      </w:r>
    </w:p>
    <w:p w14:paraId="01C88BC1" w14:textId="1F94BB59" w:rsidR="000E6687" w:rsidRPr="00416E19" w:rsidRDefault="000E6687" w:rsidP="007A0AD4">
      <w:pPr>
        <w:pStyle w:val="waifutext"/>
        <w:jc w:val="both"/>
      </w:pPr>
      <w:r w:rsidRPr="00416E19">
        <w:t>Estas direcciones IP están reservadas para que se puedan utilizar de manera privada</w:t>
      </w:r>
    </w:p>
    <w:p w14:paraId="27E40805" w14:textId="4461EF53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A: 10.0.0.0 – 10.255.255.255</w:t>
      </w:r>
    </w:p>
    <w:p w14:paraId="7C271C50" w14:textId="44E0C8F0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B: 172.16.0.0 – 172.31.255.255</w:t>
      </w:r>
    </w:p>
    <w:p w14:paraId="1C8387CB" w14:textId="76BCF142" w:rsidR="000E6687" w:rsidRPr="00416E19" w:rsidRDefault="000E6687" w:rsidP="007A0AD4">
      <w:pPr>
        <w:pStyle w:val="waifutext"/>
        <w:numPr>
          <w:ilvl w:val="0"/>
          <w:numId w:val="1"/>
        </w:numPr>
        <w:jc w:val="both"/>
      </w:pPr>
      <w:r w:rsidRPr="00416E19">
        <w:t>Clase B: 169.254.0.0 – 169.254.255.255 (Utilizada por los SO</w:t>
      </w:r>
      <w:r w:rsidR="00C7677F" w:rsidRPr="00416E19">
        <w:t xml:space="preserve"> cuando el DHCP no funciona)</w:t>
      </w:r>
    </w:p>
    <w:p w14:paraId="49806DA8" w14:textId="757D33B9" w:rsidR="00C7677F" w:rsidRPr="00416E19" w:rsidRDefault="00C7677F" w:rsidP="007A0AD4">
      <w:pPr>
        <w:pStyle w:val="waifutext"/>
        <w:numPr>
          <w:ilvl w:val="0"/>
          <w:numId w:val="1"/>
        </w:numPr>
        <w:jc w:val="both"/>
      </w:pPr>
      <w:r w:rsidRPr="00416E19">
        <w:t>Clase C: 192.168.0.0 – 192.168.255.255</w:t>
      </w:r>
    </w:p>
    <w:p w14:paraId="2D258E02" w14:textId="14C5B5AD" w:rsidR="00013FE6" w:rsidRPr="00416E19" w:rsidRDefault="00013FE6" w:rsidP="007A0AD4">
      <w:pPr>
        <w:pStyle w:val="waifutext"/>
        <w:jc w:val="both"/>
      </w:pPr>
    </w:p>
    <w:p w14:paraId="7FD7643E" w14:textId="656EF5BD" w:rsidR="00013FE6" w:rsidRPr="00416E19" w:rsidRDefault="00013FE6" w:rsidP="007A0AD4">
      <w:pPr>
        <w:pStyle w:val="waifutitle"/>
        <w:jc w:val="both"/>
      </w:pPr>
      <w:r w:rsidRPr="00416E19">
        <w:t>Router</w:t>
      </w:r>
    </w:p>
    <w:p w14:paraId="6CD653C9" w14:textId="0DE22E06" w:rsidR="00013FE6" w:rsidRPr="00416E19" w:rsidRDefault="00013FE6" w:rsidP="007A0AD4">
      <w:pPr>
        <w:pStyle w:val="waifutext"/>
        <w:jc w:val="both"/>
      </w:pPr>
      <w:r w:rsidRPr="00416E19">
        <w:t>Dispositivo que permite conectar dos redes diferentes. Tiene dos direcciones IP, una por cada red que conecta</w:t>
      </w:r>
      <w:r w:rsidR="00C7677F" w:rsidRPr="00416E19">
        <w:t>. Usualmente tiene una dirección IP privada a la cual los nodos de la red doméstica se conectan (dirección Gateway) y una dirección IP pública que le permite ser visto desde Internet.</w:t>
      </w:r>
    </w:p>
    <w:p w14:paraId="524AF83E" w14:textId="0EB6EB6A" w:rsidR="00C7677F" w:rsidRPr="00416E19" w:rsidRDefault="00C7677F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pública</w:t>
      </w:r>
    </w:p>
    <w:p w14:paraId="1A7201E0" w14:textId="4858DDE5" w:rsidR="00C7677F" w:rsidRPr="00416E19" w:rsidRDefault="00C7677F" w:rsidP="007A0AD4">
      <w:pPr>
        <w:pStyle w:val="waifutext"/>
        <w:jc w:val="both"/>
      </w:pPr>
      <w:r w:rsidRPr="00416E19">
        <w:t>Una dirección IP pública es una dirección IP que utiliza un dispositivo que está conectado</w:t>
      </w:r>
      <w:r w:rsidR="00DD5A92" w:rsidRPr="00416E19">
        <w:t xml:space="preserve"> directamente</w:t>
      </w:r>
      <w:r w:rsidRPr="00416E19">
        <w:t xml:space="preserve"> a la red de Internet</w:t>
      </w:r>
      <w:r w:rsidR="00DD5A92" w:rsidRPr="00416E19">
        <w:t xml:space="preserve"> y ser visible</w:t>
      </w:r>
      <w:r w:rsidR="00AF62FB" w:rsidRPr="00416E19">
        <w:t>. Est</w:t>
      </w:r>
      <w:r w:rsidR="004B0481" w:rsidRPr="00416E19">
        <w:t>a</w:t>
      </w:r>
      <w:r w:rsidR="00AF62FB" w:rsidRPr="00416E19">
        <w:t xml:space="preserve"> dirección debe ser única y viene dada por el ISP</w:t>
      </w:r>
      <w:r w:rsidR="00DD5A92" w:rsidRPr="00416E19">
        <w:t xml:space="preserve">, </w:t>
      </w:r>
      <w:r w:rsidR="00AF62FB" w:rsidRPr="00416E19">
        <w:t>que a su vez está controlada por un</w:t>
      </w:r>
      <w:r w:rsidR="00DD5A92" w:rsidRPr="00416E19">
        <w:t>o de los cinco</w:t>
      </w:r>
      <w:r w:rsidR="00AF62FB" w:rsidRPr="00416E19">
        <w:t xml:space="preserve"> registrador</w:t>
      </w:r>
      <w:r w:rsidR="00DD5A92" w:rsidRPr="00416E19">
        <w:t>es</w:t>
      </w:r>
      <w:r w:rsidR="00AF62FB" w:rsidRPr="00416E19">
        <w:t xml:space="preserve"> de </w:t>
      </w:r>
      <w:proofErr w:type="spellStart"/>
      <w:r w:rsidR="00AF62FB" w:rsidRPr="00416E19">
        <w:t>IPs</w:t>
      </w:r>
      <w:proofErr w:type="spellEnd"/>
      <w:r w:rsidR="00DD5A92" w:rsidRPr="00416E19">
        <w:t xml:space="preserve">, los RIR (Regional Internet </w:t>
      </w:r>
      <w:proofErr w:type="spellStart"/>
      <w:r w:rsidR="00DD5A92" w:rsidRPr="00416E19">
        <w:t>Registry</w:t>
      </w:r>
      <w:proofErr w:type="spellEnd"/>
      <w:r w:rsidR="00DD5A92" w:rsidRPr="00416E19">
        <w:t>)</w:t>
      </w:r>
    </w:p>
    <w:p w14:paraId="683C13FE" w14:textId="42E8D076" w:rsidR="00AF62FB" w:rsidRPr="00416E19" w:rsidRDefault="00AF62FB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Dirección IP privada</w:t>
      </w:r>
    </w:p>
    <w:p w14:paraId="6CF70B5A" w14:textId="019E1555" w:rsidR="00B9333B" w:rsidRPr="00416E19" w:rsidRDefault="00AF62FB" w:rsidP="007A0AD4">
      <w:pPr>
        <w:pStyle w:val="waifutext"/>
        <w:jc w:val="both"/>
      </w:pPr>
      <w:r w:rsidRPr="00416E19">
        <w:t xml:space="preserve">Las direcciones IP privadas son direcciones IP que se asignan a los </w:t>
      </w:r>
      <w:r w:rsidR="004B0481" w:rsidRPr="00416E19">
        <w:t>dispositivos</w:t>
      </w:r>
      <w:r w:rsidRPr="00416E19">
        <w:t xml:space="preserve"> que conforman una red doméstica o </w:t>
      </w:r>
      <w:r w:rsidR="00EC2EE0" w:rsidRPr="00416E19">
        <w:t>privada</w:t>
      </w:r>
      <w:r w:rsidRPr="00416E19">
        <w:t xml:space="preserve">. Cuando se conectan a la red de Internet, esta IP queda encapsulada bajo </w:t>
      </w:r>
      <w:r w:rsidR="00EC2EE0" w:rsidRPr="00416E19">
        <w:t>la IP pública, a través d</w:t>
      </w:r>
      <w:r w:rsidRPr="00416E19">
        <w:t>el protocolo NAT</w:t>
      </w:r>
    </w:p>
    <w:p w14:paraId="28A5042B" w14:textId="14458485" w:rsidR="00DD5A92" w:rsidRPr="00416E19" w:rsidRDefault="00DD5A92" w:rsidP="007A0AD4">
      <w:pPr>
        <w:pStyle w:val="waifutext"/>
        <w:jc w:val="both"/>
      </w:pPr>
      <w:r w:rsidRPr="00416E19">
        <w:t>Las direcciones IP privadas pueden ser utilizadas por los administradores a su antojo ya que ninguna dirección de Internet puede estar en este rango.</w:t>
      </w:r>
    </w:p>
    <w:p w14:paraId="743E787E" w14:textId="4BD24348" w:rsidR="00DD5A92" w:rsidRPr="00416E19" w:rsidRDefault="00DD5A92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Ventajas del uso de redes privadas</w:t>
      </w:r>
    </w:p>
    <w:p w14:paraId="5C6BFC91" w14:textId="1685CA3A" w:rsidR="00DD5A92" w:rsidRPr="00416E19" w:rsidRDefault="00DD5A92" w:rsidP="007A0AD4">
      <w:pPr>
        <w:pStyle w:val="waifutext"/>
        <w:jc w:val="both"/>
      </w:pPr>
      <w:r w:rsidRPr="00416E19">
        <w:t xml:space="preserve">Los </w:t>
      </w:r>
      <w:proofErr w:type="spellStart"/>
      <w:r w:rsidRPr="00416E19">
        <w:t>routers</w:t>
      </w:r>
      <w:proofErr w:type="spellEnd"/>
      <w:r w:rsidRPr="00416E19">
        <w:t xml:space="preserve"> permiten aislar las redes privadas de Internet</w:t>
      </w:r>
      <w:r w:rsidR="00C27B6C" w:rsidRPr="00416E19">
        <w:t>, lo que proporciona seguridad a los dispositivos ya que ningún nodo con IP pública puede conectarse directamente con un nodo con IP privada.</w:t>
      </w:r>
    </w:p>
    <w:p w14:paraId="0281AE4B" w14:textId="77777777" w:rsidR="000D4582" w:rsidRPr="00416E19" w:rsidRDefault="00C27B6C" w:rsidP="007A0AD4">
      <w:pPr>
        <w:pStyle w:val="waifutext"/>
        <w:jc w:val="both"/>
      </w:pPr>
      <w:r w:rsidRPr="00416E19">
        <w:t xml:space="preserve">Ya que las redes privadas no pueden ser vistas desde Internet, pueden existir un número ilimitado de estas, haciendo que el número total necesario de </w:t>
      </w:r>
      <w:proofErr w:type="spellStart"/>
      <w:r w:rsidRPr="00416E19">
        <w:t>IPs</w:t>
      </w:r>
      <w:proofErr w:type="spellEnd"/>
      <w:r w:rsidRPr="00416E19">
        <w:t xml:space="preserve"> sea menor.</w:t>
      </w:r>
    </w:p>
    <w:p w14:paraId="2573BAF4" w14:textId="13F99763" w:rsidR="006F3E74" w:rsidRPr="00416E19" w:rsidRDefault="000D4582" w:rsidP="007A0AD4">
      <w:pPr>
        <w:pStyle w:val="waifutitle"/>
        <w:jc w:val="both"/>
      </w:pPr>
      <w:r w:rsidRPr="00416E19">
        <w:lastRenderedPageBreak/>
        <w:t>Máscara</w:t>
      </w:r>
    </w:p>
    <w:p w14:paraId="6931669C" w14:textId="4880CCFA" w:rsidR="000D4582" w:rsidRPr="00416E19" w:rsidRDefault="000D4582" w:rsidP="007A0AD4">
      <w:pPr>
        <w:pStyle w:val="waifutext"/>
        <w:jc w:val="both"/>
      </w:pPr>
      <w:r w:rsidRPr="00416E19">
        <w:t>La máscara de red es una secuencia de bits que indica cuantos bits de una dirección IP representan la parte de red y cuantos la parte de host. También se puede encontrar de forma abreviada (192.168.0.1/</w:t>
      </w:r>
      <w:r w:rsidRPr="00416E19">
        <w:rPr>
          <w:u w:val="single"/>
        </w:rPr>
        <w:t>24</w:t>
      </w:r>
      <w:r w:rsidRPr="00416E19">
        <w:t>)</w:t>
      </w:r>
    </w:p>
    <w:p w14:paraId="10446ADD" w14:textId="23D77931" w:rsidR="000D4582" w:rsidRPr="00416E19" w:rsidRDefault="000D4582" w:rsidP="007A0AD4">
      <w:pPr>
        <w:pStyle w:val="waifutext"/>
        <w:jc w:val="both"/>
      </w:pPr>
      <w:r w:rsidRPr="00416E19">
        <w:t>Al superponer la máscara con la dirección IP se puede conocer rápidamente</w:t>
      </w:r>
      <w:r w:rsidR="008D2AB8" w:rsidRPr="00416E19">
        <w:t xml:space="preserve"> la parte de red de un nodo y determinar si pertenece a la red privada o no.</w:t>
      </w:r>
    </w:p>
    <w:p w14:paraId="1C510586" w14:textId="4634011B" w:rsidR="008D2AB8" w:rsidRPr="00416E19" w:rsidRDefault="008D2AB8" w:rsidP="007A0AD4">
      <w:pPr>
        <w:pStyle w:val="waifutext"/>
        <w:jc w:val="both"/>
      </w:pPr>
      <w:r w:rsidRPr="00416E19">
        <w:t>También permite obtener de manera sencilla las direcciones de red y broadcast</w:t>
      </w:r>
    </w:p>
    <w:p w14:paraId="541B49FD" w14:textId="57D21026" w:rsidR="008D2AB8" w:rsidRPr="00416E19" w:rsidRDefault="008D2AB8" w:rsidP="007A0AD4">
      <w:pPr>
        <w:pStyle w:val="waifutext"/>
        <w:numPr>
          <w:ilvl w:val="0"/>
          <w:numId w:val="1"/>
        </w:numPr>
        <w:jc w:val="both"/>
      </w:pPr>
      <w:r w:rsidRPr="00416E19">
        <w:t>La dirección de red se obtiene rellenando con 0 la parte de host</w:t>
      </w:r>
    </w:p>
    <w:p w14:paraId="30C27472" w14:textId="4691E7B0" w:rsidR="008D2AB8" w:rsidRPr="00416E19" w:rsidRDefault="008D2AB8" w:rsidP="007A0AD4">
      <w:pPr>
        <w:pStyle w:val="waifutext"/>
        <w:numPr>
          <w:ilvl w:val="0"/>
          <w:numId w:val="1"/>
        </w:numPr>
        <w:jc w:val="both"/>
      </w:pPr>
      <w:r w:rsidRPr="00416E19">
        <w:t>La dirección broadcast se obtiene rellenando con 1 la parte de host</w:t>
      </w:r>
    </w:p>
    <w:p w14:paraId="667220B1" w14:textId="435D0F0D" w:rsidR="008D2AB8" w:rsidRPr="00416E19" w:rsidRDefault="008D2AB8" w:rsidP="007A0AD4">
      <w:pPr>
        <w:pStyle w:val="waifutext"/>
        <w:jc w:val="both"/>
      </w:pPr>
    </w:p>
    <w:p w14:paraId="64173D03" w14:textId="0F34B5D4" w:rsidR="008D2AB8" w:rsidRPr="00416E19" w:rsidRDefault="008D2AB8" w:rsidP="007A0AD4">
      <w:pPr>
        <w:pStyle w:val="waifutitle"/>
        <w:jc w:val="both"/>
      </w:pPr>
      <w:r w:rsidRPr="00416E19">
        <w:t>Subredes</w:t>
      </w:r>
    </w:p>
    <w:p w14:paraId="74303AB0" w14:textId="5F383A54" w:rsidR="008D2AB8" w:rsidRPr="00416E19" w:rsidRDefault="008D2AB8" w:rsidP="007A0AD4">
      <w:pPr>
        <w:pStyle w:val="waifutext"/>
        <w:jc w:val="both"/>
      </w:pPr>
      <w:r w:rsidRPr="00416E19">
        <w:t>Cuando por motivos de eficiencia o seguridad se divide una red en redes más pequeñas se crean las subredes, l</w:t>
      </w:r>
      <w:r w:rsidR="00A63182" w:rsidRPr="00416E19">
        <w:t>a</w:t>
      </w:r>
      <w:r w:rsidRPr="00416E19">
        <w:t>s cuales tienen su propio identificador de subred que son los bits más significativos (más a la izquierda) de la parte de host de una red</w:t>
      </w:r>
    </w:p>
    <w:p w14:paraId="709F4C3F" w14:textId="2A3D005A" w:rsidR="008D2AB8" w:rsidRPr="00416E19" w:rsidRDefault="008D2AB8" w:rsidP="007A0AD4">
      <w:pPr>
        <w:pStyle w:val="waifutext"/>
        <w:jc w:val="both"/>
      </w:pPr>
    </w:p>
    <w:p w14:paraId="77269C78" w14:textId="52616AED" w:rsidR="008D2AB8" w:rsidRPr="00416E19" w:rsidRDefault="008D2AB8" w:rsidP="007A0AD4">
      <w:pPr>
        <w:pStyle w:val="waifutitle"/>
        <w:jc w:val="both"/>
      </w:pPr>
      <w:r w:rsidRPr="00416E19">
        <w:t>Puerta de enlace (Gateway)</w:t>
      </w:r>
    </w:p>
    <w:p w14:paraId="7E4FDEBC" w14:textId="2DCBD2FA" w:rsidR="008D2AB8" w:rsidRPr="00416E19" w:rsidRDefault="008D2AB8" w:rsidP="007A0AD4">
      <w:pPr>
        <w:pStyle w:val="waifutext"/>
        <w:jc w:val="both"/>
      </w:pPr>
      <w:r w:rsidRPr="00416E19">
        <w:t>La Gateway es el nodo de una red que permite enviar un paquete de red a otras redes cuando la dirección de destino no se encuentra en la red doméstica (el router).</w:t>
      </w:r>
    </w:p>
    <w:p w14:paraId="7F6999E8" w14:textId="1142585D" w:rsidR="008D2AB8" w:rsidRPr="00416E19" w:rsidRDefault="008D2AB8" w:rsidP="007A0AD4">
      <w:pPr>
        <w:pStyle w:val="waifutitle"/>
        <w:jc w:val="both"/>
      </w:pPr>
    </w:p>
    <w:p w14:paraId="39449DA9" w14:textId="5F056922" w:rsidR="008D2AB8" w:rsidRPr="00416E19" w:rsidRDefault="00646D3B" w:rsidP="007A0AD4">
      <w:pPr>
        <w:pStyle w:val="waifutitle"/>
        <w:jc w:val="both"/>
      </w:pPr>
      <w:r w:rsidRPr="00416E19">
        <w:t>Comandos</w:t>
      </w:r>
    </w:p>
    <w:p w14:paraId="6D9F3130" w14:textId="27B97227" w:rsidR="00646D3B" w:rsidRPr="00416E19" w:rsidRDefault="00CC1F5D" w:rsidP="007A0AD4">
      <w:pPr>
        <w:pStyle w:val="waifutext"/>
        <w:jc w:val="both"/>
        <w:rPr>
          <w:b/>
          <w:bCs/>
        </w:rPr>
      </w:pPr>
      <w:r w:rsidRPr="00416E19">
        <w:rPr>
          <w:b/>
          <w:bCs/>
        </w:rPr>
        <w:t>p</w:t>
      </w:r>
      <w:r w:rsidR="00BA7BB3" w:rsidRPr="00416E19">
        <w:rPr>
          <w:b/>
          <w:bCs/>
        </w:rPr>
        <w:t>ing</w:t>
      </w:r>
    </w:p>
    <w:p w14:paraId="7B7A28AB" w14:textId="59DE5EC1" w:rsidR="00BA7BB3" w:rsidRPr="00416E19" w:rsidRDefault="00BA7BB3" w:rsidP="007A0AD4">
      <w:pPr>
        <w:pStyle w:val="waifutext"/>
        <w:jc w:val="both"/>
      </w:pPr>
      <w:r w:rsidRPr="00416E19">
        <w:t>Permite comprobar el estado de comunicación del anfitrión con un nodo de la red, utiliza el envío de paquetes ICMP de solicitud y respuesta. A través de este comando se puede conocer el estado velocidad y calidad de conexión de un nodo en la red.</w:t>
      </w:r>
    </w:p>
    <w:p w14:paraId="77ABF5AF" w14:textId="4DEA49C8" w:rsidR="00CC1F5D" w:rsidRPr="00416E19" w:rsidRDefault="00CC1F5D" w:rsidP="007A0AD4">
      <w:pPr>
        <w:pStyle w:val="waifutext"/>
        <w:jc w:val="both"/>
      </w:pPr>
      <w:r w:rsidRPr="00416E19">
        <w:t>Cuando se ejecuta este comando:</w:t>
      </w:r>
    </w:p>
    <w:p w14:paraId="301D6B47" w14:textId="1E80A654" w:rsidR="00CC1F5D" w:rsidRPr="00416E19" w:rsidRDefault="00CC1F5D" w:rsidP="007A0AD4">
      <w:pPr>
        <w:pStyle w:val="waifutext"/>
        <w:numPr>
          <w:ilvl w:val="0"/>
          <w:numId w:val="1"/>
        </w:numPr>
        <w:jc w:val="both"/>
      </w:pPr>
      <w:r w:rsidRPr="00416E19">
        <w:t>Resuelve una dirección DNS a una dirección IP</w:t>
      </w:r>
    </w:p>
    <w:p w14:paraId="487994B2" w14:textId="3DA6D896" w:rsidR="00CC1F5D" w:rsidRPr="00416E19" w:rsidRDefault="00CC1F5D" w:rsidP="007A0AD4">
      <w:pPr>
        <w:pStyle w:val="waifutext"/>
        <w:numPr>
          <w:ilvl w:val="0"/>
          <w:numId w:val="1"/>
        </w:numPr>
        <w:jc w:val="both"/>
      </w:pPr>
      <w:r w:rsidRPr="00416E19">
        <w:t xml:space="preserve">Muestra el tamaño del paquete, el tiempo de respuesta y el Time </w:t>
      </w:r>
      <w:proofErr w:type="spellStart"/>
      <w:r w:rsidRPr="00416E19">
        <w:t>To</w:t>
      </w:r>
      <w:proofErr w:type="spellEnd"/>
      <w:r w:rsidRPr="00416E19">
        <w:t xml:space="preserve"> Live (TTL) que indica los saltos máximos que puede realizar un paquete</w:t>
      </w:r>
    </w:p>
    <w:p w14:paraId="44CFCA3C" w14:textId="728E39A2" w:rsidR="00CC1F5D" w:rsidRPr="00416E19" w:rsidRDefault="00CC1F5D" w:rsidP="007A0AD4">
      <w:pPr>
        <w:pStyle w:val="waifutext"/>
        <w:jc w:val="both"/>
      </w:pPr>
    </w:p>
    <w:p w14:paraId="5545F3E3" w14:textId="3520F718" w:rsidR="00CC1F5D" w:rsidRPr="00416E19" w:rsidRDefault="00CC1F5D" w:rsidP="007A0AD4">
      <w:pPr>
        <w:pStyle w:val="waifutext"/>
        <w:jc w:val="both"/>
        <w:rPr>
          <w:b/>
          <w:bCs/>
        </w:rPr>
      </w:pPr>
      <w:proofErr w:type="spellStart"/>
      <w:r w:rsidRPr="00416E19">
        <w:rPr>
          <w:b/>
          <w:bCs/>
        </w:rPr>
        <w:t>tracert</w:t>
      </w:r>
      <w:proofErr w:type="spellEnd"/>
      <w:r w:rsidRPr="00416E19">
        <w:rPr>
          <w:b/>
          <w:bCs/>
        </w:rPr>
        <w:t xml:space="preserve"> (</w:t>
      </w:r>
      <w:proofErr w:type="spellStart"/>
      <w:r w:rsidRPr="00416E19">
        <w:rPr>
          <w:b/>
          <w:bCs/>
        </w:rPr>
        <w:t>Win</w:t>
      </w:r>
      <w:proofErr w:type="spellEnd"/>
      <w:r w:rsidRPr="00416E19">
        <w:rPr>
          <w:b/>
          <w:bCs/>
        </w:rPr>
        <w:t xml:space="preserve">) / </w:t>
      </w:r>
      <w:proofErr w:type="spellStart"/>
      <w:r w:rsidRPr="00416E19">
        <w:rPr>
          <w:b/>
          <w:bCs/>
        </w:rPr>
        <w:t>traceroute</w:t>
      </w:r>
      <w:proofErr w:type="spellEnd"/>
      <w:r w:rsidRPr="00416E19">
        <w:rPr>
          <w:b/>
          <w:bCs/>
        </w:rPr>
        <w:t xml:space="preserve"> (Linux)</w:t>
      </w:r>
    </w:p>
    <w:p w14:paraId="4CB41DD3" w14:textId="0947D3EE" w:rsidR="00901C94" w:rsidRPr="00416E19" w:rsidRDefault="00901C94" w:rsidP="007A0AD4">
      <w:pPr>
        <w:pStyle w:val="waifutext"/>
        <w:jc w:val="both"/>
      </w:pPr>
      <w:r w:rsidRPr="00416E19">
        <w:t xml:space="preserve">Muestra los nodos por los que pasa un paquete hasta su destino, midiendo las latencias. Cada router por </w:t>
      </w:r>
      <w:r w:rsidR="002B5E16" w:rsidRPr="00416E19">
        <w:t xml:space="preserve">el </w:t>
      </w:r>
      <w:r w:rsidRPr="00416E19">
        <w:t>que pasa el paquete reduce en 1 el TTL del paquete</w:t>
      </w:r>
    </w:p>
    <w:p w14:paraId="7809C63D" w14:textId="77777777" w:rsidR="00901C94" w:rsidRPr="00416E19" w:rsidRDefault="00901C94" w:rsidP="007A0AD4">
      <w:pPr>
        <w:jc w:val="both"/>
        <w:rPr>
          <w:rFonts w:ascii="Arial" w:hAnsi="Arial" w:cs="Arial"/>
          <w:sz w:val="24"/>
          <w:szCs w:val="24"/>
        </w:rPr>
      </w:pPr>
      <w:r w:rsidRPr="00416E19">
        <w:br w:type="page"/>
      </w:r>
    </w:p>
    <w:p w14:paraId="7641650E" w14:textId="77777777" w:rsidR="00BD0A4A" w:rsidRDefault="00BD0A4A" w:rsidP="007A0AD4">
      <w:pPr>
        <w:pStyle w:val="waifutitle"/>
      </w:pPr>
      <w:r>
        <w:lastRenderedPageBreak/>
        <w:t>DHCP</w:t>
      </w:r>
    </w:p>
    <w:p w14:paraId="60BE7747" w14:textId="1063219C" w:rsidR="00BD0A4A" w:rsidRDefault="00BD0A4A" w:rsidP="007A0AD4">
      <w:pPr>
        <w:pStyle w:val="waifutext"/>
        <w:jc w:val="both"/>
      </w:pPr>
      <w:r>
        <w:t xml:space="preserve">El protocolo de configuración dinámica del host (Dynamic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es un protocolo de la capa de aplicación de tipo cliente/servidor mediante el cual un servidor DHCP asigna dinámicamente la configuración de red a los nodos.</w:t>
      </w:r>
      <w:r w:rsidR="007A0AD4">
        <w:t xml:space="preserve"> Surgió en 1993 y a día de hoy es común encontrarlo integrado en los </w:t>
      </w:r>
      <w:proofErr w:type="spellStart"/>
      <w:r w:rsidR="007A0AD4">
        <w:t>routers</w:t>
      </w:r>
      <w:proofErr w:type="spellEnd"/>
    </w:p>
    <w:p w14:paraId="109B9201" w14:textId="77777777" w:rsidR="007A0AD4" w:rsidRPr="007A0AD4" w:rsidRDefault="007A0AD4" w:rsidP="007A0AD4">
      <w:pPr>
        <w:pStyle w:val="waifutext"/>
        <w:jc w:val="both"/>
        <w:rPr>
          <w:b/>
          <w:bCs/>
          <w:u w:val="single"/>
        </w:rPr>
      </w:pPr>
      <w:r w:rsidRPr="007A0AD4">
        <w:rPr>
          <w:b/>
          <w:bCs/>
          <w:u w:val="single"/>
        </w:rPr>
        <w:t>Ventajas de utilizar DHCP</w:t>
      </w:r>
    </w:p>
    <w:p w14:paraId="0AF705B5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 es necesaria la presencia física del administrador de red para configurar los equipos</w:t>
      </w:r>
    </w:p>
    <w:p w14:paraId="1F765FE5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Evita los posibles errores humanos que se puedan cometer al configurar la red</w:t>
      </w:r>
    </w:p>
    <w:p w14:paraId="44282A28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 es necesario volver a configurar los nodos al reubicar los equipos</w:t>
      </w:r>
    </w:p>
    <w:p w14:paraId="42523B6F" w14:textId="1BC74296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La configuración está centralizada en un servidor, todos los cambios de configuración que se deseen realizar se pueden llevar a cabo desde el mismo punto</w:t>
      </w:r>
    </w:p>
    <w:p w14:paraId="4419B1AB" w14:textId="391A2909" w:rsidR="00E163C5" w:rsidRDefault="009C4E4F" w:rsidP="00E163C5">
      <w:pPr>
        <w:pStyle w:val="waifutext"/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CF35C" wp14:editId="3F03FA60">
            <wp:simplePos x="0" y="0"/>
            <wp:positionH relativeFrom="column">
              <wp:posOffset>4901565</wp:posOffset>
            </wp:positionH>
            <wp:positionV relativeFrom="paragraph">
              <wp:posOffset>139431</wp:posOffset>
            </wp:positionV>
            <wp:extent cx="1908476" cy="2324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47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BCA1E" w14:textId="6A9D0484" w:rsidR="007A0AD4" w:rsidRPr="00E163C5" w:rsidRDefault="007A0AD4" w:rsidP="007A0AD4">
      <w:pPr>
        <w:pStyle w:val="waifutext"/>
        <w:jc w:val="both"/>
        <w:rPr>
          <w:b/>
          <w:bCs/>
          <w:u w:val="single"/>
        </w:rPr>
      </w:pPr>
      <w:r w:rsidRPr="00E163C5">
        <w:rPr>
          <w:b/>
          <w:bCs/>
          <w:u w:val="single"/>
        </w:rPr>
        <w:t>Configuración que proporciona un DHCP</w:t>
      </w:r>
    </w:p>
    <w:p w14:paraId="5E7A2C1B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Dirección IP (siempre)</w:t>
      </w:r>
    </w:p>
    <w:p w14:paraId="2BCF2BB7" w14:textId="4A212179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Máscara de red (siempre)</w:t>
      </w:r>
    </w:p>
    <w:p w14:paraId="5194C416" w14:textId="7A5C118C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Dirección del DNS</w:t>
      </w:r>
    </w:p>
    <w:p w14:paraId="6E89A9EB" w14:textId="77777777" w:rsidR="007A0AD4" w:rsidRDefault="007A0AD4" w:rsidP="007A0AD4">
      <w:pPr>
        <w:pStyle w:val="waifutext"/>
        <w:numPr>
          <w:ilvl w:val="0"/>
          <w:numId w:val="1"/>
        </w:numPr>
        <w:jc w:val="both"/>
      </w:pPr>
      <w:r>
        <w:t>Nombre del DNS</w:t>
      </w:r>
    </w:p>
    <w:p w14:paraId="2C81EDF0" w14:textId="77777777" w:rsidR="00E163C5" w:rsidRDefault="00E163C5" w:rsidP="00E163C5">
      <w:pPr>
        <w:pStyle w:val="waifutext"/>
        <w:numPr>
          <w:ilvl w:val="0"/>
          <w:numId w:val="1"/>
        </w:numPr>
        <w:jc w:val="both"/>
      </w:pPr>
      <w:r>
        <w:t>Gateway</w:t>
      </w:r>
      <w:r w:rsidR="007A0AD4">
        <w:t xml:space="preserve"> (dirección de la puerta de enlace)</w:t>
      </w:r>
    </w:p>
    <w:p w14:paraId="67B86F28" w14:textId="77777777" w:rsidR="00E163C5" w:rsidRDefault="00E163C5" w:rsidP="00E163C5">
      <w:pPr>
        <w:pStyle w:val="waifutext"/>
        <w:jc w:val="both"/>
      </w:pPr>
    </w:p>
    <w:p w14:paraId="5DE4861A" w14:textId="77777777" w:rsidR="00E163C5" w:rsidRPr="00E163C5" w:rsidRDefault="00E163C5" w:rsidP="00E163C5">
      <w:pPr>
        <w:pStyle w:val="waifutext"/>
        <w:jc w:val="both"/>
        <w:rPr>
          <w:b/>
          <w:bCs/>
          <w:u w:val="single"/>
        </w:rPr>
      </w:pPr>
      <w:r w:rsidRPr="00E163C5">
        <w:rPr>
          <w:b/>
          <w:bCs/>
          <w:u w:val="single"/>
        </w:rPr>
        <w:t>Funcionamiento DHCP</w:t>
      </w:r>
    </w:p>
    <w:p w14:paraId="5C9AA0D6" w14:textId="77777777" w:rsidR="00E163C5" w:rsidRDefault="00E163C5" w:rsidP="00E163C5">
      <w:pPr>
        <w:pStyle w:val="waifutext"/>
        <w:jc w:val="both"/>
      </w:pPr>
      <w:r>
        <w:t>El servidor escucha por el puerto 67/UDP y el cliente por el 68/UDP</w:t>
      </w:r>
    </w:p>
    <w:p w14:paraId="205A2029" w14:textId="77777777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El cliente envía un mensaje de difusión DHCP DISCOVER para descubrir si existe algún DHCP en la red.</w:t>
      </w:r>
    </w:p>
    <w:p w14:paraId="3ABFF698" w14:textId="77777777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Los servidores DHCP que existen en la red envían al nodo un mensaje DHCP OFFER con la configuración de red</w:t>
      </w:r>
    </w:p>
    <w:p w14:paraId="16AFF6F2" w14:textId="117A5B41" w:rsidR="00E163C5" w:rsidRDefault="00E163C5" w:rsidP="008300D2">
      <w:pPr>
        <w:pStyle w:val="waifutext"/>
        <w:numPr>
          <w:ilvl w:val="0"/>
          <w:numId w:val="3"/>
        </w:numPr>
        <w:jc w:val="both"/>
      </w:pPr>
      <w:r>
        <w:t>El cliente envía un mensaje de difusión DHCP REQUEST con la oferta aceptada, rechazando las demás</w:t>
      </w:r>
    </w:p>
    <w:p w14:paraId="29D7980C" w14:textId="77777777" w:rsidR="000C74ED" w:rsidRDefault="00E163C5" w:rsidP="008300D2">
      <w:pPr>
        <w:pStyle w:val="waifutext"/>
        <w:numPr>
          <w:ilvl w:val="0"/>
          <w:numId w:val="3"/>
        </w:numPr>
        <w:jc w:val="both"/>
      </w:pPr>
      <w:r>
        <w:t>El servidor manda al nodo un mensaje DHCP ACKNOWLEDGE confirmando la petición y anotándola en sus registros.</w:t>
      </w:r>
    </w:p>
    <w:p w14:paraId="0921A0DC" w14:textId="77777777" w:rsidR="000C74ED" w:rsidRDefault="000C74ED" w:rsidP="008300D2">
      <w:pPr>
        <w:pStyle w:val="waifutext"/>
        <w:jc w:val="both"/>
      </w:pPr>
    </w:p>
    <w:p w14:paraId="1D09562B" w14:textId="77777777" w:rsidR="000C74ED" w:rsidRPr="000C74ED" w:rsidRDefault="000C74ED" w:rsidP="008300D2">
      <w:pPr>
        <w:pStyle w:val="waifutext"/>
        <w:jc w:val="both"/>
        <w:rPr>
          <w:b/>
          <w:bCs/>
          <w:u w:val="single"/>
        </w:rPr>
      </w:pPr>
      <w:r w:rsidRPr="000C74ED">
        <w:rPr>
          <w:b/>
          <w:bCs/>
          <w:u w:val="single"/>
        </w:rPr>
        <w:t>Características de un DHCP</w:t>
      </w:r>
    </w:p>
    <w:p w14:paraId="40ABD003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Ámbito: el grupo de nodos que utilizan el servicio DHCP</w:t>
      </w:r>
    </w:p>
    <w:p w14:paraId="5B443F59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Rango Servidor DHCP: rango de direcciones que puede repartir</w:t>
      </w:r>
    </w:p>
    <w:p w14:paraId="7DFAC6A3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>Concesión: tiempo que asigna cada IP a los nodos</w:t>
      </w:r>
    </w:p>
    <w:p w14:paraId="10BDDD0F" w14:textId="77777777" w:rsidR="000C74ED" w:rsidRDefault="000C74ED" w:rsidP="008300D2">
      <w:pPr>
        <w:pStyle w:val="waifutext"/>
        <w:numPr>
          <w:ilvl w:val="0"/>
          <w:numId w:val="1"/>
        </w:numPr>
        <w:jc w:val="both"/>
      </w:pPr>
      <w:r>
        <w:t xml:space="preserve">Reserva de direcciones: reservar algunas IP para asignarlas estáticamente a </w:t>
      </w:r>
      <w:proofErr w:type="spellStart"/>
      <w:r>
        <w:t>MACs</w:t>
      </w:r>
      <w:proofErr w:type="spellEnd"/>
    </w:p>
    <w:p w14:paraId="7C056BDC" w14:textId="700E1C20" w:rsidR="00BD0A4A" w:rsidRDefault="000C74ED" w:rsidP="008300D2">
      <w:pPr>
        <w:pStyle w:val="waifutitle"/>
      </w:pPr>
      <w:r>
        <w:lastRenderedPageBreak/>
        <w:t>DNS</w:t>
      </w:r>
    </w:p>
    <w:p w14:paraId="6859DC54" w14:textId="6EAD1B82" w:rsidR="000C74ED" w:rsidRDefault="000C74ED" w:rsidP="008300D2">
      <w:pPr>
        <w:pStyle w:val="waifutext"/>
        <w:jc w:val="both"/>
      </w:pPr>
      <w:r>
        <w:t>El sistema de nombres de dominio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es un sistema de </w:t>
      </w:r>
      <w:r w:rsidR="008300D2">
        <w:t>nomenclatura</w:t>
      </w:r>
      <w:r>
        <w:t xml:space="preserve"> descentralizado y jerárquico que utilizan los equipos tanto de Internet como redes privadas</w:t>
      </w:r>
    </w:p>
    <w:p w14:paraId="177D7336" w14:textId="1DB1388F" w:rsidR="000C74ED" w:rsidRDefault="000C74ED" w:rsidP="008300D2">
      <w:pPr>
        <w:pStyle w:val="waifutext"/>
        <w:jc w:val="both"/>
      </w:pPr>
      <w:r>
        <w:t>Su principal función es traducir las direcciones IP a los nombres de los equipos conectados (nombres de dominio) y viceversa</w:t>
      </w:r>
    </w:p>
    <w:p w14:paraId="32D37814" w14:textId="0438ABC0" w:rsidR="008300D2" w:rsidRDefault="008300D2" w:rsidP="008300D2">
      <w:pPr>
        <w:pStyle w:val="waifutext"/>
        <w:jc w:val="both"/>
      </w:pPr>
      <w:r>
        <w:t>El servidor DNS utiliza una base de datos distribuida (está descentralizada) y jerárquica que almacena información acerca de los nombres de dominio. Existen tres componentes principales</w:t>
      </w:r>
    </w:p>
    <w:p w14:paraId="0D21A8A3" w14:textId="1666CE0E" w:rsidR="008300D2" w:rsidRDefault="008300D2" w:rsidP="008300D2">
      <w:pPr>
        <w:pStyle w:val="waifutext"/>
        <w:numPr>
          <w:ilvl w:val="0"/>
          <w:numId w:val="1"/>
        </w:numPr>
        <w:jc w:val="both"/>
      </w:pPr>
      <w:r>
        <w:t>Clientes: tienen un programa DNS que realiza peticiones DNS con el fin de resolver nombres de dominio</w:t>
      </w:r>
    </w:p>
    <w:p w14:paraId="00FBA56A" w14:textId="2DE82E68" w:rsidR="008300D2" w:rsidRDefault="008300D2" w:rsidP="00E063D2">
      <w:pPr>
        <w:pStyle w:val="waifutext"/>
        <w:numPr>
          <w:ilvl w:val="0"/>
          <w:numId w:val="1"/>
        </w:numPr>
        <w:jc w:val="both"/>
      </w:pPr>
      <w:r>
        <w:t>Servidores DNS: responden a las peticiones o reenvían la petición si no dispone de la dirección solicitada</w:t>
      </w:r>
    </w:p>
    <w:p w14:paraId="21C7D29A" w14:textId="75ABB757" w:rsidR="008300D2" w:rsidRPr="000C74ED" w:rsidRDefault="008300D2" w:rsidP="00E063D2">
      <w:pPr>
        <w:pStyle w:val="waifutext"/>
        <w:numPr>
          <w:ilvl w:val="0"/>
          <w:numId w:val="1"/>
        </w:numPr>
        <w:jc w:val="both"/>
      </w:pPr>
      <w:r>
        <w:t>Zonas de autoridad: Parte de un dominio que se encarga de gestionar un DNS y del que es responsable</w:t>
      </w:r>
    </w:p>
    <w:p w14:paraId="30EF1A70" w14:textId="77777777" w:rsidR="008300D2" w:rsidRDefault="008300D2" w:rsidP="00E063D2">
      <w:pPr>
        <w:jc w:val="both"/>
      </w:pPr>
    </w:p>
    <w:p w14:paraId="7F6EF9B4" w14:textId="77777777" w:rsidR="008300D2" w:rsidRDefault="008300D2" w:rsidP="00E063D2">
      <w:pPr>
        <w:pStyle w:val="waifutitle"/>
        <w:jc w:val="both"/>
      </w:pPr>
      <w:r>
        <w:t>Composición de un nombre de dominio</w:t>
      </w:r>
    </w:p>
    <w:p w14:paraId="40B4A40F" w14:textId="77777777" w:rsidR="008300D2" w:rsidRDefault="008300D2" w:rsidP="00E063D2">
      <w:pPr>
        <w:pStyle w:val="waifutext"/>
        <w:jc w:val="both"/>
      </w:pPr>
      <w:r>
        <w:t>Un nombre de dominio consta de al menos 2 etiquetas separadas por puntos</w:t>
      </w:r>
    </w:p>
    <w:p w14:paraId="547ED4E5" w14:textId="77777777" w:rsidR="00E063D2" w:rsidRDefault="008300D2" w:rsidP="00E063D2">
      <w:pPr>
        <w:pStyle w:val="waifutext"/>
        <w:jc w:val="both"/>
      </w:pPr>
      <w:r>
        <w:t>La etiqueta más a la derecha es el dominio de nivel superior</w:t>
      </w:r>
    </w:p>
    <w:p w14:paraId="7DC33D37" w14:textId="77777777" w:rsidR="00E063D2" w:rsidRDefault="00E063D2" w:rsidP="00E063D2">
      <w:pPr>
        <w:pStyle w:val="waifutext"/>
        <w:jc w:val="both"/>
      </w:pPr>
      <w:r>
        <w:t>Cada etiqueta a la derecha es un subdominio, pueden existir hasta 127 subdominios y cada etiqueta puede tener 63 caracteres, pero el dominio al complete no puede exceder 255 caracteres.</w:t>
      </w:r>
    </w:p>
    <w:p w14:paraId="5200A97D" w14:textId="77777777" w:rsidR="00E063D2" w:rsidRDefault="00E063D2" w:rsidP="00E063D2">
      <w:pPr>
        <w:pStyle w:val="waifutext"/>
        <w:jc w:val="both"/>
      </w:pPr>
      <w:r>
        <w:t xml:space="preserve">La parte más a la izquierda del dominio hace referencia al </w:t>
      </w:r>
      <w:proofErr w:type="spellStart"/>
      <w:r>
        <w:t>hostname</w:t>
      </w:r>
      <w:proofErr w:type="spellEnd"/>
      <w:r>
        <w:t xml:space="preserve"> (nombre del equipo)</w:t>
      </w:r>
    </w:p>
    <w:p w14:paraId="1BD79C59" w14:textId="77777777" w:rsidR="00E063D2" w:rsidRDefault="00E063D2" w:rsidP="00E063D2">
      <w:pPr>
        <w:pStyle w:val="waifutext"/>
        <w:jc w:val="both"/>
      </w:pPr>
    </w:p>
    <w:p w14:paraId="3935B735" w14:textId="77777777" w:rsidR="00E063D2" w:rsidRDefault="00E063D2" w:rsidP="00E063D2">
      <w:pPr>
        <w:pStyle w:val="waifutext"/>
        <w:jc w:val="both"/>
      </w:pPr>
      <w:r>
        <w:t>La URL incluye el protocolo y el FQDN (nombre de dominio completamente cualificado)</w:t>
      </w:r>
    </w:p>
    <w:p w14:paraId="118F57A1" w14:textId="77777777" w:rsidR="00E063D2" w:rsidRDefault="00E063D2" w:rsidP="00E063D2">
      <w:pPr>
        <w:pStyle w:val="waifutext"/>
        <w:jc w:val="both"/>
      </w:pPr>
      <w:r>
        <w:t>Todos los dominios tienen un host por defecto</w:t>
      </w:r>
    </w:p>
    <w:p w14:paraId="0B07696D" w14:textId="77777777" w:rsidR="001C1AC5" w:rsidRDefault="00E063D2" w:rsidP="00E063D2">
      <w:pPr>
        <w:pStyle w:val="waifutext"/>
        <w:jc w:val="both"/>
      </w:pPr>
      <w:r>
        <w:t>El dominio raíz (.) es el padre de todos los dominios</w:t>
      </w:r>
    </w:p>
    <w:p w14:paraId="3CD25A5E" w14:textId="77777777" w:rsidR="001C1AC5" w:rsidRDefault="001C1AC5" w:rsidP="00E063D2">
      <w:pPr>
        <w:pStyle w:val="waifutext"/>
        <w:jc w:val="both"/>
      </w:pPr>
    </w:p>
    <w:p w14:paraId="2CA02B27" w14:textId="77777777" w:rsidR="001C1AC5" w:rsidRDefault="001C1AC5">
      <w:pPr>
        <w:rPr>
          <w:rFonts w:ascii="Arial" w:hAnsi="Arial" w:cs="Arial"/>
          <w:sz w:val="24"/>
          <w:szCs w:val="24"/>
        </w:rPr>
      </w:pPr>
      <w:r>
        <w:br w:type="page"/>
      </w:r>
    </w:p>
    <w:p w14:paraId="6A1C9990" w14:textId="6F2D0185" w:rsidR="001C1AC5" w:rsidRDefault="001C1AC5" w:rsidP="0031797A">
      <w:pPr>
        <w:pStyle w:val="waifutitle"/>
      </w:pPr>
      <w:r>
        <w:lastRenderedPageBreak/>
        <w:t>IPv6</w:t>
      </w:r>
    </w:p>
    <w:p w14:paraId="5CA66C7A" w14:textId="1918C29E" w:rsidR="001F3F3E" w:rsidRDefault="001C1AC5" w:rsidP="00E063D2">
      <w:pPr>
        <w:pStyle w:val="waifutext"/>
        <w:jc w:val="both"/>
      </w:pPr>
      <w:r>
        <w:t xml:space="preserve">Versión actualizada del protocolo IPv4, diseñado para resolver el problema de agotamiento de </w:t>
      </w:r>
      <w:proofErr w:type="spellStart"/>
      <w:r>
        <w:t>IPs</w:t>
      </w:r>
      <w:proofErr w:type="spellEnd"/>
      <w:r>
        <w:t>.</w:t>
      </w:r>
      <w:r w:rsidR="001F3F3E">
        <w:t xml:space="preserve"> Las direcciones IPv6 están compuestas por 128 bits, se representan habitualmente como 8 grupos de 4 dígitos hexadecimales cada uno. Es posible comprimir los grupos de 0 con </w:t>
      </w:r>
      <w:proofErr w:type="gramStart"/>
      <w:r w:rsidR="001F3F3E">
        <w:t>“::</w:t>
      </w:r>
      <w:proofErr w:type="gramEnd"/>
      <w:r w:rsidR="001F3F3E">
        <w:t>”. Al final de la dirección se puede añadir cuantos dígitos pertenecen a la dirección de red (máscara de red).</w:t>
      </w:r>
    </w:p>
    <w:p w14:paraId="744D3C38" w14:textId="77777777" w:rsidR="001C1AC5" w:rsidRPr="0031797A" w:rsidRDefault="001C1AC5" w:rsidP="00E063D2">
      <w:pPr>
        <w:pStyle w:val="waifutext"/>
        <w:jc w:val="both"/>
        <w:rPr>
          <w:b/>
          <w:bCs/>
        </w:rPr>
      </w:pPr>
      <w:r w:rsidRPr="0031797A">
        <w:rPr>
          <w:b/>
          <w:bCs/>
        </w:rPr>
        <w:t>Ventajas</w:t>
      </w:r>
    </w:p>
    <w:p w14:paraId="053AA286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 xml:space="preserve">Gran número de </w:t>
      </w:r>
      <w:proofErr w:type="spellStart"/>
      <w:r>
        <w:t>IPs</w:t>
      </w:r>
      <w:proofErr w:type="spellEnd"/>
      <w:r>
        <w:t xml:space="preserve"> disponibles. Su objetivo es que cada nodo tenga una dirección IP única</w:t>
      </w:r>
    </w:p>
    <w:p w14:paraId="1192D6C4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Niveles de seguridad: incluye cifrado y verificación de la información</w:t>
      </w:r>
    </w:p>
    <w:p w14:paraId="14373F30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proofErr w:type="spellStart"/>
      <w:r>
        <w:t>Jumbogramas</w:t>
      </w:r>
      <w:proofErr w:type="spellEnd"/>
      <w:r>
        <w:t>: paquetes de mayor tamaño</w:t>
      </w:r>
    </w:p>
    <w:p w14:paraId="3555A96E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 xml:space="preserve">Plug and </w:t>
      </w:r>
      <w:proofErr w:type="spellStart"/>
      <w:r>
        <w:t>play</w:t>
      </w:r>
      <w:proofErr w:type="spellEnd"/>
      <w:r>
        <w:t>: cada nodo puede generar su propia IP de manera automática</w:t>
      </w:r>
    </w:p>
    <w:p w14:paraId="4150B462" w14:textId="0588009A" w:rsidR="001C1AC5" w:rsidRDefault="00A5248E" w:rsidP="001C1AC5">
      <w:pPr>
        <w:pStyle w:val="waifutext"/>
        <w:numPr>
          <w:ilvl w:val="0"/>
          <w:numId w:val="1"/>
        </w:numPr>
        <w:jc w:val="both"/>
      </w:pPr>
      <w:r>
        <w:t>Diseñado</w:t>
      </w:r>
      <w:r w:rsidR="001C1AC5">
        <w:t xml:space="preserve"> con la intención de ser escalable (mejoras en el futuro)</w:t>
      </w:r>
    </w:p>
    <w:p w14:paraId="5E731001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No es necesario utilizar el protocolo NAT</w:t>
      </w:r>
    </w:p>
    <w:p w14:paraId="6770F282" w14:textId="77777777" w:rsidR="001C1AC5" w:rsidRDefault="001C1AC5" w:rsidP="001C1AC5">
      <w:pPr>
        <w:pStyle w:val="waifutext"/>
        <w:jc w:val="both"/>
      </w:pPr>
    </w:p>
    <w:p w14:paraId="1B4624DA" w14:textId="77777777" w:rsidR="001C1AC5" w:rsidRPr="0031797A" w:rsidRDefault="001C1AC5" w:rsidP="001C1AC5">
      <w:pPr>
        <w:pStyle w:val="waifutext"/>
        <w:jc w:val="both"/>
        <w:rPr>
          <w:b/>
          <w:bCs/>
        </w:rPr>
      </w:pPr>
      <w:r w:rsidRPr="0031797A">
        <w:rPr>
          <w:b/>
          <w:bCs/>
        </w:rPr>
        <w:t>Desventajas</w:t>
      </w:r>
    </w:p>
    <w:p w14:paraId="7E95F851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Es necesario la traducción constante de IPv6 a IPv4 ya que gran parte de las redes siguen funcionando con IPv4</w:t>
      </w:r>
    </w:p>
    <w:p w14:paraId="16D99F6C" w14:textId="77777777" w:rsidR="001C1AC5" w:rsidRDefault="001C1AC5" w:rsidP="001C1AC5">
      <w:pPr>
        <w:pStyle w:val="waifutext"/>
        <w:numPr>
          <w:ilvl w:val="0"/>
          <w:numId w:val="1"/>
        </w:numPr>
        <w:jc w:val="both"/>
      </w:pPr>
      <w:r>
        <w:t>Las direcciones IPv6 son más difíciles de recordar</w:t>
      </w:r>
    </w:p>
    <w:p w14:paraId="7E9A98EF" w14:textId="65EEF6BF" w:rsidR="001C1AC5" w:rsidRDefault="001C1AC5" w:rsidP="001C1AC5">
      <w:pPr>
        <w:pStyle w:val="waifutext"/>
        <w:jc w:val="both"/>
      </w:pPr>
    </w:p>
    <w:p w14:paraId="1B7CE4F1" w14:textId="7A867481" w:rsidR="001F3F3E" w:rsidRPr="0031797A" w:rsidRDefault="001F3F3E" w:rsidP="001C1AC5">
      <w:pPr>
        <w:pStyle w:val="waifutext"/>
        <w:jc w:val="both"/>
        <w:rPr>
          <w:b/>
          <w:bCs/>
        </w:rPr>
      </w:pPr>
      <w:r w:rsidRPr="0031797A">
        <w:rPr>
          <w:b/>
          <w:bCs/>
        </w:rPr>
        <w:t>Direcciones especiales</w:t>
      </w:r>
    </w:p>
    <w:p w14:paraId="13306BF5" w14:textId="57B991A9" w:rsidR="001F3F3E" w:rsidRDefault="001F3F3E" w:rsidP="001F3F3E">
      <w:pPr>
        <w:pStyle w:val="waifutext"/>
        <w:numPr>
          <w:ilvl w:val="0"/>
          <w:numId w:val="1"/>
        </w:numPr>
        <w:jc w:val="both"/>
      </w:pPr>
      <w:proofErr w:type="gramStart"/>
      <w:r>
        <w:t>::/</w:t>
      </w:r>
      <w:proofErr w:type="gramEnd"/>
      <w:r>
        <w:t>128 →</w:t>
      </w:r>
      <w:r w:rsidR="0031797A">
        <w:t xml:space="preserve"> </w:t>
      </w:r>
      <w:r>
        <w:t>Dirección nula que tiene un dispositivo cuando no tiene IP</w:t>
      </w:r>
    </w:p>
    <w:p w14:paraId="3594D44C" w14:textId="0933DD9E" w:rsidR="001F3F3E" w:rsidRDefault="0031797A" w:rsidP="001F3F3E">
      <w:pPr>
        <w:pStyle w:val="waifutext"/>
        <w:numPr>
          <w:ilvl w:val="0"/>
          <w:numId w:val="1"/>
        </w:numPr>
        <w:jc w:val="both"/>
      </w:pPr>
      <w:proofErr w:type="gramStart"/>
      <w:r>
        <w:t>::</w:t>
      </w:r>
      <w:proofErr w:type="gramEnd"/>
      <w:r>
        <w:t xml:space="preserve">1/128 → Dirección </w:t>
      </w:r>
      <w:proofErr w:type="spellStart"/>
      <w:r>
        <w:t>loopback</w:t>
      </w:r>
      <w:proofErr w:type="spellEnd"/>
      <w:r>
        <w:t xml:space="preserve"> / localhost. Para que un equipo se pueda referir a si mismo</w:t>
      </w:r>
    </w:p>
    <w:p w14:paraId="25C9B544" w14:textId="29BF424A" w:rsidR="0031797A" w:rsidRDefault="0031797A" w:rsidP="001F3F3E">
      <w:pPr>
        <w:pStyle w:val="waifutext"/>
        <w:numPr>
          <w:ilvl w:val="0"/>
          <w:numId w:val="1"/>
        </w:numPr>
        <w:jc w:val="both"/>
      </w:pPr>
      <w:r>
        <w:t>ff</w:t>
      </w:r>
      <w:proofErr w:type="gramStart"/>
      <w:r>
        <w:t>00::/</w:t>
      </w:r>
      <w:proofErr w:type="gramEnd"/>
      <w:r>
        <w:t xml:space="preserve">8 → Dirección </w:t>
      </w:r>
      <w:proofErr w:type="spellStart"/>
      <w:r>
        <w:t>multicat</w:t>
      </w:r>
      <w:proofErr w:type="spellEnd"/>
      <w:r>
        <w:t xml:space="preserve"> / broadcast. Para enviar un mensaje a todos los nodos </w:t>
      </w:r>
    </w:p>
    <w:p w14:paraId="22369BC7" w14:textId="35C5C16F" w:rsidR="008300D2" w:rsidRPr="001C1AC5" w:rsidRDefault="000C74ED" w:rsidP="001C1AC5">
      <w:pPr>
        <w:pStyle w:val="waifutext"/>
        <w:jc w:val="both"/>
      </w:pPr>
      <w:r>
        <w:br w:type="page"/>
      </w:r>
    </w:p>
    <w:p w14:paraId="04FCFE62" w14:textId="7C227896" w:rsidR="00B9333B" w:rsidRPr="00416E19" w:rsidRDefault="00B9333B" w:rsidP="007A0AD4">
      <w:pPr>
        <w:pStyle w:val="waifutext"/>
        <w:jc w:val="both"/>
      </w:pPr>
      <w:r w:rsidRPr="00416E19">
        <w:lastRenderedPageBreak/>
        <w:t>Anexo</w:t>
      </w:r>
    </w:p>
    <w:p w14:paraId="28C7C916" w14:textId="4AB844C8" w:rsidR="00B9333B" w:rsidRPr="00416E19" w:rsidRDefault="00B9333B" w:rsidP="007A0AD4">
      <w:pPr>
        <w:pStyle w:val="waifutext"/>
        <w:jc w:val="both"/>
      </w:pPr>
      <w:r w:rsidRPr="00416E19">
        <w:t>Examen</w:t>
      </w:r>
    </w:p>
    <w:p w14:paraId="1A338B25" w14:textId="3C730C62" w:rsidR="00B9333B" w:rsidRPr="00416E19" w:rsidRDefault="00B9333B" w:rsidP="007A0AD4">
      <w:pPr>
        <w:pStyle w:val="waifutext"/>
        <w:jc w:val="both"/>
      </w:pPr>
      <w:r w:rsidRPr="00416E19">
        <w:t>¿Qué es una dirección IP?</w:t>
      </w:r>
    </w:p>
    <w:p w14:paraId="24AEE824" w14:textId="74014927" w:rsidR="00B9333B" w:rsidRPr="00416E19" w:rsidRDefault="00B9333B" w:rsidP="007A0AD4">
      <w:pPr>
        <w:pStyle w:val="waifutext"/>
        <w:numPr>
          <w:ilvl w:val="0"/>
          <w:numId w:val="1"/>
        </w:numPr>
        <w:jc w:val="both"/>
      </w:pPr>
      <w:r w:rsidRPr="00416E19">
        <w:t>Una dirección IP es una secuencia de bits que sirven para identificar a un nodo de manera única dentro de una red que utiliza el protocolo TCP/IP</w:t>
      </w:r>
    </w:p>
    <w:p w14:paraId="70604E88" w14:textId="39B1B0DE" w:rsidR="00B9333B" w:rsidRPr="00416E19" w:rsidRDefault="00B9333B" w:rsidP="007A0AD4">
      <w:pPr>
        <w:pStyle w:val="waifutext"/>
        <w:jc w:val="both"/>
      </w:pPr>
    </w:p>
    <w:p w14:paraId="70DAF90E" w14:textId="401F2DD8" w:rsidR="00B9333B" w:rsidRPr="00416E19" w:rsidRDefault="00013FE6" w:rsidP="007A0AD4">
      <w:pPr>
        <w:pStyle w:val="waifutext"/>
        <w:jc w:val="both"/>
      </w:pPr>
      <w:r w:rsidRPr="00416E19">
        <w:t xml:space="preserve">Una dirección de red cuyos bits que identifican </w:t>
      </w:r>
      <w:proofErr w:type="gramStart"/>
      <w:r w:rsidRPr="00416E19">
        <w:t>al hosts</w:t>
      </w:r>
      <w:proofErr w:type="gramEnd"/>
      <w:r w:rsidRPr="00416E19">
        <w:t xml:space="preserve"> son todos 0 se utiliza para identificar a la propia red</w:t>
      </w:r>
    </w:p>
    <w:sectPr w:rsidR="00B9333B" w:rsidRPr="00416E19" w:rsidSect="00B44F9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F0EF5" w14:textId="77777777" w:rsidR="007E01CA" w:rsidRDefault="007E01CA" w:rsidP="00B44F9A">
      <w:pPr>
        <w:spacing w:after="0" w:line="240" w:lineRule="auto"/>
      </w:pPr>
      <w:r>
        <w:separator/>
      </w:r>
    </w:p>
  </w:endnote>
  <w:endnote w:type="continuationSeparator" w:id="0">
    <w:p w14:paraId="7BA7F96D" w14:textId="77777777" w:rsidR="007E01CA" w:rsidRDefault="007E01CA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5609F26F" w14:textId="77777777" w:rsidTr="00B44F9A">
      <w:trPr>
        <w:jc w:val="right"/>
      </w:trPr>
      <w:tc>
        <w:tcPr>
          <w:tcW w:w="4795" w:type="dxa"/>
          <w:vAlign w:val="center"/>
        </w:tcPr>
        <w:p w14:paraId="743831BA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AD8B0F8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A66C15" w14:textId="77777777" w:rsidR="00B44F9A" w:rsidRDefault="00B44F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27409" w14:textId="77777777" w:rsidR="007E01CA" w:rsidRDefault="007E01CA" w:rsidP="00B44F9A">
      <w:pPr>
        <w:spacing w:after="0" w:line="240" w:lineRule="auto"/>
      </w:pPr>
      <w:r>
        <w:separator/>
      </w:r>
    </w:p>
  </w:footnote>
  <w:footnote w:type="continuationSeparator" w:id="0">
    <w:p w14:paraId="7013F520" w14:textId="77777777" w:rsidR="007E01CA" w:rsidRDefault="007E01CA" w:rsidP="00B4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CC62"/>
      </v:shape>
    </w:pict>
  </w:numPicBullet>
  <w:abstractNum w:abstractNumId="0" w15:restartNumberingAfterBreak="0">
    <w:nsid w:val="1B0B395F"/>
    <w:multiLevelType w:val="hybridMultilevel"/>
    <w:tmpl w:val="ABCA0E2A"/>
    <w:lvl w:ilvl="0" w:tplc="CCE632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36F23"/>
    <w:multiLevelType w:val="hybridMultilevel"/>
    <w:tmpl w:val="BDAE3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2360"/>
    <w:multiLevelType w:val="hybridMultilevel"/>
    <w:tmpl w:val="992CD8F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6"/>
    <w:rsid w:val="00013FE6"/>
    <w:rsid w:val="0009761D"/>
    <w:rsid w:val="000C74ED"/>
    <w:rsid w:val="000D4582"/>
    <w:rsid w:val="000E6687"/>
    <w:rsid w:val="00164043"/>
    <w:rsid w:val="001C1AC5"/>
    <w:rsid w:val="001F3F3E"/>
    <w:rsid w:val="002A12B8"/>
    <w:rsid w:val="002B5E16"/>
    <w:rsid w:val="002E4586"/>
    <w:rsid w:val="002F2479"/>
    <w:rsid w:val="0031797A"/>
    <w:rsid w:val="003A30B3"/>
    <w:rsid w:val="003A758E"/>
    <w:rsid w:val="00416E19"/>
    <w:rsid w:val="00425768"/>
    <w:rsid w:val="00436097"/>
    <w:rsid w:val="00475B1A"/>
    <w:rsid w:val="004962E0"/>
    <w:rsid w:val="004B0481"/>
    <w:rsid w:val="004C275F"/>
    <w:rsid w:val="004E374F"/>
    <w:rsid w:val="004F0C5C"/>
    <w:rsid w:val="00555552"/>
    <w:rsid w:val="00646D3B"/>
    <w:rsid w:val="006F3E74"/>
    <w:rsid w:val="00703A98"/>
    <w:rsid w:val="0070644A"/>
    <w:rsid w:val="00717DCE"/>
    <w:rsid w:val="00722D18"/>
    <w:rsid w:val="00741A1D"/>
    <w:rsid w:val="00784BFD"/>
    <w:rsid w:val="007A0AD4"/>
    <w:rsid w:val="007A49F4"/>
    <w:rsid w:val="007E01CA"/>
    <w:rsid w:val="008132E5"/>
    <w:rsid w:val="00816D95"/>
    <w:rsid w:val="008300D2"/>
    <w:rsid w:val="008768C2"/>
    <w:rsid w:val="00882D1F"/>
    <w:rsid w:val="008D2AB8"/>
    <w:rsid w:val="00901C94"/>
    <w:rsid w:val="009531F3"/>
    <w:rsid w:val="009B0ED4"/>
    <w:rsid w:val="009C252B"/>
    <w:rsid w:val="009C4E4F"/>
    <w:rsid w:val="00A01F73"/>
    <w:rsid w:val="00A05A01"/>
    <w:rsid w:val="00A5248E"/>
    <w:rsid w:val="00A63182"/>
    <w:rsid w:val="00A84FEB"/>
    <w:rsid w:val="00A9183B"/>
    <w:rsid w:val="00A96C8D"/>
    <w:rsid w:val="00AF62FB"/>
    <w:rsid w:val="00B12E06"/>
    <w:rsid w:val="00B40F6D"/>
    <w:rsid w:val="00B44F9A"/>
    <w:rsid w:val="00B740DF"/>
    <w:rsid w:val="00B9333B"/>
    <w:rsid w:val="00BA7BB3"/>
    <w:rsid w:val="00BD0A4A"/>
    <w:rsid w:val="00C27B6C"/>
    <w:rsid w:val="00C7677F"/>
    <w:rsid w:val="00CC1F5D"/>
    <w:rsid w:val="00CD5D6A"/>
    <w:rsid w:val="00D457FB"/>
    <w:rsid w:val="00D46A71"/>
    <w:rsid w:val="00D55E12"/>
    <w:rsid w:val="00D947BD"/>
    <w:rsid w:val="00DC0DF9"/>
    <w:rsid w:val="00DD5A92"/>
    <w:rsid w:val="00E063D2"/>
    <w:rsid w:val="00E163C5"/>
    <w:rsid w:val="00E52766"/>
    <w:rsid w:val="00E63520"/>
    <w:rsid w:val="00E74780"/>
    <w:rsid w:val="00EC2EE0"/>
    <w:rsid w:val="00EF4AB1"/>
    <w:rsid w:val="00F02540"/>
    <w:rsid w:val="00F1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EDD"/>
  <w15:chartTrackingRefBased/>
  <w15:docId w15:val="{F0BE7D0C-18AB-42A2-8A49-88F17720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5E87A-7D6A-482F-9C5F-7F6511B7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1072</TotalTime>
  <Pages>1</Pages>
  <Words>1754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29</cp:revision>
  <dcterms:created xsi:type="dcterms:W3CDTF">2022-01-11T17:08:00Z</dcterms:created>
  <dcterms:modified xsi:type="dcterms:W3CDTF">2022-03-14T06:46:00Z</dcterms:modified>
</cp:coreProperties>
</file>