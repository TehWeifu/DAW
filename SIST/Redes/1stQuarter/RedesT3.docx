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5672" w14:textId="7221471F" w:rsidR="0077407A" w:rsidRDefault="00720570" w:rsidP="00720570">
      <w:pPr>
        <w:pStyle w:val="waifumain"/>
        <w:rPr>
          <w:sz w:val="144"/>
          <w:szCs w:val="144"/>
        </w:rPr>
      </w:pPr>
      <w:r w:rsidRPr="00720570">
        <w:rPr>
          <w:sz w:val="144"/>
          <w:szCs w:val="144"/>
        </w:rPr>
        <w:t xml:space="preserve">Redes: </w:t>
      </w:r>
      <w:proofErr w:type="spellStart"/>
      <w:r w:rsidRPr="00720570">
        <w:rPr>
          <w:sz w:val="144"/>
          <w:szCs w:val="144"/>
        </w:rPr>
        <w:t>Tema</w:t>
      </w:r>
      <w:proofErr w:type="spellEnd"/>
      <w:r w:rsidRPr="00720570">
        <w:rPr>
          <w:sz w:val="144"/>
          <w:szCs w:val="144"/>
        </w:rPr>
        <w:t xml:space="preserve"> 3</w:t>
      </w:r>
    </w:p>
    <w:p w14:paraId="01B27710" w14:textId="409A524C" w:rsidR="00720570" w:rsidRDefault="00720570" w:rsidP="00267B42">
      <w:pPr>
        <w:pStyle w:val="waifutitle"/>
        <w:numPr>
          <w:ilvl w:val="0"/>
          <w:numId w:val="1"/>
        </w:numPr>
        <w:jc w:val="both"/>
      </w:pPr>
      <w:r>
        <w:t>Enlace de datos</w:t>
      </w:r>
    </w:p>
    <w:p w14:paraId="7B5406C5" w14:textId="175A0564" w:rsidR="00720570" w:rsidRDefault="00720570" w:rsidP="00267B42">
      <w:pPr>
        <w:pStyle w:val="waifutext"/>
        <w:jc w:val="both"/>
      </w:pPr>
      <w:r>
        <w:t>En la capa de enlace de datos se establecen los protocolos para enviar información de forma fiable entre dos notos conectados directamente (ya sea a través de cable o mediante antenas).</w:t>
      </w:r>
    </w:p>
    <w:p w14:paraId="5DC1C6B7" w14:textId="71EE5860" w:rsidR="00720570" w:rsidRDefault="00720570" w:rsidP="00267B42">
      <w:pPr>
        <w:pStyle w:val="waifutext"/>
        <w:jc w:val="both"/>
      </w:pPr>
      <w:r>
        <w:t xml:space="preserve">Se encarga de controlar y corregir los posibles errores causados por interferencias gracias a un </w:t>
      </w:r>
      <w:proofErr w:type="spellStart"/>
      <w:r>
        <w:t>checksum</w:t>
      </w:r>
      <w:proofErr w:type="spellEnd"/>
      <w:r>
        <w:t xml:space="preserve"> y asegurar el mejor flujo de información.</w:t>
      </w:r>
    </w:p>
    <w:p w14:paraId="2DE47341" w14:textId="14FBEB45" w:rsidR="00720570" w:rsidRDefault="00720570" w:rsidP="00267B42">
      <w:pPr>
        <w:pStyle w:val="waifutext"/>
        <w:jc w:val="both"/>
      </w:pPr>
      <w:r>
        <w:t>El protocolo más conocido es el Ethernet (actúa en las capas 1 y 2 del modelo OSI). Antiguamente también era utilizado en protocolo PPP</w:t>
      </w:r>
    </w:p>
    <w:p w14:paraId="1F7D6A98" w14:textId="77777777" w:rsidR="00720570" w:rsidRDefault="00720570" w:rsidP="00267B42">
      <w:pPr>
        <w:pStyle w:val="waifutext"/>
        <w:jc w:val="both"/>
      </w:pPr>
    </w:p>
    <w:p w14:paraId="045475A7" w14:textId="296F095C" w:rsidR="00720570" w:rsidRDefault="00720570" w:rsidP="00267B42">
      <w:pPr>
        <w:pStyle w:val="waifutitle"/>
        <w:numPr>
          <w:ilvl w:val="0"/>
          <w:numId w:val="1"/>
        </w:numPr>
        <w:jc w:val="both"/>
      </w:pPr>
      <w:r>
        <w:t>Tarjetas de red</w:t>
      </w:r>
    </w:p>
    <w:p w14:paraId="23C6D47B" w14:textId="6D9F98F7" w:rsidR="00720570" w:rsidRDefault="00720570" w:rsidP="008B35E2">
      <w:pPr>
        <w:pStyle w:val="waifutext"/>
        <w:jc w:val="both"/>
      </w:pPr>
      <w:r>
        <w:t>Los adaptadores de red permiten la comunicación entre dispositivos de manera física. Entre ellos se conectan cables o disponen de antenas. A día de hoy es común encontrar los adaptadores de red integrados en los equipos. Por ejemplo, en placas base.</w:t>
      </w:r>
    </w:p>
    <w:p w14:paraId="1EBC2DC6" w14:textId="77777777" w:rsidR="00720570" w:rsidRDefault="00720570" w:rsidP="008B35E2">
      <w:pPr>
        <w:pStyle w:val="waifutext"/>
        <w:jc w:val="both"/>
      </w:pPr>
    </w:p>
    <w:p w14:paraId="406AEC87" w14:textId="1333D945" w:rsidR="00720570" w:rsidRDefault="00720570" w:rsidP="008B35E2">
      <w:pPr>
        <w:pStyle w:val="waifutitle"/>
        <w:numPr>
          <w:ilvl w:val="0"/>
          <w:numId w:val="1"/>
        </w:numPr>
        <w:jc w:val="both"/>
      </w:pPr>
      <w:r>
        <w:t>Hub</w:t>
      </w:r>
    </w:p>
    <w:p w14:paraId="6839A0EE" w14:textId="7EAE9B58" w:rsidR="00720570" w:rsidRDefault="00720570" w:rsidP="008B35E2">
      <w:pPr>
        <w:pStyle w:val="waifutext"/>
        <w:jc w:val="both"/>
      </w:pPr>
      <w:r>
        <w:t xml:space="preserve">Los </w:t>
      </w:r>
      <w:r w:rsidR="00267B42">
        <w:t>concentradores</w:t>
      </w:r>
      <w:r>
        <w:t xml:space="preserve"> o hubs son dispositivos que permiten centralizar el </w:t>
      </w:r>
      <w:r w:rsidR="00267B42">
        <w:t>cableado</w:t>
      </w:r>
      <w:r>
        <w:t xml:space="preserve"> de una red, permitiendo interconectar varios </w:t>
      </w:r>
      <w:r w:rsidR="00267B42">
        <w:t>dispositivos. Este dispositivo recibe una señal y la reenvía a través de todos sus puertos por lo que la red se comporta como una topología en bus, esto conlleva que los dispositivos tengan que compartir el ancho de banda y puedan leer mensajes que no van destinado hacia ellos (inseguro).</w:t>
      </w:r>
    </w:p>
    <w:p w14:paraId="0B8A7296" w14:textId="595AA275" w:rsidR="00267B42" w:rsidRDefault="00267B42" w:rsidP="008B35E2">
      <w:pPr>
        <w:pStyle w:val="waifutext"/>
        <w:jc w:val="both"/>
      </w:pPr>
    </w:p>
    <w:p w14:paraId="051744AA" w14:textId="4941D58C" w:rsidR="00267B42" w:rsidRDefault="00267B42" w:rsidP="008B35E2">
      <w:pPr>
        <w:pStyle w:val="waifutitle"/>
        <w:numPr>
          <w:ilvl w:val="0"/>
          <w:numId w:val="1"/>
        </w:numPr>
        <w:jc w:val="both"/>
      </w:pPr>
      <w:r>
        <w:t>Switch</w:t>
      </w:r>
    </w:p>
    <w:p w14:paraId="7DAA4581" w14:textId="367FDBA4" w:rsidR="00267B42" w:rsidRDefault="00267B42" w:rsidP="008B35E2">
      <w:pPr>
        <w:pStyle w:val="waifutext"/>
        <w:jc w:val="both"/>
      </w:pPr>
      <w:r>
        <w:t xml:space="preserve">Los </w:t>
      </w:r>
      <w:r w:rsidR="00581F5D">
        <w:t>conmutadores</w:t>
      </w:r>
      <w:r>
        <w:t xml:space="preserve"> o Switches son dispositivos que permiten centralizar el cableado de una red, permitiendo interconectar varios </w:t>
      </w:r>
      <w:r w:rsidR="00581F5D">
        <w:t>dispositivos</w:t>
      </w:r>
      <w:r>
        <w:t xml:space="preserve">. Este dispositivo asocia a cada uno de sus puertos la dirección MAC del dispositivo conectado a dicho puerto, </w:t>
      </w:r>
      <w:r w:rsidR="00581F5D">
        <w:t>reenviando</w:t>
      </w:r>
      <w:r>
        <w:t xml:space="preserve"> la información recibida únicamente </w:t>
      </w:r>
      <w:r w:rsidR="00581F5D">
        <w:t>al puerto correspondiente, esta red se comporta como una topología en estrella.</w:t>
      </w:r>
    </w:p>
    <w:p w14:paraId="6219ED94" w14:textId="77777777" w:rsidR="00581F5D" w:rsidRPr="00267B42" w:rsidRDefault="00581F5D" w:rsidP="008B35E2">
      <w:pPr>
        <w:pStyle w:val="waifutext"/>
        <w:jc w:val="both"/>
      </w:pPr>
    </w:p>
    <w:p w14:paraId="22C967EF" w14:textId="17BC4027" w:rsidR="00267B42" w:rsidRDefault="00267B42" w:rsidP="008B35E2">
      <w:pPr>
        <w:pStyle w:val="waifutitle"/>
        <w:numPr>
          <w:ilvl w:val="0"/>
          <w:numId w:val="1"/>
        </w:numPr>
        <w:jc w:val="both"/>
      </w:pPr>
      <w:r>
        <w:t>WAP</w:t>
      </w:r>
    </w:p>
    <w:p w14:paraId="2BF5D589" w14:textId="1B6608C4" w:rsidR="00581F5D" w:rsidRDefault="00581F5D" w:rsidP="008B35E2">
      <w:pPr>
        <w:pStyle w:val="waifutext"/>
        <w:jc w:val="both"/>
      </w:pPr>
      <w:r>
        <w:t>Los Wireless Access Point son dispositivos que permiten interconectar varios dispositivos inalámbricos entre sí. Este dispositivo se puede conectar a una red cableada para transmitir datos entre los dispositivos de la red cableada y la red inalámbrica</w:t>
      </w:r>
    </w:p>
    <w:p w14:paraId="346B1847" w14:textId="77777777" w:rsidR="00581F5D" w:rsidRPr="00581F5D" w:rsidRDefault="00581F5D" w:rsidP="008B35E2">
      <w:pPr>
        <w:pStyle w:val="waifutext"/>
        <w:jc w:val="both"/>
      </w:pPr>
    </w:p>
    <w:p w14:paraId="6AE7B483" w14:textId="51E4F17F" w:rsidR="00267B42" w:rsidRPr="00720570" w:rsidRDefault="00267B42" w:rsidP="008B35E2">
      <w:pPr>
        <w:pStyle w:val="waifutitle"/>
        <w:numPr>
          <w:ilvl w:val="0"/>
          <w:numId w:val="1"/>
        </w:numPr>
        <w:jc w:val="both"/>
      </w:pPr>
      <w:r>
        <w:lastRenderedPageBreak/>
        <w:t>Dirección MAC</w:t>
      </w:r>
    </w:p>
    <w:p w14:paraId="7A1FEDBC" w14:textId="075D8383" w:rsidR="00720570" w:rsidRDefault="00581F5D" w:rsidP="008B35E2">
      <w:pPr>
        <w:pStyle w:val="waifutext"/>
        <w:jc w:val="both"/>
      </w:pPr>
      <w:r>
        <w:t>La dirección MAC es un código de 48 bits que identifica de manera única un adaptador de red. Este código esta formado por 3 pares de dígitos en hexadecimal para identificar al fabricante y 3 pares de dígitos en hexadecimal para identifica</w:t>
      </w:r>
      <w:r w:rsidR="008B35E2">
        <w:t>r el adaptador de red.</w:t>
      </w:r>
    </w:p>
    <w:p w14:paraId="298AEE2A" w14:textId="1AA4B5CC" w:rsidR="008B35E2" w:rsidRPr="00720570" w:rsidRDefault="008B35E2" w:rsidP="008B35E2">
      <w:pPr>
        <w:pStyle w:val="waifutext"/>
        <w:numPr>
          <w:ilvl w:val="0"/>
          <w:numId w:val="2"/>
        </w:numPr>
        <w:jc w:val="both"/>
      </w:pPr>
      <w:r>
        <w:t xml:space="preserve">Para conocer la dirección MAC a través del terminal de Windows hay que utilizar el comando →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</w:p>
    <w:sectPr w:rsidR="008B35E2" w:rsidRPr="00720570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9C1A" w14:textId="77777777" w:rsidR="000920C7" w:rsidRDefault="000920C7" w:rsidP="00B44F9A">
      <w:pPr>
        <w:spacing w:after="0" w:line="240" w:lineRule="auto"/>
      </w:pPr>
      <w:r>
        <w:separator/>
      </w:r>
    </w:p>
  </w:endnote>
  <w:endnote w:type="continuationSeparator" w:id="0">
    <w:p w14:paraId="0D65738F" w14:textId="77777777" w:rsidR="000920C7" w:rsidRDefault="000920C7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6F84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416323E" w14:textId="77777777" w:rsidTr="00B44F9A">
      <w:trPr>
        <w:jc w:val="right"/>
      </w:trPr>
      <w:tc>
        <w:tcPr>
          <w:tcW w:w="4795" w:type="dxa"/>
          <w:vAlign w:val="center"/>
        </w:tcPr>
        <w:p w14:paraId="2F6AA75E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9A3984B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2922274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B564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2F09" w14:textId="77777777" w:rsidR="000920C7" w:rsidRDefault="000920C7" w:rsidP="00B44F9A">
      <w:pPr>
        <w:spacing w:after="0" w:line="240" w:lineRule="auto"/>
      </w:pPr>
      <w:r>
        <w:separator/>
      </w:r>
    </w:p>
  </w:footnote>
  <w:footnote w:type="continuationSeparator" w:id="0">
    <w:p w14:paraId="0D9ED96C" w14:textId="77777777" w:rsidR="000920C7" w:rsidRDefault="000920C7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CF8C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8ADB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58F8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1.25pt;height:11.25pt" o:bullet="t">
        <v:imagedata r:id="rId1" o:title="msoE7F1"/>
      </v:shape>
    </w:pict>
  </w:numPicBullet>
  <w:abstractNum w:abstractNumId="0" w15:restartNumberingAfterBreak="0">
    <w:nsid w:val="32BC137B"/>
    <w:multiLevelType w:val="hybridMultilevel"/>
    <w:tmpl w:val="2E10700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C1AEB"/>
    <w:multiLevelType w:val="hybridMultilevel"/>
    <w:tmpl w:val="B854E5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70"/>
    <w:rsid w:val="000920C7"/>
    <w:rsid w:val="0009761D"/>
    <w:rsid w:val="00164043"/>
    <w:rsid w:val="00267B42"/>
    <w:rsid w:val="002E4586"/>
    <w:rsid w:val="002F2479"/>
    <w:rsid w:val="003A30B3"/>
    <w:rsid w:val="00436097"/>
    <w:rsid w:val="004E374F"/>
    <w:rsid w:val="004F0C5C"/>
    <w:rsid w:val="00555552"/>
    <w:rsid w:val="00581F5D"/>
    <w:rsid w:val="00703A98"/>
    <w:rsid w:val="00720570"/>
    <w:rsid w:val="008B35E2"/>
    <w:rsid w:val="009C252B"/>
    <w:rsid w:val="00A05A01"/>
    <w:rsid w:val="00A84FEB"/>
    <w:rsid w:val="00B44F9A"/>
    <w:rsid w:val="00B740DF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397B"/>
  <w15:chartTrackingRefBased/>
  <w15:docId w15:val="{66D429FE-5623-497D-9310-444B975C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17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2021-12-06T12:10:00Z</dcterms:created>
  <dcterms:modified xsi:type="dcterms:W3CDTF">2021-12-06T12:27:00Z</dcterms:modified>
</cp:coreProperties>
</file>