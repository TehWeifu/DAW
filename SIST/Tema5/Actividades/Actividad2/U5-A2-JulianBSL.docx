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3B64" w14:textId="7F7E0784" w:rsidR="00490520" w:rsidRPr="00490520" w:rsidRDefault="00490520" w:rsidP="00490520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sz w:val="28"/>
          <w:szCs w:val="28"/>
          <w:lang w:val="ca-ES"/>
        </w:rPr>
      </w:pPr>
      <w:r w:rsidRPr="00490520">
        <w:rPr>
          <w:rFonts w:ascii="Arial" w:hAnsi="Arial" w:cs="Arial"/>
          <w:sz w:val="28"/>
          <w:szCs w:val="28"/>
          <w:lang w:val="ca-ES"/>
        </w:rPr>
        <w:t>Centro de Formación Profesional SOLVAM Sistemes Informàtics</w:t>
      </w:r>
    </w:p>
    <w:p w14:paraId="20F34239" w14:textId="2F405482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02C4B773" w14:textId="77777777" w:rsidR="00490520" w:rsidRPr="00490520" w:rsidRDefault="00490520" w:rsidP="00490520">
      <w:pPr>
        <w:pStyle w:val="Standard"/>
        <w:jc w:val="center"/>
        <w:rPr>
          <w:rStyle w:val="waifumainCar"/>
          <w:lang w:val="ca-ES"/>
        </w:rPr>
      </w:pPr>
      <w:r w:rsidRPr="00490520">
        <w:rPr>
          <w:rStyle w:val="waifumainCar"/>
          <w:lang w:val="ca-ES"/>
        </w:rPr>
        <w:t>Unitat 5. GNU LINUX</w:t>
      </w:r>
    </w:p>
    <w:p w14:paraId="51F6C3DC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705D022F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b/>
          <w:bCs/>
          <w:sz w:val="36"/>
          <w:szCs w:val="36"/>
          <w:u w:val="single"/>
          <w:lang w:val="ca-ES"/>
        </w:rPr>
      </w:pPr>
      <w:r w:rsidRPr="00490520">
        <w:rPr>
          <w:rFonts w:ascii="Arial" w:hAnsi="Arial" w:cs="Arial"/>
          <w:b/>
          <w:bCs/>
          <w:sz w:val="36"/>
          <w:szCs w:val="36"/>
          <w:u w:val="single"/>
          <w:lang w:val="ca-ES"/>
        </w:rPr>
        <w:t xml:space="preserve">Activitat 2 – COMODINS i EXPRESIONS REGULARS </w:t>
      </w:r>
    </w:p>
    <w:p w14:paraId="558D281B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23486901" w14:textId="55CA65E1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Crea un directori de prova anomenat test al teu home i entra dins d’ell.</w:t>
      </w:r>
    </w:p>
    <w:p w14:paraId="2BF112FF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5A728CFD" w14:textId="387DC518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alumno@1DAW15:~$ mkdir ./test</w:t>
      </w:r>
    </w:p>
    <w:p w14:paraId="4BFF00FE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7797A345" w14:textId="77777777" w:rsidR="00490520" w:rsidRP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alumno@1DAW15:~$ cd ./test</w:t>
      </w:r>
    </w:p>
    <w:p w14:paraId="0F5F7459" w14:textId="2DAD36C3" w:rsid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691AAD61" w14:textId="77777777" w:rsidR="007A1195" w:rsidRPr="00490520" w:rsidRDefault="007A1195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5BFF2B8F" w14:textId="1F3C1E6B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Crea els següents arxius: arxiu1 arxiu10 arxiu11 arxiu2 Arxiu2 Arxiu3 arxiu33 arxiuAB arxiua arxiuA arxiuAAA Fitxer01 fitxer01 inform33 arxiu- arxiu 2  (l’últim arxiu te 7 caràcters incloent un espai abans del 2)</w:t>
      </w:r>
    </w:p>
    <w:p w14:paraId="6736F3C0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7874F85C" w14:textId="0B3DE690" w:rsidR="007A1195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 xml:space="preserve">alumno@1DAW15:~/test$ touch arxiu1 arxiu10 arxiu11 arxiu2 Arxiu2 Arxiu3 arxiu33 arxiuAB </w:t>
      </w:r>
    </w:p>
    <w:p w14:paraId="60C2D689" w14:textId="77777777" w:rsidR="007A1195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4231EEAE" w14:textId="10D5E313" w:rsidR="00490520" w:rsidRP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arxiua arxiuA arxiuAAA Fitxer01 fitxer01 inform33 arxiu- "arxiu 2"</w:t>
      </w:r>
    </w:p>
    <w:p w14:paraId="109E7290" w14:textId="3F7A5A93" w:rsid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53F1884D" w14:textId="77777777" w:rsidR="007A1195" w:rsidRPr="00490520" w:rsidRDefault="007A1195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299DC0A0" w14:textId="064EFC92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(sempre amb ls) tots els arxius que comencen per arxiu.</w:t>
      </w:r>
    </w:p>
    <w:p w14:paraId="23F38A73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51132CD3" w14:textId="7406D613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arxiu*</w:t>
      </w:r>
    </w:p>
    <w:p w14:paraId="454F8A84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67AB8CB1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3B414DAC" w14:textId="40B13FBB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comencen per Arxiu.</w:t>
      </w:r>
    </w:p>
    <w:p w14:paraId="534DA47D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64AC238D" w14:textId="77777777" w:rsidR="00490520" w:rsidRP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Arxiu*</w:t>
      </w:r>
    </w:p>
    <w:p w14:paraId="3ADCD7C0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454DC06F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52DC3A70" w14:textId="1D7C031E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comencen per arxiu i terminen en un dígit.</w:t>
      </w:r>
    </w:p>
    <w:p w14:paraId="65BACBE7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4A2D485D" w14:textId="1781CE49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arxiu*[0-9]</w:t>
      </w:r>
    </w:p>
    <w:p w14:paraId="69D3824F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463E03C2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5422F980" w14:textId="6BD77A1C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comencen per arxiu i terminen en una lletra.</w:t>
      </w:r>
    </w:p>
    <w:p w14:paraId="5CCA7D0A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5F2BC4CB" w14:textId="723B0EF3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arxiu*[a-zA-Z]</w:t>
      </w:r>
    </w:p>
    <w:p w14:paraId="5EB982F3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3DEF4640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1F66D6ED" w14:textId="08E1988E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terminen en un guió</w:t>
      </w:r>
      <w:r w:rsidR="000A4A6E">
        <w:rPr>
          <w:rFonts w:ascii="Arial" w:hAnsi="Arial" w:cs="Arial"/>
          <w:lang w:val="ca-ES"/>
        </w:rPr>
        <w:t xml:space="preserve"> (</w:t>
      </w:r>
      <w:r w:rsidRPr="00490520">
        <w:rPr>
          <w:rFonts w:ascii="Arial" w:hAnsi="Arial" w:cs="Arial"/>
          <w:lang w:val="ca-ES"/>
        </w:rPr>
        <w:t>-</w:t>
      </w:r>
      <w:r w:rsidR="000A4A6E">
        <w:rPr>
          <w:rFonts w:ascii="Arial" w:hAnsi="Arial" w:cs="Arial"/>
          <w:lang w:val="ca-ES"/>
        </w:rPr>
        <w:t>)</w:t>
      </w:r>
      <w:r w:rsidRPr="00490520">
        <w:rPr>
          <w:rFonts w:ascii="Arial" w:hAnsi="Arial" w:cs="Arial"/>
          <w:lang w:val="ca-ES"/>
        </w:rPr>
        <w:t>.</w:t>
      </w:r>
    </w:p>
    <w:p w14:paraId="474FF520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617B9AD9" w14:textId="0DE19C17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*-</w:t>
      </w:r>
    </w:p>
    <w:p w14:paraId="232DE2D8" w14:textId="32642CB2" w:rsidR="007A1195" w:rsidRDefault="007A1195">
      <w:pPr>
        <w:rPr>
          <w:rFonts w:ascii="Arial" w:eastAsia="Noto Serif CJK SC" w:hAnsi="Arial" w:cs="Arial"/>
          <w:color w:val="4472C4" w:themeColor="accent1"/>
          <w:kern w:val="3"/>
          <w:sz w:val="24"/>
          <w:szCs w:val="24"/>
          <w:lang w:val="ca-ES" w:eastAsia="zh-CN" w:bidi="hi-IN"/>
        </w:rPr>
      </w:pPr>
      <w:r>
        <w:rPr>
          <w:rFonts w:ascii="Arial" w:hAnsi="Arial" w:cs="Arial"/>
          <w:color w:val="4472C4" w:themeColor="accent1"/>
          <w:lang w:val="ca-ES"/>
        </w:rPr>
        <w:br w:type="page"/>
      </w:r>
    </w:p>
    <w:p w14:paraId="6AF6FE41" w14:textId="13F63165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lastRenderedPageBreak/>
        <w:t xml:space="preserve">Llista tots els arxius que comencen per Arxiu i </w:t>
      </w:r>
      <w:r w:rsidR="00544DC9" w:rsidRPr="00490520">
        <w:rPr>
          <w:rFonts w:ascii="Arial" w:hAnsi="Arial" w:cs="Arial"/>
          <w:lang w:val="ca-ES"/>
        </w:rPr>
        <w:t>tinguin</w:t>
      </w:r>
      <w:r w:rsidRPr="00490520">
        <w:rPr>
          <w:rFonts w:ascii="Arial" w:hAnsi="Arial" w:cs="Arial"/>
          <w:lang w:val="ca-ES"/>
        </w:rPr>
        <w:t xml:space="preserve"> un dígit com a sisè caràcter.</w:t>
      </w:r>
    </w:p>
    <w:p w14:paraId="2084E47F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253EB0BC" w14:textId="2D3ADACA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Arxiu[0-9]*</w:t>
      </w:r>
    </w:p>
    <w:p w14:paraId="45E8495B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710ED28B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60B00BD1" w14:textId="7FF700DA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 xml:space="preserve">Llista tots els arxius que comencen per Arxiu i </w:t>
      </w:r>
      <w:r w:rsidR="00544DC9" w:rsidRPr="00490520">
        <w:rPr>
          <w:rFonts w:ascii="Arial" w:hAnsi="Arial" w:cs="Arial"/>
          <w:lang w:val="ca-ES"/>
        </w:rPr>
        <w:t>tinguin</w:t>
      </w:r>
      <w:r w:rsidRPr="00490520">
        <w:rPr>
          <w:rFonts w:ascii="Arial" w:hAnsi="Arial" w:cs="Arial"/>
          <w:lang w:val="ca-ES"/>
        </w:rPr>
        <w:t xml:space="preserve"> un dígit com a </w:t>
      </w:r>
      <w:r w:rsidR="00544DC9" w:rsidRPr="00490520">
        <w:rPr>
          <w:rFonts w:ascii="Arial" w:hAnsi="Arial" w:cs="Arial"/>
          <w:lang w:val="ca-ES"/>
        </w:rPr>
        <w:t>sisè</w:t>
      </w:r>
      <w:r w:rsidRPr="00490520">
        <w:rPr>
          <w:rFonts w:ascii="Arial" w:hAnsi="Arial" w:cs="Arial"/>
          <w:lang w:val="ca-ES"/>
        </w:rPr>
        <w:t xml:space="preserve"> caràcter acabant en ell.</w:t>
      </w:r>
    </w:p>
    <w:p w14:paraId="5CC22B5D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 xml:space="preserve"> </w:t>
      </w:r>
    </w:p>
    <w:p w14:paraId="200671D8" w14:textId="7B52F6F4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Arxiu[0-9]</w:t>
      </w:r>
    </w:p>
    <w:p w14:paraId="38D8F91C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lang w:val="ca-ES"/>
        </w:rPr>
      </w:pPr>
    </w:p>
    <w:p w14:paraId="324A23E4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614FB30C" w14:textId="7E14B955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comencen per una lletra i terminen en un número.</w:t>
      </w:r>
    </w:p>
    <w:p w14:paraId="4994CFAA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6CEF93B5" w14:textId="76D9746C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[a-zA-Z]*[0-9]</w:t>
      </w:r>
    </w:p>
    <w:p w14:paraId="0F54377E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3E02769F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7F8D92F1" w14:textId="1AEB4008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tinguen exactament sis caràcters.</w:t>
      </w:r>
    </w:p>
    <w:p w14:paraId="754B17F1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5CE26412" w14:textId="2CE191C0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??????</w:t>
      </w:r>
    </w:p>
    <w:p w14:paraId="64A13655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7425F98D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6FE38F74" w14:textId="4F812243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comencen amb a o A, i terminen en 3 o A.</w:t>
      </w:r>
    </w:p>
    <w:p w14:paraId="08035173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02586972" w14:textId="17AE54F1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[aA]*[3A]</w:t>
      </w:r>
    </w:p>
    <w:p w14:paraId="15FD50E9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14D1E487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5338C5AB" w14:textId="5418EF44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comencen amb lletra, i terminen en dígit.</w:t>
      </w:r>
    </w:p>
    <w:p w14:paraId="44040B8F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277EE756" w14:textId="3215A654" w:rsidR="001C7C20" w:rsidRDefault="00490520" w:rsidP="001C7C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[a-zA-Z]*[0-9]</w:t>
      </w:r>
    </w:p>
    <w:p w14:paraId="039ABA63" w14:textId="77777777" w:rsidR="007A1195" w:rsidRDefault="007A1195" w:rsidP="001C7C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4E16C84C" w14:textId="77777777" w:rsidR="001C7C20" w:rsidRDefault="001C7C20" w:rsidP="001C7C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7DF62406" w14:textId="1011CA54" w:rsidR="00490520" w:rsidRPr="00490520" w:rsidRDefault="00490520" w:rsidP="001C7C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 xml:space="preserve">Llista tots els arxius que comencen per a, </w:t>
      </w:r>
      <w:r w:rsidR="001C7C20" w:rsidRPr="00490520">
        <w:rPr>
          <w:rFonts w:ascii="Arial" w:hAnsi="Arial" w:cs="Arial"/>
          <w:lang w:val="ca-ES"/>
        </w:rPr>
        <w:t>tinguin</w:t>
      </w:r>
      <w:r w:rsidRPr="00490520">
        <w:rPr>
          <w:rFonts w:ascii="Arial" w:hAnsi="Arial" w:cs="Arial"/>
          <w:lang w:val="ca-ES"/>
        </w:rPr>
        <w:t xml:space="preserve"> r o M com a segon caràcter i terminen en un número.</w:t>
      </w:r>
    </w:p>
    <w:p w14:paraId="66D0F67C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798CDA12" w14:textId="61ED2195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a[rM]*[0-9]</w:t>
      </w:r>
    </w:p>
    <w:p w14:paraId="612E451E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lang w:val="ca-ES"/>
        </w:rPr>
      </w:pPr>
    </w:p>
    <w:p w14:paraId="2B96DB60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556ACF03" w14:textId="07C5231C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no comencen per la lletra A.</w:t>
      </w:r>
    </w:p>
    <w:p w14:paraId="7D947775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43B7CDBF" w14:textId="471E70A1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[!A]*</w:t>
      </w:r>
    </w:p>
    <w:p w14:paraId="75D3BD6E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7D5CF72B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72832434" w14:textId="37C0AC3A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comencen per una lletra majúscula.</w:t>
      </w:r>
    </w:p>
    <w:p w14:paraId="2C10DB33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1DB5F431" w14:textId="57172935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[A-Z]*</w:t>
      </w:r>
    </w:p>
    <w:p w14:paraId="2E94C706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lang w:val="ca-ES"/>
        </w:rPr>
      </w:pPr>
    </w:p>
    <w:p w14:paraId="6865CC46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245A766B" w14:textId="4F782194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>Llista tots els arxius que comencen per una lletra minúscula entre la A i la F.</w:t>
      </w:r>
    </w:p>
    <w:p w14:paraId="3D7DAA4F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18FB5E76" w14:textId="1CA3F2D2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[a-f]*</w:t>
      </w:r>
    </w:p>
    <w:p w14:paraId="58A71A42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7E638C76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4C108287" w14:textId="07FAC926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lastRenderedPageBreak/>
        <w:t>Llista tots els arxius que terminen per una lletra minúscula.</w:t>
      </w:r>
    </w:p>
    <w:p w14:paraId="306C5208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4693C057" w14:textId="1DA74A1E" w:rsid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alumno@1DAW15:~/test$ ls *[a-z]</w:t>
      </w:r>
    </w:p>
    <w:p w14:paraId="35D32935" w14:textId="77777777" w:rsidR="007A1195" w:rsidRPr="00490520" w:rsidRDefault="007A1195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</w:p>
    <w:p w14:paraId="2D46B5BA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0CB67E89" w14:textId="5FFBC4F9" w:rsidR="00490520" w:rsidRPr="00490520" w:rsidRDefault="00490520" w:rsidP="0049052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 w:rsidRPr="00490520">
        <w:rPr>
          <w:rFonts w:ascii="Arial" w:hAnsi="Arial" w:cs="Arial"/>
          <w:lang w:val="ca-ES"/>
        </w:rPr>
        <w:t xml:space="preserve">Si has tingut problemes fent els últims tres exercicis busca informació a Internet sobre la variable $LANG de Linux. Si has trobat la solució, torna a fer-los a </w:t>
      </w:r>
      <w:r w:rsidR="00544DC9" w:rsidRPr="00490520">
        <w:rPr>
          <w:rFonts w:ascii="Arial" w:hAnsi="Arial" w:cs="Arial"/>
          <w:lang w:val="ca-ES"/>
        </w:rPr>
        <w:t>vori</w:t>
      </w:r>
      <w:r w:rsidRPr="00490520">
        <w:rPr>
          <w:rFonts w:ascii="Arial" w:hAnsi="Arial" w:cs="Arial"/>
          <w:lang w:val="ca-ES"/>
        </w:rPr>
        <w:t xml:space="preserve"> si ha tingut efecte.</w:t>
      </w:r>
    </w:p>
    <w:p w14:paraId="5020F8B4" w14:textId="77777777" w:rsidR="00490520" w:rsidRPr="00490520" w:rsidRDefault="00490520" w:rsidP="00490520">
      <w:pPr>
        <w:pStyle w:val="Standard"/>
        <w:jc w:val="both"/>
        <w:rPr>
          <w:rFonts w:ascii="Arial" w:hAnsi="Arial" w:cs="Arial"/>
          <w:lang w:val="ca-ES"/>
        </w:rPr>
      </w:pPr>
    </w:p>
    <w:p w14:paraId="1BF1EE4E" w14:textId="4F0FA925" w:rsidR="00490520" w:rsidRPr="00490520" w:rsidRDefault="00490520" w:rsidP="00490520">
      <w:pPr>
        <w:pStyle w:val="Standard"/>
        <w:ind w:left="360"/>
        <w:jc w:val="both"/>
        <w:rPr>
          <w:rFonts w:ascii="Arial" w:hAnsi="Arial" w:cs="Arial"/>
          <w:color w:val="4472C4" w:themeColor="accent1"/>
          <w:lang w:val="ca-ES"/>
        </w:rPr>
      </w:pPr>
      <w:r w:rsidRPr="00490520">
        <w:rPr>
          <w:rFonts w:ascii="Arial" w:hAnsi="Arial" w:cs="Arial"/>
          <w:color w:val="4472C4" w:themeColor="accent1"/>
          <w:lang w:val="ca-ES"/>
        </w:rPr>
        <w:t>No he tingut cap problema.</w:t>
      </w:r>
    </w:p>
    <w:p w14:paraId="76F859FF" w14:textId="77777777" w:rsidR="0077407A" w:rsidRPr="00490520" w:rsidRDefault="0038106D" w:rsidP="00490520">
      <w:pPr>
        <w:jc w:val="both"/>
        <w:rPr>
          <w:rFonts w:ascii="Arial" w:hAnsi="Arial" w:cs="Arial"/>
          <w:sz w:val="24"/>
          <w:szCs w:val="24"/>
          <w:lang w:val="ca-ES"/>
        </w:rPr>
      </w:pPr>
    </w:p>
    <w:sectPr w:rsidR="0077407A" w:rsidRPr="00490520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AA57" w14:textId="77777777" w:rsidR="0038106D" w:rsidRDefault="0038106D" w:rsidP="00B44F9A">
      <w:pPr>
        <w:spacing w:after="0" w:line="240" w:lineRule="auto"/>
      </w:pPr>
      <w:r>
        <w:separator/>
      </w:r>
    </w:p>
  </w:endnote>
  <w:endnote w:type="continuationSeparator" w:id="0">
    <w:p w14:paraId="3375ACB5" w14:textId="77777777" w:rsidR="0038106D" w:rsidRDefault="0038106D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63212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194CBA48" w14:textId="77777777" w:rsidTr="00B44F9A">
      <w:trPr>
        <w:jc w:val="right"/>
      </w:trPr>
      <w:tc>
        <w:tcPr>
          <w:tcW w:w="4795" w:type="dxa"/>
          <w:vAlign w:val="center"/>
        </w:tcPr>
        <w:p w14:paraId="440FB1D0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9255C25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F931088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85862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4E82" w14:textId="77777777" w:rsidR="0038106D" w:rsidRDefault="0038106D" w:rsidP="00B44F9A">
      <w:pPr>
        <w:spacing w:after="0" w:line="240" w:lineRule="auto"/>
      </w:pPr>
      <w:r>
        <w:separator/>
      </w:r>
    </w:p>
  </w:footnote>
  <w:footnote w:type="continuationSeparator" w:id="0">
    <w:p w14:paraId="46AAF305" w14:textId="77777777" w:rsidR="0038106D" w:rsidRDefault="0038106D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6D3F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B000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63C2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2077B"/>
    <w:multiLevelType w:val="hybridMultilevel"/>
    <w:tmpl w:val="99D64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9AF"/>
    <w:multiLevelType w:val="hybridMultilevel"/>
    <w:tmpl w:val="A264640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20"/>
    <w:rsid w:val="0009761D"/>
    <w:rsid w:val="000A4A6E"/>
    <w:rsid w:val="000F007A"/>
    <w:rsid w:val="00164043"/>
    <w:rsid w:val="001C7C20"/>
    <w:rsid w:val="002E4586"/>
    <w:rsid w:val="002F2479"/>
    <w:rsid w:val="0038106D"/>
    <w:rsid w:val="003A30B3"/>
    <w:rsid w:val="00436097"/>
    <w:rsid w:val="00490520"/>
    <w:rsid w:val="004E374F"/>
    <w:rsid w:val="004F0C5C"/>
    <w:rsid w:val="00544DC9"/>
    <w:rsid w:val="00555552"/>
    <w:rsid w:val="00703A98"/>
    <w:rsid w:val="007A1195"/>
    <w:rsid w:val="009C252B"/>
    <w:rsid w:val="00A05A01"/>
    <w:rsid w:val="00A84FEB"/>
    <w:rsid w:val="00B44F9A"/>
    <w:rsid w:val="00B740DF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0EE2"/>
  <w15:chartTrackingRefBased/>
  <w15:docId w15:val="{6F7E6756-927A-43FA-B842-15671B94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49052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9</TotalTime>
  <Pages>3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5</cp:revision>
  <dcterms:created xsi:type="dcterms:W3CDTF">2022-03-09T18:48:00Z</dcterms:created>
  <dcterms:modified xsi:type="dcterms:W3CDTF">2022-03-09T18:59:00Z</dcterms:modified>
</cp:coreProperties>
</file>