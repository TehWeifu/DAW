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3EE1" w14:textId="2450C73F" w:rsidR="0077407A" w:rsidRPr="00F13127" w:rsidRDefault="00F13127" w:rsidP="00F13127">
      <w:pPr>
        <w:pStyle w:val="waifumain"/>
        <w:rPr>
          <w:sz w:val="144"/>
          <w:szCs w:val="144"/>
          <w:lang w:val="es-ES"/>
        </w:rPr>
      </w:pPr>
      <w:r w:rsidRPr="00F13127">
        <w:rPr>
          <w:sz w:val="144"/>
          <w:szCs w:val="144"/>
          <w:lang w:val="es-ES"/>
        </w:rPr>
        <w:t>SIST:</w:t>
      </w:r>
      <w:r w:rsidR="009B3F38" w:rsidRPr="00F13127">
        <w:rPr>
          <w:sz w:val="144"/>
          <w:szCs w:val="144"/>
          <w:lang w:val="es-ES"/>
        </w:rPr>
        <w:t xml:space="preserve"> </w:t>
      </w:r>
      <w:r w:rsidRPr="00F13127">
        <w:rPr>
          <w:sz w:val="144"/>
          <w:szCs w:val="144"/>
          <w:lang w:val="es-ES"/>
        </w:rPr>
        <w:t>T</w:t>
      </w:r>
      <w:r w:rsidR="009B3F38" w:rsidRPr="00F13127">
        <w:rPr>
          <w:sz w:val="144"/>
          <w:szCs w:val="144"/>
          <w:lang w:val="es-ES"/>
        </w:rPr>
        <w:t>ema 5</w:t>
      </w:r>
    </w:p>
    <w:p w14:paraId="10D4AD75" w14:textId="4A0F1F9F" w:rsidR="009B3F38" w:rsidRPr="006A63C3" w:rsidRDefault="009B3F38" w:rsidP="00F13127">
      <w:pPr>
        <w:jc w:val="both"/>
      </w:pPr>
    </w:p>
    <w:p w14:paraId="413CE07E" w14:textId="5FBEF5B3" w:rsidR="009B3F38" w:rsidRPr="006A63C3" w:rsidRDefault="008B70E4" w:rsidP="00F13127">
      <w:pPr>
        <w:pStyle w:val="waifutitle"/>
        <w:numPr>
          <w:ilvl w:val="0"/>
          <w:numId w:val="4"/>
        </w:numPr>
        <w:jc w:val="both"/>
      </w:pPr>
      <w:r w:rsidRPr="006A63C3">
        <w:t>UNIX</w:t>
      </w:r>
    </w:p>
    <w:p w14:paraId="2EB4C137" w14:textId="20B14290" w:rsidR="008B70E4" w:rsidRPr="006A63C3" w:rsidRDefault="008B70E4" w:rsidP="00F13127">
      <w:pPr>
        <w:pStyle w:val="waifutext"/>
        <w:jc w:val="both"/>
      </w:pPr>
      <w:r w:rsidRPr="006A63C3">
        <w:t>SO desarrollado por AT&amp;T en 1969, fue creado por Dennis Ritchie el cual también creó el lenguaje de programación C. En 1979 UNIX se cede a instituciones para que pueda ser investigado y mejorado.</w:t>
      </w:r>
    </w:p>
    <w:p w14:paraId="4B534D1A" w14:textId="55C1C087" w:rsidR="008B70E4" w:rsidRPr="006A63C3" w:rsidRDefault="008B70E4" w:rsidP="00F13127">
      <w:pPr>
        <w:pStyle w:val="waifutitle"/>
        <w:ind w:left="360"/>
        <w:jc w:val="both"/>
      </w:pPr>
    </w:p>
    <w:p w14:paraId="0503CBF8" w14:textId="39E9B047" w:rsidR="008B70E4" w:rsidRPr="006A63C3" w:rsidRDefault="008B70E4" w:rsidP="00F13127">
      <w:pPr>
        <w:pStyle w:val="waifutitle"/>
        <w:numPr>
          <w:ilvl w:val="0"/>
          <w:numId w:val="4"/>
        </w:numPr>
        <w:jc w:val="both"/>
      </w:pPr>
      <w:r w:rsidRPr="006A63C3">
        <w:t>SW libre</w:t>
      </w:r>
    </w:p>
    <w:p w14:paraId="551C57E7" w14:textId="7352E3D1" w:rsidR="008B70E4" w:rsidRPr="006A63C3" w:rsidRDefault="008B70E4" w:rsidP="00F13127">
      <w:pPr>
        <w:pStyle w:val="waifutext"/>
        <w:jc w:val="both"/>
      </w:pPr>
      <w:r w:rsidRPr="006A63C3">
        <w:t xml:space="preserve">Es importante destacar que SW libre no significa lo mismo que SW gratuito. El SW Libre tiene los siguientes elementos: </w:t>
      </w:r>
    </w:p>
    <w:p w14:paraId="4DFAB3A0" w14:textId="788DA07C" w:rsidR="008B70E4" w:rsidRPr="006A63C3" w:rsidRDefault="008B70E4" w:rsidP="00F13127">
      <w:pPr>
        <w:pStyle w:val="waifutext"/>
        <w:numPr>
          <w:ilvl w:val="0"/>
          <w:numId w:val="5"/>
        </w:numPr>
        <w:jc w:val="both"/>
      </w:pPr>
      <w:r w:rsidRPr="006A63C3">
        <w:t>Dominio público: es necesario aceptar una licencia</w:t>
      </w:r>
    </w:p>
    <w:p w14:paraId="6C52BC97" w14:textId="56D50E0F" w:rsidR="008B70E4" w:rsidRPr="006A63C3" w:rsidRDefault="008B70E4" w:rsidP="00F13127">
      <w:pPr>
        <w:pStyle w:val="waifutext"/>
        <w:numPr>
          <w:ilvl w:val="0"/>
          <w:numId w:val="5"/>
        </w:numPr>
        <w:jc w:val="both"/>
      </w:pPr>
      <w:r w:rsidRPr="006A63C3">
        <w:t>No es anónimo, se reconoce a los autores y encargados del mantenimiento. Tiene derechos de autor (copyleft)</w:t>
      </w:r>
    </w:p>
    <w:p w14:paraId="468934FC" w14:textId="51BBE913" w:rsidR="008B70E4" w:rsidRPr="006A63C3" w:rsidRDefault="008B70E4" w:rsidP="00F13127">
      <w:pPr>
        <w:pStyle w:val="waifutext"/>
        <w:jc w:val="both"/>
      </w:pPr>
      <w:r w:rsidRPr="006A63C3">
        <w:t>El SW libre tiene las siguientes características</w:t>
      </w:r>
    </w:p>
    <w:p w14:paraId="30E961A2" w14:textId="2C64A337" w:rsidR="008B70E4" w:rsidRPr="006A63C3" w:rsidRDefault="008B70E4" w:rsidP="00F13127">
      <w:pPr>
        <w:pStyle w:val="waifutext"/>
        <w:numPr>
          <w:ilvl w:val="0"/>
          <w:numId w:val="5"/>
        </w:numPr>
        <w:jc w:val="both"/>
      </w:pPr>
      <w:r w:rsidRPr="006A63C3">
        <w:t>No es propietario: no es necesario tener una autorización para poder utilizarlo</w:t>
      </w:r>
    </w:p>
    <w:p w14:paraId="2BD64D19" w14:textId="26926AB4" w:rsidR="008B70E4" w:rsidRPr="006A63C3" w:rsidRDefault="008B70E4" w:rsidP="00F13127">
      <w:pPr>
        <w:pStyle w:val="waifutext"/>
        <w:numPr>
          <w:ilvl w:val="0"/>
          <w:numId w:val="5"/>
        </w:numPr>
        <w:jc w:val="both"/>
      </w:pPr>
      <w:r w:rsidRPr="006A63C3">
        <w:t>Distribuible: se pueden hacer tantas copias como sea necesario</w:t>
      </w:r>
    </w:p>
    <w:p w14:paraId="5A144A5D" w14:textId="2EF44BEC" w:rsidR="008B70E4" w:rsidRPr="006A63C3" w:rsidRDefault="008B70E4" w:rsidP="00F13127">
      <w:pPr>
        <w:pStyle w:val="waifutext"/>
        <w:numPr>
          <w:ilvl w:val="0"/>
          <w:numId w:val="5"/>
        </w:numPr>
        <w:jc w:val="both"/>
      </w:pPr>
      <w:r w:rsidRPr="006A63C3">
        <w:t>Accesible: el código fuente está disponible</w:t>
      </w:r>
    </w:p>
    <w:p w14:paraId="6D11644A" w14:textId="3228689C" w:rsidR="008B70E4" w:rsidRPr="006A63C3" w:rsidRDefault="00F13127" w:rsidP="00F13127">
      <w:pPr>
        <w:pStyle w:val="waifutext"/>
        <w:numPr>
          <w:ilvl w:val="0"/>
          <w:numId w:val="5"/>
        </w:numPr>
        <w:jc w:val="both"/>
      </w:pPr>
      <w:r w:rsidRPr="006A63C3">
        <w:t>Modificable</w:t>
      </w:r>
      <w:r w:rsidR="008B70E4" w:rsidRPr="006A63C3">
        <w:t>: se puede modificar el código fuente</w:t>
      </w:r>
      <w:r w:rsidR="00A61E50" w:rsidRPr="006A63C3">
        <w:t>, cambiando el comportamiento del programa</w:t>
      </w:r>
    </w:p>
    <w:p w14:paraId="5135B9F8" w14:textId="2EC3765C" w:rsidR="00A61E50" w:rsidRPr="006A63C3" w:rsidRDefault="00F13127" w:rsidP="00F13127">
      <w:pPr>
        <w:pStyle w:val="waifutext"/>
        <w:numPr>
          <w:ilvl w:val="0"/>
          <w:numId w:val="5"/>
        </w:numPr>
        <w:jc w:val="both"/>
      </w:pPr>
      <w:r w:rsidRPr="006A63C3">
        <w:t>Reusable</w:t>
      </w:r>
      <w:r w:rsidR="00A61E50" w:rsidRPr="006A63C3">
        <w:t xml:space="preserve">: se puede aprovechar código ya escrito para crear </w:t>
      </w:r>
      <w:r w:rsidR="00CA4A9A" w:rsidRPr="006A63C3">
        <w:t>nuevo</w:t>
      </w:r>
      <w:r w:rsidR="00A61E50" w:rsidRPr="006A63C3">
        <w:t xml:space="preserve"> SW</w:t>
      </w:r>
    </w:p>
    <w:p w14:paraId="66A4051C" w14:textId="435B2284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Sin garantías: nadie puede asegurar el correcto funcionamiento. Normalmente el SW libre tiene detrás soporte para ayudar al usuario, ya sea de pago o a través de comunidades.</w:t>
      </w:r>
    </w:p>
    <w:p w14:paraId="7E772494" w14:textId="755FFF3D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Hereditario: un programa basado en código libre también ha de ser libre.</w:t>
      </w:r>
    </w:p>
    <w:p w14:paraId="7ECFB108" w14:textId="00C77313" w:rsidR="00A61E50" w:rsidRPr="006A63C3" w:rsidRDefault="00A61E50" w:rsidP="00F13127">
      <w:pPr>
        <w:pStyle w:val="waifutext"/>
        <w:jc w:val="both"/>
      </w:pPr>
    </w:p>
    <w:p w14:paraId="7E965A6B" w14:textId="5EBA8794" w:rsidR="00A61E50" w:rsidRPr="006A63C3" w:rsidRDefault="00F13127" w:rsidP="00F13127">
      <w:pPr>
        <w:pStyle w:val="waifutitle"/>
        <w:numPr>
          <w:ilvl w:val="0"/>
          <w:numId w:val="4"/>
        </w:numPr>
        <w:jc w:val="both"/>
      </w:pPr>
      <w:r w:rsidRPr="006A63C3">
        <w:t>Proyecto</w:t>
      </w:r>
      <w:r w:rsidR="00A61E50" w:rsidRPr="006A63C3">
        <w:t xml:space="preserve"> GNU</w:t>
      </w:r>
    </w:p>
    <w:p w14:paraId="246FD6F9" w14:textId="0B4E0255" w:rsidR="00A61E50" w:rsidRPr="006A63C3" w:rsidRDefault="00A61E50" w:rsidP="00F13127">
      <w:pPr>
        <w:pStyle w:val="waifutext"/>
        <w:jc w:val="both"/>
      </w:pPr>
      <w:r w:rsidRPr="006A63C3">
        <w:t xml:space="preserve">Richard Stallman inició en 1983 el </w:t>
      </w:r>
      <w:r w:rsidR="00F13127" w:rsidRPr="006A63C3">
        <w:t>proyecto</w:t>
      </w:r>
      <w:r w:rsidRPr="006A63C3">
        <w:t xml:space="preserve"> GNU. Su objetivo es crear un SO compatible con UNIX a base de SW libre y es por ello que utiliza una licencia GPL</w:t>
      </w:r>
    </w:p>
    <w:p w14:paraId="2A3A527D" w14:textId="1A7B44F4" w:rsidR="00A61E50" w:rsidRPr="006A63C3" w:rsidRDefault="00A61E50" w:rsidP="00F13127">
      <w:pPr>
        <w:pStyle w:val="waifutext"/>
        <w:jc w:val="both"/>
      </w:pPr>
    </w:p>
    <w:p w14:paraId="11041F10" w14:textId="1B44869B" w:rsidR="00A61E50" w:rsidRPr="006A63C3" w:rsidRDefault="00A61E50" w:rsidP="00F13127">
      <w:pPr>
        <w:pStyle w:val="waifutext"/>
        <w:jc w:val="both"/>
      </w:pPr>
    </w:p>
    <w:p w14:paraId="2EEC9A4A" w14:textId="7D4F8BC8" w:rsidR="00A61E50" w:rsidRPr="006A63C3" w:rsidRDefault="00A61E50" w:rsidP="00F13127">
      <w:pPr>
        <w:pStyle w:val="waifutext"/>
        <w:jc w:val="both"/>
      </w:pPr>
    </w:p>
    <w:p w14:paraId="3571F42B" w14:textId="314CC43D" w:rsidR="00A61E50" w:rsidRPr="006A63C3" w:rsidRDefault="00A61E50" w:rsidP="00F13127">
      <w:pPr>
        <w:pStyle w:val="waifutitle"/>
        <w:numPr>
          <w:ilvl w:val="0"/>
          <w:numId w:val="4"/>
        </w:numPr>
        <w:jc w:val="both"/>
      </w:pPr>
      <w:r w:rsidRPr="006A63C3">
        <w:br w:type="page"/>
      </w:r>
      <w:r w:rsidRPr="006A63C3">
        <w:lastRenderedPageBreak/>
        <w:t xml:space="preserve">Free Software </w:t>
      </w:r>
      <w:proofErr w:type="spellStart"/>
      <w:r w:rsidRPr="006A63C3">
        <w:t>Foundation</w:t>
      </w:r>
      <w:proofErr w:type="spellEnd"/>
      <w:r w:rsidRPr="006A63C3">
        <w:t xml:space="preserve"> (FSF)</w:t>
      </w:r>
    </w:p>
    <w:p w14:paraId="42108125" w14:textId="26C6262A" w:rsidR="00A61E50" w:rsidRPr="006A63C3" w:rsidRDefault="00A61E50" w:rsidP="00F13127">
      <w:pPr>
        <w:pStyle w:val="waifutext"/>
        <w:jc w:val="both"/>
      </w:pPr>
      <w:r w:rsidRPr="006A63C3">
        <w:t>Fue fundada por Richard Stallman en 1985 y promueve las siguientes 4 libertades</w:t>
      </w:r>
    </w:p>
    <w:p w14:paraId="73A2371D" w14:textId="6E095E11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Libertad de uso</w:t>
      </w:r>
    </w:p>
    <w:p w14:paraId="786AB359" w14:textId="7C36FE0F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Libertad de estudio</w:t>
      </w:r>
    </w:p>
    <w:p w14:paraId="64BD90E4" w14:textId="3A3BA37D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Libertad de distribución</w:t>
      </w:r>
    </w:p>
    <w:p w14:paraId="1CFBB9F8" w14:textId="21FB2C3D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Libertar de mejorar el código y publicarlo</w:t>
      </w:r>
    </w:p>
    <w:p w14:paraId="3BDCD18A" w14:textId="6A6619DD" w:rsidR="00A61E50" w:rsidRPr="006A63C3" w:rsidRDefault="00A61E50" w:rsidP="00F13127">
      <w:pPr>
        <w:pStyle w:val="waifutext"/>
        <w:jc w:val="both"/>
      </w:pPr>
      <w:r w:rsidRPr="006A63C3">
        <w:t>Es necesario el código fuente de una aplicación para aplicarle</w:t>
      </w:r>
      <w:r w:rsidR="00CA4A9A">
        <w:t xml:space="preserve"> la licencia</w:t>
      </w:r>
    </w:p>
    <w:p w14:paraId="2CE961E1" w14:textId="105CC464" w:rsidR="00A61E50" w:rsidRPr="006A63C3" w:rsidRDefault="00A61E50" w:rsidP="00F13127">
      <w:pPr>
        <w:pStyle w:val="waifutext"/>
        <w:jc w:val="both"/>
      </w:pPr>
    </w:p>
    <w:p w14:paraId="6569A0EC" w14:textId="77777777" w:rsidR="00A61E50" w:rsidRPr="006A63C3" w:rsidRDefault="00A61E50" w:rsidP="00F13127">
      <w:pPr>
        <w:pStyle w:val="waifutitle"/>
        <w:numPr>
          <w:ilvl w:val="0"/>
          <w:numId w:val="4"/>
        </w:numPr>
        <w:jc w:val="both"/>
      </w:pPr>
      <w:r w:rsidRPr="006A63C3">
        <w:t>Linux</w:t>
      </w:r>
    </w:p>
    <w:p w14:paraId="204F709A" w14:textId="5D52FDC6" w:rsidR="00A61E50" w:rsidRPr="006A63C3" w:rsidRDefault="00A61E50" w:rsidP="00F13127">
      <w:pPr>
        <w:pStyle w:val="waifutext"/>
        <w:jc w:val="both"/>
      </w:pPr>
      <w:r w:rsidRPr="006A63C3">
        <w:t>Linux es el núcleo (</w:t>
      </w:r>
      <w:proofErr w:type="spellStart"/>
      <w:r w:rsidRPr="006A63C3">
        <w:t>kernel</w:t>
      </w:r>
      <w:proofErr w:type="spellEnd"/>
      <w:r w:rsidRPr="006A63C3">
        <w:t xml:space="preserve">) de un SO tipo Linux, fue creado por Linus Torvalds en base a </w:t>
      </w:r>
      <w:proofErr w:type="spellStart"/>
      <w:r w:rsidRPr="006A63C3">
        <w:t>Minix</w:t>
      </w:r>
      <w:proofErr w:type="spellEnd"/>
      <w:r w:rsidRPr="006A63C3">
        <w:t xml:space="preserve"> y fue publicado con la licencia GPL.</w:t>
      </w:r>
    </w:p>
    <w:p w14:paraId="53DE6D32" w14:textId="7CF25BE2" w:rsidR="00A61E50" w:rsidRPr="006A63C3" w:rsidRDefault="00A61E50" w:rsidP="00F13127">
      <w:pPr>
        <w:pStyle w:val="waifutext"/>
        <w:jc w:val="both"/>
      </w:pPr>
      <w:r w:rsidRPr="006A63C3">
        <w:t>Tiene las siguientes características</w:t>
      </w:r>
    </w:p>
    <w:p w14:paraId="7C7BBCA8" w14:textId="29BF23E2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 xml:space="preserve">Estable: puede funcionas </w:t>
      </w:r>
      <w:r w:rsidR="00CA4A9A" w:rsidRPr="006A63C3">
        <w:t>años</w:t>
      </w:r>
      <w:r w:rsidRPr="006A63C3">
        <w:t xml:space="preserve"> de manera ininterrumpida</w:t>
      </w:r>
    </w:p>
    <w:p w14:paraId="54C1C4CA" w14:textId="4913202A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 xml:space="preserve">Seguro: </w:t>
      </w:r>
      <w:r w:rsidR="00CA4A9A" w:rsidRPr="006A63C3">
        <w:t>prácticamente</w:t>
      </w:r>
      <w:r w:rsidRPr="006A63C3">
        <w:t xml:space="preserve"> sin virus, un proceso no puede acceder a otras zonas de memoria que no le haya asignado el SO</w:t>
      </w:r>
    </w:p>
    <w:p w14:paraId="7A4DF6CE" w14:textId="27BF7E26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Multitarea</w:t>
      </w:r>
    </w:p>
    <w:p w14:paraId="785742CE" w14:textId="307EFD06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Multiusuario</w:t>
      </w:r>
    </w:p>
    <w:p w14:paraId="12BDA56D" w14:textId="1C87A2E4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Compatible: se puede migrar entre plataformas</w:t>
      </w:r>
    </w:p>
    <w:p w14:paraId="1A80BB4E" w14:textId="33226FB0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proofErr w:type="spellStart"/>
      <w:r w:rsidRPr="006A63C3">
        <w:t>Multi-arquitectura</w:t>
      </w:r>
      <w:proofErr w:type="spellEnd"/>
    </w:p>
    <w:p w14:paraId="0D18CC9F" w14:textId="12276F84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Rápido: gestiona de forma eficiente los recursos</w:t>
      </w:r>
    </w:p>
    <w:p w14:paraId="0DEDD4F3" w14:textId="480E92C1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Capacidad de red: fue diseñado con vistas a la red</w:t>
      </w:r>
    </w:p>
    <w:p w14:paraId="7220DFE9" w14:textId="4B239205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Elegante: modelo sencillo, extensible y modular</w:t>
      </w:r>
    </w:p>
    <w:p w14:paraId="2EA5B6EA" w14:textId="2666F478" w:rsidR="00A61E50" w:rsidRPr="006A63C3" w:rsidRDefault="00A61E50" w:rsidP="00F13127">
      <w:pPr>
        <w:pStyle w:val="waifutext"/>
        <w:jc w:val="both"/>
      </w:pPr>
    </w:p>
    <w:p w14:paraId="56BD61AE" w14:textId="1692AB8E" w:rsidR="00A61E50" w:rsidRPr="006A63C3" w:rsidRDefault="00A61E50" w:rsidP="00F13127">
      <w:pPr>
        <w:pStyle w:val="waifutitle"/>
        <w:numPr>
          <w:ilvl w:val="0"/>
          <w:numId w:val="4"/>
        </w:numPr>
        <w:jc w:val="both"/>
      </w:pPr>
      <w:r w:rsidRPr="006A63C3">
        <w:t>Distribuciones</w:t>
      </w:r>
    </w:p>
    <w:p w14:paraId="6A610A87" w14:textId="4340F81C" w:rsidR="00A61E50" w:rsidRPr="006A63C3" w:rsidRDefault="00A61E50" w:rsidP="00F13127">
      <w:pPr>
        <w:pStyle w:val="waifutext"/>
        <w:jc w:val="both"/>
      </w:pPr>
      <w:r w:rsidRPr="006A63C3">
        <w:t xml:space="preserve">Las distribuciones son recopilaciones de SW ya compilado y listo para ser instalado. Permiten instalar el sistema </w:t>
      </w:r>
      <w:proofErr w:type="spellStart"/>
      <w:r w:rsidRPr="006A63C3">
        <w:t>GNU+Linux</w:t>
      </w:r>
      <w:proofErr w:type="spellEnd"/>
      <w:r w:rsidRPr="006A63C3">
        <w:t xml:space="preserve"> al completo. Compuestos por SW libre mayoritariamente, </w:t>
      </w:r>
      <w:r w:rsidR="00B56945" w:rsidRPr="006A63C3">
        <w:t>aunque</w:t>
      </w:r>
      <w:r w:rsidRPr="006A63C3">
        <w:t xml:space="preserve"> no siempre es así ya que en ocasiones hay que pagar licencias.</w:t>
      </w:r>
    </w:p>
    <w:p w14:paraId="172657E1" w14:textId="6D7F835A" w:rsidR="00A61E50" w:rsidRPr="006A63C3" w:rsidRDefault="00A61E50" w:rsidP="00F13127">
      <w:pPr>
        <w:pStyle w:val="waifutext"/>
        <w:jc w:val="both"/>
      </w:pPr>
      <w:r w:rsidRPr="006A63C3">
        <w:t>Cada distribución contiene:</w:t>
      </w:r>
    </w:p>
    <w:p w14:paraId="4FDF0177" w14:textId="0B27C7EB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Paquetes: el código fuente</w:t>
      </w:r>
    </w:p>
    <w:p w14:paraId="102D3686" w14:textId="2A41CDFC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Documentación</w:t>
      </w:r>
    </w:p>
    <w:p w14:paraId="3988030E" w14:textId="0AEAD342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>Soporte: el cual puede ser gratuito o de pago</w:t>
      </w:r>
    </w:p>
    <w:p w14:paraId="6DB73B3A" w14:textId="26A01BFD" w:rsidR="00A61E50" w:rsidRPr="006A63C3" w:rsidRDefault="00A61E50" w:rsidP="00F13127">
      <w:pPr>
        <w:pStyle w:val="waifutext"/>
        <w:numPr>
          <w:ilvl w:val="0"/>
          <w:numId w:val="5"/>
        </w:numPr>
        <w:jc w:val="both"/>
      </w:pPr>
      <w:r w:rsidRPr="006A63C3">
        <w:t xml:space="preserve">Actualizaciones: Linux </w:t>
      </w:r>
      <w:r w:rsidR="002711D5" w:rsidRPr="006A63C3">
        <w:t xml:space="preserve">es capaz de tener aplicaciones que sean </w:t>
      </w:r>
      <w:proofErr w:type="spellStart"/>
      <w:r w:rsidR="002711D5" w:rsidRPr="006A63C3">
        <w:t>auto-actualizables</w:t>
      </w:r>
      <w:proofErr w:type="spellEnd"/>
    </w:p>
    <w:p w14:paraId="675E86FC" w14:textId="034FAE65" w:rsidR="002711D5" w:rsidRPr="006A63C3" w:rsidRDefault="002711D5" w:rsidP="00F13127">
      <w:pPr>
        <w:pStyle w:val="waifutext"/>
        <w:jc w:val="both"/>
      </w:pPr>
      <w:r w:rsidRPr="006A63C3">
        <w:lastRenderedPageBreak/>
        <w:t>Las distribuciones más populares de Linux son:</w:t>
      </w:r>
    </w:p>
    <w:p w14:paraId="22E2062D" w14:textId="3A0922D8" w:rsidR="002711D5" w:rsidRPr="006A63C3" w:rsidRDefault="002711D5" w:rsidP="00F13127">
      <w:pPr>
        <w:pStyle w:val="waifutext"/>
        <w:numPr>
          <w:ilvl w:val="0"/>
          <w:numId w:val="5"/>
        </w:numPr>
        <w:jc w:val="both"/>
      </w:pPr>
      <w:proofErr w:type="spellStart"/>
      <w:r w:rsidRPr="006A63C3">
        <w:t>Slackwave</w:t>
      </w:r>
      <w:proofErr w:type="spellEnd"/>
      <w:r w:rsidRPr="006A63C3">
        <w:t>: una de las primeras, sencilla. No está gestionada por ninguna empresa sino por la comunidad.</w:t>
      </w:r>
    </w:p>
    <w:p w14:paraId="0B8A88F2" w14:textId="15A53801" w:rsidR="002711D5" w:rsidRPr="006A63C3" w:rsidRDefault="002711D5" w:rsidP="00F13127">
      <w:pPr>
        <w:pStyle w:val="waifutext"/>
        <w:numPr>
          <w:ilvl w:val="0"/>
          <w:numId w:val="5"/>
        </w:numPr>
        <w:jc w:val="both"/>
      </w:pPr>
      <w:r w:rsidRPr="006A63C3">
        <w:t>Debian: distribución de muy buena calidad, alta seguridad</w:t>
      </w:r>
    </w:p>
    <w:p w14:paraId="7E622A6B" w14:textId="213600A4" w:rsidR="002711D5" w:rsidRPr="006A63C3" w:rsidRDefault="002711D5" w:rsidP="00F13127">
      <w:pPr>
        <w:pStyle w:val="waifutext"/>
        <w:numPr>
          <w:ilvl w:val="0"/>
          <w:numId w:val="5"/>
        </w:numPr>
        <w:jc w:val="both"/>
      </w:pPr>
      <w:r w:rsidRPr="006A63C3">
        <w:t>Gentoo</w:t>
      </w:r>
    </w:p>
    <w:p w14:paraId="2FC346C1" w14:textId="0CE1199C" w:rsidR="002711D5" w:rsidRPr="006A63C3" w:rsidRDefault="002711D5" w:rsidP="00F13127">
      <w:pPr>
        <w:pStyle w:val="waifutext"/>
        <w:numPr>
          <w:ilvl w:val="0"/>
          <w:numId w:val="5"/>
        </w:numPr>
        <w:jc w:val="both"/>
      </w:pPr>
      <w:r w:rsidRPr="006A63C3">
        <w:t xml:space="preserve">Red </w:t>
      </w:r>
      <w:proofErr w:type="spellStart"/>
      <w:r w:rsidRPr="006A63C3">
        <w:t>Hat</w:t>
      </w:r>
      <w:proofErr w:type="spellEnd"/>
      <w:r w:rsidRPr="006A63C3">
        <w:t xml:space="preserve"> (Fedora): es de pago ya que dispone de SW comercial</w:t>
      </w:r>
    </w:p>
    <w:p w14:paraId="32A03D01" w14:textId="5DF351EA" w:rsidR="002711D5" w:rsidRPr="006A63C3" w:rsidRDefault="002711D5" w:rsidP="00F13127">
      <w:pPr>
        <w:pStyle w:val="waifutext"/>
        <w:numPr>
          <w:ilvl w:val="0"/>
          <w:numId w:val="5"/>
        </w:numPr>
        <w:jc w:val="both"/>
      </w:pPr>
      <w:r w:rsidRPr="006A63C3">
        <w:t>Open SUSE:</w:t>
      </w:r>
    </w:p>
    <w:p w14:paraId="0EBB7885" w14:textId="5F0427E1" w:rsidR="002711D5" w:rsidRPr="006A63C3" w:rsidRDefault="002711D5" w:rsidP="00F13127">
      <w:pPr>
        <w:pStyle w:val="waifutext"/>
        <w:numPr>
          <w:ilvl w:val="0"/>
          <w:numId w:val="5"/>
        </w:numPr>
        <w:jc w:val="both"/>
      </w:pPr>
      <w:r w:rsidRPr="006A63C3">
        <w:t xml:space="preserve">Linux </w:t>
      </w:r>
      <w:proofErr w:type="spellStart"/>
      <w:r w:rsidRPr="006A63C3">
        <w:t>Mint</w:t>
      </w:r>
      <w:proofErr w:type="spellEnd"/>
      <w:r w:rsidRPr="006A63C3">
        <w:t>: SO moderno. Buen primer paso para venir de Windows</w:t>
      </w:r>
    </w:p>
    <w:p w14:paraId="57FCFE13" w14:textId="77777777" w:rsidR="002711D5" w:rsidRPr="006A63C3" w:rsidRDefault="002711D5" w:rsidP="00F13127">
      <w:pPr>
        <w:pStyle w:val="waifutext"/>
        <w:jc w:val="both"/>
      </w:pPr>
    </w:p>
    <w:p w14:paraId="4B98E7A6" w14:textId="1758CF39" w:rsidR="002711D5" w:rsidRPr="006A63C3" w:rsidRDefault="002711D5" w:rsidP="00F13127">
      <w:pPr>
        <w:pStyle w:val="waifutitle"/>
        <w:numPr>
          <w:ilvl w:val="0"/>
          <w:numId w:val="4"/>
        </w:numPr>
        <w:jc w:val="both"/>
      </w:pPr>
      <w:r w:rsidRPr="006A63C3">
        <w:t>Ubuntu</w:t>
      </w:r>
    </w:p>
    <w:p w14:paraId="136C90EE" w14:textId="73EBE42A" w:rsidR="002711D5" w:rsidRPr="006A63C3" w:rsidRDefault="002711D5" w:rsidP="00F13127">
      <w:pPr>
        <w:pStyle w:val="waifutext"/>
        <w:jc w:val="both"/>
      </w:pPr>
      <w:r w:rsidRPr="006A63C3">
        <w:t>Distribución de Linux controlada por Canonical, está basada en Debian y se utiliza tanto para PC como para servidores. Actualmente se encuentra en la versión 3</w:t>
      </w:r>
    </w:p>
    <w:p w14:paraId="3B9D1605" w14:textId="794D0F43" w:rsidR="002711D5" w:rsidRPr="006A63C3" w:rsidRDefault="002711D5" w:rsidP="00F13127">
      <w:pPr>
        <w:pStyle w:val="waifutext"/>
        <w:jc w:val="both"/>
      </w:pPr>
      <w:r w:rsidRPr="006A63C3">
        <w:t>Está enfocada a un usuario medio y es de código libre</w:t>
      </w:r>
    </w:p>
    <w:p w14:paraId="1C4F7FA5" w14:textId="4A96B35C" w:rsidR="002711D5" w:rsidRPr="006A63C3" w:rsidRDefault="002711D5" w:rsidP="00F13127">
      <w:pPr>
        <w:pStyle w:val="waifutext"/>
        <w:jc w:val="both"/>
      </w:pPr>
      <w:r w:rsidRPr="006A63C3">
        <w:t xml:space="preserve">Su empresa saca beneficio de este gracias a proporcionar soporte de pago. De todas </w:t>
      </w:r>
      <w:r w:rsidR="00B56945" w:rsidRPr="006A63C3">
        <w:t>formas,</w:t>
      </w:r>
      <w:r w:rsidRPr="006A63C3">
        <w:t xml:space="preserve"> los SO tipo Linux disponen de </w:t>
      </w:r>
      <w:r w:rsidR="00B56945" w:rsidRPr="006A63C3">
        <w:t>un gran volumen</w:t>
      </w:r>
      <w:r w:rsidRPr="006A63C3">
        <w:t xml:space="preserve"> de documentación de manera libre en Internet</w:t>
      </w:r>
    </w:p>
    <w:p w14:paraId="5FBC47AF" w14:textId="784512F8" w:rsidR="002711D5" w:rsidRPr="006A63C3" w:rsidRDefault="002711D5" w:rsidP="00F13127">
      <w:pPr>
        <w:pStyle w:val="waifutext"/>
        <w:jc w:val="both"/>
      </w:pPr>
      <w:r w:rsidRPr="006A63C3">
        <w:t xml:space="preserve">Existen derivaciones o </w:t>
      </w:r>
      <w:proofErr w:type="spellStart"/>
      <w:r w:rsidRPr="006A63C3">
        <w:t>flavors</w:t>
      </w:r>
      <w:proofErr w:type="spellEnd"/>
      <w:r w:rsidRPr="006A63C3">
        <w:t xml:space="preserve"> que consisten en pequeñas </w:t>
      </w:r>
      <w:r w:rsidR="00B56945" w:rsidRPr="006A63C3">
        <w:t>modificaciones</w:t>
      </w:r>
      <w:r w:rsidRPr="006A63C3">
        <w:t xml:space="preserve"> del SO que tienen su propia distribución</w:t>
      </w:r>
    </w:p>
    <w:p w14:paraId="2DDFDE5D" w14:textId="7B57024F" w:rsidR="002711D5" w:rsidRPr="006A63C3" w:rsidRDefault="002711D5" w:rsidP="00F13127">
      <w:pPr>
        <w:pStyle w:val="waifutext"/>
        <w:jc w:val="both"/>
      </w:pPr>
      <w:r w:rsidRPr="006A63C3">
        <w:t xml:space="preserve">Ubuntu saca 2 versiones al </w:t>
      </w:r>
      <w:r w:rsidR="00B56945" w:rsidRPr="006A63C3">
        <w:t>año</w:t>
      </w:r>
      <w:r w:rsidRPr="006A63C3">
        <w:t xml:space="preserve">, en abril y octubre. Las versiones de abril de </w:t>
      </w:r>
      <w:r w:rsidR="00B56945" w:rsidRPr="006A63C3">
        <w:t>años</w:t>
      </w:r>
      <w:r w:rsidRPr="006A63C3">
        <w:t xml:space="preserve"> pares se consideran LTS y Canonical </w:t>
      </w:r>
      <w:r w:rsidR="00B56945" w:rsidRPr="006A63C3">
        <w:t>asegura</w:t>
      </w:r>
      <w:r w:rsidRPr="006A63C3">
        <w:t xml:space="preserve"> un soporte de 5 </w:t>
      </w:r>
      <w:r w:rsidR="00B56945" w:rsidRPr="006A63C3">
        <w:t>años</w:t>
      </w:r>
      <w:r w:rsidRPr="006A63C3">
        <w:t>. Las que NO son LTS solo tienen soporte durante 9 meses</w:t>
      </w:r>
    </w:p>
    <w:p w14:paraId="46F4706D" w14:textId="5AB0E6C9" w:rsidR="002711D5" w:rsidRPr="006A63C3" w:rsidRDefault="002711D5" w:rsidP="00F13127">
      <w:pPr>
        <w:pStyle w:val="waifutext"/>
        <w:jc w:val="both"/>
      </w:pPr>
      <w:r w:rsidRPr="006A63C3">
        <w:t xml:space="preserve">A la hora de </w:t>
      </w:r>
      <w:r w:rsidR="00B56945" w:rsidRPr="006A63C3">
        <w:t>actualizar</w:t>
      </w:r>
      <w:r w:rsidRPr="006A63C3">
        <w:t xml:space="preserve"> el SO Ubuntu, las versiones LTS se pueden actualizar únicamente a versiones LTS, mientras que las NO LTS se pueden actualizar a cualquier versión</w:t>
      </w:r>
    </w:p>
    <w:p w14:paraId="0699560E" w14:textId="5E556446" w:rsidR="002711D5" w:rsidRPr="006A63C3" w:rsidRDefault="002711D5" w:rsidP="00F13127">
      <w:pPr>
        <w:pStyle w:val="waifutext"/>
        <w:jc w:val="both"/>
        <w:rPr>
          <w:b/>
          <w:bCs/>
          <w:u w:val="single"/>
        </w:rPr>
      </w:pPr>
      <w:r w:rsidRPr="006A63C3">
        <w:rPr>
          <w:b/>
          <w:bCs/>
          <w:u w:val="single"/>
        </w:rPr>
        <w:t>Interfaz usuario</w:t>
      </w:r>
    </w:p>
    <w:p w14:paraId="0CF4C5B9" w14:textId="78E002F4" w:rsidR="002711D5" w:rsidRPr="006A63C3" w:rsidRDefault="002711D5" w:rsidP="00F13127">
      <w:pPr>
        <w:pStyle w:val="waifutext"/>
        <w:jc w:val="both"/>
      </w:pPr>
      <w:r w:rsidRPr="006A63C3">
        <w:t>Existen dos tipos de utilizar el SO</w:t>
      </w:r>
    </w:p>
    <w:p w14:paraId="44DE435A" w14:textId="188385E3" w:rsidR="002711D5" w:rsidRPr="006A63C3" w:rsidRDefault="002711D5" w:rsidP="00F13127">
      <w:pPr>
        <w:pStyle w:val="waifutext"/>
        <w:numPr>
          <w:ilvl w:val="0"/>
          <w:numId w:val="5"/>
        </w:numPr>
        <w:jc w:val="both"/>
      </w:pPr>
      <w:r w:rsidRPr="006A63C3">
        <w:t>CLI (</w:t>
      </w:r>
      <w:proofErr w:type="spellStart"/>
      <w:r w:rsidRPr="006A63C3">
        <w:t>Comand</w:t>
      </w:r>
      <w:proofErr w:type="spellEnd"/>
      <w:r w:rsidRPr="006A63C3">
        <w:t xml:space="preserve">-Line </w:t>
      </w:r>
      <w:proofErr w:type="spellStart"/>
      <w:r w:rsidRPr="006A63C3">
        <w:t>Interpreter</w:t>
      </w:r>
      <w:proofErr w:type="spellEnd"/>
      <w:r w:rsidRPr="006A63C3">
        <w:t>): terminal que solo admite comandos de texto</w:t>
      </w:r>
    </w:p>
    <w:p w14:paraId="71059B53" w14:textId="301E753B" w:rsidR="002711D5" w:rsidRPr="006A63C3" w:rsidRDefault="002711D5" w:rsidP="00F13127">
      <w:pPr>
        <w:pStyle w:val="waifutext"/>
        <w:numPr>
          <w:ilvl w:val="0"/>
          <w:numId w:val="5"/>
        </w:numPr>
        <w:jc w:val="both"/>
      </w:pPr>
      <w:r w:rsidRPr="006A63C3">
        <w:t>GUI: son más amigables para él usuario ya que disponen de elementos gráficos, pero a su vez consumen más recursos que las CLI</w:t>
      </w:r>
    </w:p>
    <w:p w14:paraId="10A5593E" w14:textId="1B84313A" w:rsidR="002711D5" w:rsidRPr="006A63C3" w:rsidRDefault="002711D5" w:rsidP="00F13127">
      <w:pPr>
        <w:pStyle w:val="waifutext"/>
        <w:jc w:val="both"/>
      </w:pPr>
      <w:r w:rsidRPr="006A63C3">
        <w:t xml:space="preserve">Para pasar el modo CLI puro de Ubuntu hay que pulsar la combinación de teclas </w:t>
      </w:r>
      <w:proofErr w:type="spellStart"/>
      <w:r w:rsidRPr="006A63C3">
        <w:t>Ctrl</w:t>
      </w:r>
      <w:proofErr w:type="spellEnd"/>
      <w:r w:rsidRPr="006A63C3">
        <w:t xml:space="preserve"> + Alt + F(3-6)</w:t>
      </w:r>
    </w:p>
    <w:p w14:paraId="39613AEA" w14:textId="621DE95D" w:rsidR="002711D5" w:rsidRPr="006A63C3" w:rsidRDefault="002711D5" w:rsidP="00F13127">
      <w:pPr>
        <w:pStyle w:val="waifutext"/>
        <w:jc w:val="both"/>
      </w:pPr>
    </w:p>
    <w:p w14:paraId="308E8421" w14:textId="0C6DD90A" w:rsidR="002711D5" w:rsidRPr="00F13127" w:rsidRDefault="002711D5" w:rsidP="00F13127">
      <w:pPr>
        <w:pStyle w:val="waifutext"/>
        <w:jc w:val="both"/>
        <w:rPr>
          <w:b/>
          <w:bCs/>
          <w:u w:val="single"/>
        </w:rPr>
      </w:pPr>
      <w:r w:rsidRPr="00F13127">
        <w:rPr>
          <w:b/>
          <w:bCs/>
          <w:u w:val="single"/>
        </w:rPr>
        <w:t>Shell</w:t>
      </w:r>
    </w:p>
    <w:p w14:paraId="70915066" w14:textId="06B6F9F2" w:rsidR="002711D5" w:rsidRPr="006A63C3" w:rsidRDefault="002711D5" w:rsidP="00F13127">
      <w:pPr>
        <w:pStyle w:val="waifutext"/>
        <w:jc w:val="both"/>
      </w:pPr>
      <w:r w:rsidRPr="006A63C3">
        <w:t>Herramienta que ejecuta las órdenes de los usuarios.</w:t>
      </w:r>
    </w:p>
    <w:p w14:paraId="002498B2" w14:textId="38D6ADF8" w:rsidR="002711D5" w:rsidRPr="006A63C3" w:rsidRDefault="002711D5" w:rsidP="00F13127">
      <w:pPr>
        <w:pStyle w:val="waifutext"/>
        <w:jc w:val="both"/>
      </w:pPr>
      <w:r w:rsidRPr="006A63C3">
        <w:t xml:space="preserve">En Linux es necesario identificarse al iniciar el equipo con un usuario y contraseña. Si no se dispone de esta y es el único usuario no habrá forma de </w:t>
      </w:r>
      <w:r w:rsidR="00AD2258" w:rsidRPr="006A63C3">
        <w:t>acceder al equipo. Recordar que Linux es Case-Sensitive</w:t>
      </w:r>
    </w:p>
    <w:p w14:paraId="1EDCE554" w14:textId="60CDC019" w:rsidR="00B56945" w:rsidRPr="006A63C3" w:rsidRDefault="00B56945" w:rsidP="00F13127">
      <w:pPr>
        <w:pStyle w:val="waifutext"/>
        <w:jc w:val="both"/>
      </w:pPr>
      <w:r w:rsidRPr="006A63C3">
        <w:lastRenderedPageBreak/>
        <w:t xml:space="preserve">En Linux los usuarios normales no pueden hacer gran cosa con el SO, sin embargo, existe un </w:t>
      </w:r>
      <w:proofErr w:type="spellStart"/>
      <w:r w:rsidRPr="006A63C3">
        <w:t>superusario</w:t>
      </w:r>
      <w:proofErr w:type="spellEnd"/>
      <w:r w:rsidRPr="006A63C3">
        <w:t>, denominado root que puede hacer cualquier tarea, con las consecuencias que esto conlleva</w:t>
      </w:r>
    </w:p>
    <w:p w14:paraId="000239CF" w14:textId="70706535" w:rsidR="00B56945" w:rsidRPr="006A63C3" w:rsidRDefault="00B56945" w:rsidP="00F13127">
      <w:pPr>
        <w:pStyle w:val="waifutext"/>
        <w:jc w:val="both"/>
      </w:pPr>
    </w:p>
    <w:p w14:paraId="22E78623" w14:textId="6EC2FF04" w:rsidR="00B56945" w:rsidRPr="00F13127" w:rsidRDefault="00B56945" w:rsidP="00F13127">
      <w:pPr>
        <w:pStyle w:val="waifutext"/>
        <w:jc w:val="both"/>
        <w:rPr>
          <w:b/>
          <w:bCs/>
          <w:u w:val="single"/>
        </w:rPr>
      </w:pPr>
      <w:proofErr w:type="spellStart"/>
      <w:r w:rsidRPr="00F13127">
        <w:rPr>
          <w:b/>
          <w:bCs/>
          <w:u w:val="single"/>
        </w:rPr>
        <w:t>Prompt</w:t>
      </w:r>
      <w:proofErr w:type="spellEnd"/>
    </w:p>
    <w:p w14:paraId="6F562958" w14:textId="4127383E" w:rsidR="00B56945" w:rsidRPr="006A63C3" w:rsidRDefault="00B56945" w:rsidP="00F13127">
      <w:pPr>
        <w:pStyle w:val="waifutext"/>
        <w:jc w:val="both"/>
      </w:pPr>
      <w:proofErr w:type="spellStart"/>
      <w:r w:rsidRPr="006A63C3">
        <w:t>Prompt</w:t>
      </w:r>
      <w:proofErr w:type="spellEnd"/>
      <w:r w:rsidRPr="006A63C3">
        <w:t xml:space="preserve"> está compuesto de los siguientes elementos:</w:t>
      </w:r>
    </w:p>
    <w:p w14:paraId="580A812D" w14:textId="2D394812" w:rsidR="00B56945" w:rsidRPr="006A63C3" w:rsidRDefault="00B56945" w:rsidP="00F13127">
      <w:pPr>
        <w:pStyle w:val="waifutext"/>
        <w:jc w:val="both"/>
      </w:pPr>
      <w:r w:rsidRPr="006A63C3">
        <w:t>alumno@1daw-profesor:~$</w:t>
      </w:r>
    </w:p>
    <w:p w14:paraId="098EB535" w14:textId="49BE3397" w:rsidR="00B56945" w:rsidRPr="006A63C3" w:rsidRDefault="00B56945" w:rsidP="00F13127">
      <w:pPr>
        <w:pStyle w:val="waifutext"/>
        <w:jc w:val="both"/>
      </w:pPr>
      <w:r w:rsidRPr="006A63C3">
        <w:t>Indican el nombre de usuario, nombre de equipo, la ruta en el disco y el tipo de usuario</w:t>
      </w:r>
    </w:p>
    <w:p w14:paraId="20CDFA81" w14:textId="190FE7C1" w:rsidR="00B56945" w:rsidRPr="006A63C3" w:rsidRDefault="00B56945" w:rsidP="00F13127">
      <w:pPr>
        <w:pStyle w:val="waifutext"/>
        <w:jc w:val="both"/>
      </w:pPr>
    </w:p>
    <w:p w14:paraId="7F302B87" w14:textId="113ACBF5" w:rsidR="00B56945" w:rsidRPr="006A63C3" w:rsidRDefault="005D7FDC" w:rsidP="00F13127">
      <w:pPr>
        <w:pStyle w:val="waifutitle"/>
        <w:numPr>
          <w:ilvl w:val="0"/>
          <w:numId w:val="4"/>
        </w:numPr>
        <w:jc w:val="both"/>
      </w:pPr>
      <w:r w:rsidRPr="006A63C3">
        <w:t>Estructura de directorios en Linux</w:t>
      </w:r>
    </w:p>
    <w:p w14:paraId="798FB55F" w14:textId="48C7485B" w:rsidR="005D7FDC" w:rsidRPr="006A63C3" w:rsidRDefault="005D7FDC" w:rsidP="00F13127">
      <w:pPr>
        <w:pStyle w:val="waifutext"/>
        <w:jc w:val="both"/>
      </w:pPr>
      <w:r w:rsidRPr="006A63C3">
        <w:t xml:space="preserve">La estructura de </w:t>
      </w:r>
      <w:r w:rsidR="00845CA5" w:rsidRPr="006A63C3">
        <w:t>directorios</w:t>
      </w:r>
      <w:r w:rsidRPr="006A63C3">
        <w:t xml:space="preserve"> está definida por el </w:t>
      </w:r>
      <w:proofErr w:type="spellStart"/>
      <w:r w:rsidRPr="006A63C3">
        <w:t>Filesystem</w:t>
      </w:r>
      <w:proofErr w:type="spellEnd"/>
      <w:r w:rsidRPr="006A63C3">
        <w:t xml:space="preserve"> </w:t>
      </w:r>
      <w:proofErr w:type="spellStart"/>
      <w:r w:rsidRPr="006A63C3">
        <w:t>Hierarchy</w:t>
      </w:r>
      <w:proofErr w:type="spellEnd"/>
      <w:r w:rsidRPr="006A63C3">
        <w:t xml:space="preserve"> </w:t>
      </w:r>
      <w:proofErr w:type="spellStart"/>
      <w:r w:rsidRPr="006A63C3">
        <w:t>Standar</w:t>
      </w:r>
      <w:proofErr w:type="spellEnd"/>
    </w:p>
    <w:p w14:paraId="412F62FC" w14:textId="1B861901" w:rsidR="005D7FDC" w:rsidRPr="006A63C3" w:rsidRDefault="005D7FDC" w:rsidP="00F13127">
      <w:pPr>
        <w:pStyle w:val="waifutext"/>
        <w:jc w:val="both"/>
      </w:pPr>
      <w:r w:rsidRPr="006A63C3">
        <w:t>El directorio r</w:t>
      </w:r>
      <w:r w:rsidR="006A63C3">
        <w:t>a</w:t>
      </w:r>
      <w:r w:rsidRPr="006A63C3">
        <w:t xml:space="preserve">íz de Linux es root / y de este cuelgan todos los otros subdirectorios, incluso los dispositivos de almacenamiento como discos duros, UBS, </w:t>
      </w:r>
      <w:r w:rsidR="006A63C3" w:rsidRPr="006A63C3">
        <w:t>etc.</w:t>
      </w:r>
      <w:r w:rsidRPr="006A63C3">
        <w:t>…</w:t>
      </w:r>
    </w:p>
    <w:p w14:paraId="641CFE3B" w14:textId="02083148" w:rsidR="00B56945" w:rsidRPr="006A63C3" w:rsidRDefault="00B56945" w:rsidP="00F13127">
      <w:pPr>
        <w:pStyle w:val="waifutext"/>
        <w:jc w:val="both"/>
      </w:pPr>
    </w:p>
    <w:p w14:paraId="0F5751FA" w14:textId="1282AFD8" w:rsidR="005D7FDC" w:rsidRPr="00F13127" w:rsidRDefault="005D7FDC" w:rsidP="00F13127">
      <w:pPr>
        <w:pStyle w:val="waifutext"/>
        <w:jc w:val="both"/>
        <w:rPr>
          <w:b/>
          <w:bCs/>
          <w:u w:val="single"/>
        </w:rPr>
      </w:pPr>
      <w:r w:rsidRPr="00F13127">
        <w:rPr>
          <w:b/>
          <w:bCs/>
          <w:u w:val="single"/>
        </w:rPr>
        <w:t>Directorios de Linux</w:t>
      </w:r>
    </w:p>
    <w:p w14:paraId="3AA0A432" w14:textId="3E5C61AF" w:rsidR="005D7FDC" w:rsidRPr="006A63C3" w:rsidRDefault="005D7FDC" w:rsidP="00F13127">
      <w:pPr>
        <w:pStyle w:val="waifutext"/>
        <w:numPr>
          <w:ilvl w:val="0"/>
          <w:numId w:val="5"/>
        </w:numPr>
        <w:jc w:val="both"/>
      </w:pPr>
      <w:r w:rsidRPr="006A63C3">
        <w:t>/</w:t>
      </w:r>
      <w:proofErr w:type="spellStart"/>
      <w:r w:rsidRPr="006A63C3">
        <w:t>bin</w:t>
      </w:r>
      <w:proofErr w:type="spellEnd"/>
      <w:r w:rsidRPr="006A63C3">
        <w:t>: contiene los archivos ejecutables de los comandos que se pueden utilizar en la consola</w:t>
      </w:r>
    </w:p>
    <w:p w14:paraId="791C4792" w14:textId="60D58634" w:rsidR="005D7FDC" w:rsidRPr="006A63C3" w:rsidRDefault="005D7FDC" w:rsidP="00F13127">
      <w:pPr>
        <w:pStyle w:val="waifutext"/>
        <w:numPr>
          <w:ilvl w:val="0"/>
          <w:numId w:val="5"/>
        </w:numPr>
        <w:jc w:val="both"/>
      </w:pPr>
      <w:r w:rsidRPr="006A63C3">
        <w:t>/</w:t>
      </w:r>
      <w:proofErr w:type="spellStart"/>
      <w:r w:rsidRPr="006A63C3">
        <w:t>sbin</w:t>
      </w:r>
      <w:proofErr w:type="spellEnd"/>
      <w:r w:rsidRPr="006A63C3">
        <w:t xml:space="preserve">: contine los archivos ejecutables de comandos de alto nivel (crear carpetas, </w:t>
      </w:r>
      <w:r w:rsidR="00845CA5" w:rsidRPr="006A63C3">
        <w:t>usuarios</w:t>
      </w:r>
      <w:r w:rsidRPr="006A63C3">
        <w:t xml:space="preserve">, </w:t>
      </w:r>
      <w:proofErr w:type="spellStart"/>
      <w:r w:rsidRPr="006A63C3">
        <w:t>etc</w:t>
      </w:r>
      <w:proofErr w:type="spellEnd"/>
      <w:r w:rsidRPr="006A63C3">
        <w:t>…)</w:t>
      </w:r>
    </w:p>
    <w:p w14:paraId="56D297BA" w14:textId="7DEB3A14" w:rsidR="005D7FDC" w:rsidRPr="006A63C3" w:rsidRDefault="005D7FDC" w:rsidP="00F13127">
      <w:pPr>
        <w:pStyle w:val="waifutext"/>
        <w:numPr>
          <w:ilvl w:val="0"/>
          <w:numId w:val="5"/>
        </w:numPr>
        <w:jc w:val="both"/>
      </w:pPr>
      <w:r w:rsidRPr="006A63C3">
        <w:t>/</w:t>
      </w:r>
      <w:proofErr w:type="spellStart"/>
      <w:r w:rsidRPr="006A63C3">
        <w:t>boot</w:t>
      </w:r>
      <w:proofErr w:type="spellEnd"/>
      <w:r w:rsidRPr="006A63C3">
        <w:t>: contiene los archivos necesarios para arrancar el sistema</w:t>
      </w:r>
    </w:p>
    <w:p w14:paraId="44201849" w14:textId="23910953" w:rsidR="005D7FDC" w:rsidRPr="006A63C3" w:rsidRDefault="005D7FDC" w:rsidP="00F13127">
      <w:pPr>
        <w:pStyle w:val="waifutext"/>
        <w:numPr>
          <w:ilvl w:val="0"/>
          <w:numId w:val="5"/>
        </w:numPr>
        <w:jc w:val="both"/>
      </w:pPr>
      <w:r w:rsidRPr="006A63C3">
        <w:t>/</w:t>
      </w:r>
      <w:proofErr w:type="spellStart"/>
      <w:r w:rsidRPr="006A63C3">
        <w:t>dev</w:t>
      </w:r>
      <w:proofErr w:type="spellEnd"/>
      <w:r w:rsidRPr="006A63C3">
        <w:t>: directorio donde se encuentran las unidades de almacenamiento</w:t>
      </w:r>
      <w:r w:rsidR="008018DC" w:rsidRPr="006A63C3">
        <w:t>, es decir, discos duros</w:t>
      </w:r>
    </w:p>
    <w:p w14:paraId="0E1F80C2" w14:textId="6657545B" w:rsidR="008018DC" w:rsidRPr="006A63C3" w:rsidRDefault="008018DC" w:rsidP="00F13127">
      <w:pPr>
        <w:pStyle w:val="waifutext"/>
        <w:numPr>
          <w:ilvl w:val="0"/>
          <w:numId w:val="5"/>
        </w:numPr>
        <w:jc w:val="both"/>
      </w:pPr>
      <w:r w:rsidRPr="006A63C3">
        <w:t>/</w:t>
      </w:r>
      <w:proofErr w:type="spellStart"/>
      <w:r w:rsidRPr="006A63C3">
        <w:t>etc</w:t>
      </w:r>
      <w:proofErr w:type="spellEnd"/>
      <w:r w:rsidRPr="006A63C3">
        <w:t>: contiene los archivos de configuración</w:t>
      </w:r>
    </w:p>
    <w:p w14:paraId="3F4C22EA" w14:textId="1A9C7DB1" w:rsidR="008018DC" w:rsidRPr="006A63C3" w:rsidRDefault="008018DC" w:rsidP="00F13127">
      <w:pPr>
        <w:pStyle w:val="waifutext"/>
        <w:numPr>
          <w:ilvl w:val="0"/>
          <w:numId w:val="5"/>
        </w:numPr>
        <w:jc w:val="both"/>
      </w:pPr>
      <w:r w:rsidRPr="006A63C3">
        <w:t>/home: contiene los directorios personales de los usuarios</w:t>
      </w:r>
    </w:p>
    <w:p w14:paraId="008EA268" w14:textId="2824A9CE" w:rsidR="008018DC" w:rsidRPr="006A63C3" w:rsidRDefault="008018DC" w:rsidP="00F13127">
      <w:pPr>
        <w:pStyle w:val="waifutext"/>
        <w:numPr>
          <w:ilvl w:val="0"/>
          <w:numId w:val="5"/>
        </w:numPr>
        <w:jc w:val="both"/>
      </w:pPr>
      <w:r w:rsidRPr="006A63C3">
        <w:t>/media: parecido a la carpeta /</w:t>
      </w:r>
      <w:proofErr w:type="spellStart"/>
      <w:r w:rsidRPr="006A63C3">
        <w:t>dev</w:t>
      </w:r>
      <w:proofErr w:type="spellEnd"/>
      <w:r w:rsidRPr="006A63C3">
        <w:t>. Pero este directorio tiene las unidades de almacenamiento extraíbles</w:t>
      </w:r>
    </w:p>
    <w:p w14:paraId="006F48E4" w14:textId="18255F89" w:rsidR="008018DC" w:rsidRPr="006A63C3" w:rsidRDefault="008018DC" w:rsidP="00F13127">
      <w:pPr>
        <w:pStyle w:val="waifutext"/>
        <w:numPr>
          <w:ilvl w:val="0"/>
          <w:numId w:val="5"/>
        </w:numPr>
        <w:jc w:val="both"/>
      </w:pPr>
      <w:r w:rsidRPr="006A63C3">
        <w:t>/root: directorio home de root</w:t>
      </w:r>
    </w:p>
    <w:p w14:paraId="6CCECE6D" w14:textId="54D22CA0" w:rsidR="008018DC" w:rsidRPr="006A63C3" w:rsidRDefault="008018DC" w:rsidP="00F13127">
      <w:pPr>
        <w:pStyle w:val="waifutext"/>
        <w:jc w:val="both"/>
      </w:pPr>
    </w:p>
    <w:p w14:paraId="1E06C7E0" w14:textId="1175ECCE" w:rsidR="008018DC" w:rsidRPr="006A63C3" w:rsidRDefault="008018DC" w:rsidP="00F13127">
      <w:pPr>
        <w:pStyle w:val="waifutitle"/>
        <w:jc w:val="both"/>
      </w:pPr>
      <w:r w:rsidRPr="006A63C3">
        <w:t>Nombre de archivos y directorios</w:t>
      </w:r>
    </w:p>
    <w:p w14:paraId="740A46E4" w14:textId="04AFDC18" w:rsidR="008018DC" w:rsidRPr="006A63C3" w:rsidRDefault="008018DC" w:rsidP="00F13127">
      <w:pPr>
        <w:pStyle w:val="waifutext"/>
        <w:jc w:val="both"/>
      </w:pPr>
      <w:r w:rsidRPr="006A63C3">
        <w:t>Un archivo contiene datos y un directorio es un archivo especial destinado a contener otros directorios.</w:t>
      </w:r>
    </w:p>
    <w:p w14:paraId="699B26E2" w14:textId="43CC0120" w:rsidR="008018DC" w:rsidRPr="006A63C3" w:rsidRDefault="008018DC" w:rsidP="00F13127">
      <w:pPr>
        <w:pStyle w:val="waifutext"/>
        <w:jc w:val="both"/>
      </w:pPr>
      <w:r w:rsidRPr="006A63C3">
        <w:t>Los archivos en Linux diferencian entre mayúsculas y minúsculas, son case sensitive</w:t>
      </w:r>
    </w:p>
    <w:p w14:paraId="0453F85A" w14:textId="747F75A2" w:rsidR="008018DC" w:rsidRPr="006A63C3" w:rsidRDefault="008018DC" w:rsidP="00F13127">
      <w:pPr>
        <w:pStyle w:val="waifutext"/>
        <w:jc w:val="both"/>
      </w:pPr>
      <w:r w:rsidRPr="006A63C3">
        <w:t xml:space="preserve">Solo se pueden utilizar caracteres alfanuméricos y </w:t>
      </w:r>
      <w:r w:rsidR="006A63C3">
        <w:t>algunos</w:t>
      </w:r>
      <w:r w:rsidRPr="006A63C3">
        <w:t xml:space="preserve"> especiales (_.\@-+). Puede contener </w:t>
      </w:r>
      <w:r w:rsidR="006A63C3" w:rsidRPr="006A63C3">
        <w:t>espacios,</w:t>
      </w:r>
      <w:r w:rsidRPr="006A63C3">
        <w:t xml:space="preserve"> pero habrá que utilizar comillas para indicarlo.</w:t>
      </w:r>
    </w:p>
    <w:p w14:paraId="50411444" w14:textId="59513CD4" w:rsidR="008018DC" w:rsidRPr="006A63C3" w:rsidRDefault="008018DC" w:rsidP="00F13127">
      <w:pPr>
        <w:pStyle w:val="waifutext"/>
        <w:jc w:val="both"/>
      </w:pPr>
      <w:r w:rsidRPr="006A63C3">
        <w:t xml:space="preserve">Los </w:t>
      </w:r>
      <w:r w:rsidR="006A63C3" w:rsidRPr="006A63C3">
        <w:t>comandos</w:t>
      </w:r>
      <w:r w:rsidRPr="006A63C3">
        <w:t xml:space="preserve"> del </w:t>
      </w:r>
      <w:proofErr w:type="spellStart"/>
      <w:r w:rsidR="006A63C3">
        <w:t>terminal</w:t>
      </w:r>
      <w:proofErr w:type="spellEnd"/>
      <w:r w:rsidRPr="006A63C3">
        <w:t xml:space="preserve"> siempre son en minúsculas</w:t>
      </w:r>
      <w:r w:rsidR="00F13127">
        <w:t>.</w:t>
      </w:r>
    </w:p>
    <w:p w14:paraId="62D4B6E9" w14:textId="53580252" w:rsidR="008018DC" w:rsidRPr="006A63C3" w:rsidRDefault="008018DC" w:rsidP="00F13127">
      <w:pPr>
        <w:pStyle w:val="waifutext"/>
        <w:jc w:val="both"/>
      </w:pPr>
      <w:r w:rsidRPr="006A63C3">
        <w:lastRenderedPageBreak/>
        <w:t xml:space="preserve">En el terminal no significan nada las </w:t>
      </w:r>
      <w:r w:rsidR="00F13127">
        <w:t>extensione</w:t>
      </w:r>
      <w:r w:rsidR="00F13127" w:rsidRPr="006A63C3">
        <w:t>s</w:t>
      </w:r>
      <w:r w:rsidRPr="006A63C3">
        <w:t>, se puede abrir cualquier archivo con un editor de texto.</w:t>
      </w:r>
    </w:p>
    <w:p w14:paraId="0534EC14" w14:textId="5A51757C" w:rsidR="006A63C3" w:rsidRPr="006A63C3" w:rsidRDefault="006A63C3" w:rsidP="00F13127">
      <w:pPr>
        <w:pStyle w:val="waifutext"/>
        <w:jc w:val="both"/>
      </w:pPr>
    </w:p>
    <w:p w14:paraId="0215008F" w14:textId="13705076" w:rsidR="006A63C3" w:rsidRPr="006A63C3" w:rsidRDefault="006A63C3" w:rsidP="00F13127">
      <w:pPr>
        <w:pStyle w:val="waifutitle"/>
        <w:numPr>
          <w:ilvl w:val="0"/>
          <w:numId w:val="4"/>
        </w:numPr>
        <w:jc w:val="both"/>
      </w:pPr>
      <w:r w:rsidRPr="006A63C3">
        <w:t>Rutas del disco</w:t>
      </w:r>
    </w:p>
    <w:p w14:paraId="56CB79FC" w14:textId="4305A459" w:rsidR="006A63C3" w:rsidRPr="006A63C3" w:rsidRDefault="006A63C3" w:rsidP="00F13127">
      <w:pPr>
        <w:pStyle w:val="waifutext"/>
        <w:jc w:val="both"/>
      </w:pPr>
      <w:r w:rsidRPr="006A63C3">
        <w:t>En Linux las rutas absolutas empiezan siempre por /</w:t>
      </w:r>
    </w:p>
    <w:p w14:paraId="4A7EB868" w14:textId="1961066A" w:rsidR="006A63C3" w:rsidRPr="006A63C3" w:rsidRDefault="006A63C3" w:rsidP="00F13127">
      <w:pPr>
        <w:pStyle w:val="waifutext"/>
        <w:jc w:val="both"/>
      </w:pPr>
      <w:r w:rsidRPr="006A63C3">
        <w:t xml:space="preserve">En Windows las rutas absolutas empiezan siempre por la unidad lógica. </w:t>
      </w:r>
      <w:proofErr w:type="spellStart"/>
      <w:r w:rsidRPr="006A63C3">
        <w:t>P.ej</w:t>
      </w:r>
      <w:proofErr w:type="spellEnd"/>
      <w:r w:rsidRPr="006A63C3">
        <w:t>: C:\</w:t>
      </w:r>
    </w:p>
    <w:p w14:paraId="3A3FE028" w14:textId="3F873B98" w:rsidR="006A63C3" w:rsidRPr="006A63C3" w:rsidRDefault="006A63C3" w:rsidP="00F13127">
      <w:pPr>
        <w:pStyle w:val="waifutext"/>
        <w:jc w:val="both"/>
      </w:pPr>
    </w:p>
    <w:p w14:paraId="4206009F" w14:textId="56323477" w:rsidR="006A63C3" w:rsidRPr="006A63C3" w:rsidRDefault="006A63C3" w:rsidP="00F13127">
      <w:pPr>
        <w:pStyle w:val="waifutext"/>
        <w:jc w:val="both"/>
        <w:rPr>
          <w:b/>
          <w:bCs/>
          <w:u w:val="single"/>
        </w:rPr>
      </w:pPr>
      <w:r w:rsidRPr="006A63C3">
        <w:rPr>
          <w:b/>
          <w:bCs/>
          <w:u w:val="single"/>
        </w:rPr>
        <w:t>Rutas relativas</w:t>
      </w:r>
    </w:p>
    <w:p w14:paraId="5F13AB7F" w14:textId="0260AD4E" w:rsidR="006A63C3" w:rsidRPr="006A63C3" w:rsidRDefault="006A63C3" w:rsidP="00F13127">
      <w:pPr>
        <w:pStyle w:val="waifutext"/>
        <w:jc w:val="both"/>
      </w:pPr>
      <w:r w:rsidRPr="006A63C3">
        <w:t>Consideran la carpeta actual como punto de partida para navegar entre los directorios. Dependiendo del directorio active la ruta hacia un destino será distinta</w:t>
      </w:r>
    </w:p>
    <w:p w14:paraId="51E54235" w14:textId="6329BFEC" w:rsidR="006A63C3" w:rsidRPr="006A63C3" w:rsidRDefault="006A63C3" w:rsidP="00F13127">
      <w:pPr>
        <w:pStyle w:val="waifutext"/>
        <w:jc w:val="both"/>
      </w:pPr>
    </w:p>
    <w:p w14:paraId="53B4BB51" w14:textId="102CE1A5" w:rsidR="006A63C3" w:rsidRPr="006A63C3" w:rsidRDefault="006A63C3" w:rsidP="00F13127">
      <w:pPr>
        <w:pStyle w:val="waifutext"/>
        <w:jc w:val="both"/>
        <w:rPr>
          <w:b/>
          <w:bCs/>
          <w:u w:val="single"/>
        </w:rPr>
      </w:pPr>
      <w:r w:rsidRPr="006A63C3">
        <w:rPr>
          <w:b/>
          <w:bCs/>
          <w:u w:val="single"/>
        </w:rPr>
        <w:t>Rutas absolutas</w:t>
      </w:r>
    </w:p>
    <w:p w14:paraId="24D92373" w14:textId="414D0991" w:rsidR="006A63C3" w:rsidRPr="006A63C3" w:rsidRDefault="006A63C3" w:rsidP="00F13127">
      <w:pPr>
        <w:pStyle w:val="waifutext"/>
        <w:jc w:val="both"/>
      </w:pPr>
      <w:r w:rsidRPr="006A63C3">
        <w:t>Siempre comienzan desde root y siempre son iguales independientemente del lugar de partida.</w:t>
      </w:r>
    </w:p>
    <w:sectPr w:rsidR="006A63C3" w:rsidRPr="006A63C3" w:rsidSect="00B44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3D42" w14:textId="77777777" w:rsidR="00E0247D" w:rsidRDefault="00E0247D" w:rsidP="00B44F9A">
      <w:pPr>
        <w:spacing w:after="0" w:line="240" w:lineRule="auto"/>
      </w:pPr>
      <w:r>
        <w:separator/>
      </w:r>
    </w:p>
  </w:endnote>
  <w:endnote w:type="continuationSeparator" w:id="0">
    <w:p w14:paraId="63E444AE" w14:textId="77777777" w:rsidR="00E0247D" w:rsidRDefault="00E0247D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6BCCA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35D93B39" w14:textId="77777777" w:rsidTr="00B44F9A">
      <w:trPr>
        <w:jc w:val="right"/>
      </w:trPr>
      <w:tc>
        <w:tcPr>
          <w:tcW w:w="4795" w:type="dxa"/>
          <w:vAlign w:val="center"/>
        </w:tcPr>
        <w:p w14:paraId="02A5E2E9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30FEB101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C1CB9A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2AE2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AA33" w14:textId="77777777" w:rsidR="00E0247D" w:rsidRDefault="00E0247D" w:rsidP="00B44F9A">
      <w:pPr>
        <w:spacing w:after="0" w:line="240" w:lineRule="auto"/>
      </w:pPr>
      <w:r>
        <w:separator/>
      </w:r>
    </w:p>
  </w:footnote>
  <w:footnote w:type="continuationSeparator" w:id="0">
    <w:p w14:paraId="611E1779" w14:textId="77777777" w:rsidR="00E0247D" w:rsidRDefault="00E0247D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C9E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80B3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2962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895"/>
    <w:multiLevelType w:val="hybridMultilevel"/>
    <w:tmpl w:val="407AD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D2505"/>
    <w:multiLevelType w:val="hybridMultilevel"/>
    <w:tmpl w:val="EAE02F42"/>
    <w:lvl w:ilvl="0" w:tplc="5B949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339E"/>
    <w:multiLevelType w:val="hybridMultilevel"/>
    <w:tmpl w:val="F962B4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56720"/>
    <w:multiLevelType w:val="hybridMultilevel"/>
    <w:tmpl w:val="BFDCF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45121"/>
    <w:multiLevelType w:val="hybridMultilevel"/>
    <w:tmpl w:val="2BBE71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0540C1"/>
    <w:multiLevelType w:val="hybridMultilevel"/>
    <w:tmpl w:val="059C9C68"/>
    <w:lvl w:ilvl="0" w:tplc="6324D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38"/>
    <w:rsid w:val="0009761D"/>
    <w:rsid w:val="00164043"/>
    <w:rsid w:val="002711D5"/>
    <w:rsid w:val="002E4586"/>
    <w:rsid w:val="002F2479"/>
    <w:rsid w:val="003705AF"/>
    <w:rsid w:val="003A30B3"/>
    <w:rsid w:val="00436097"/>
    <w:rsid w:val="004E374F"/>
    <w:rsid w:val="004F0C5C"/>
    <w:rsid w:val="00555552"/>
    <w:rsid w:val="005D7FDC"/>
    <w:rsid w:val="006575BD"/>
    <w:rsid w:val="006A63C3"/>
    <w:rsid w:val="00703A98"/>
    <w:rsid w:val="007E3CEA"/>
    <w:rsid w:val="008018DC"/>
    <w:rsid w:val="00845CA5"/>
    <w:rsid w:val="008B70E4"/>
    <w:rsid w:val="009B3F38"/>
    <w:rsid w:val="009C252B"/>
    <w:rsid w:val="00A05A01"/>
    <w:rsid w:val="00A61E50"/>
    <w:rsid w:val="00A84FEB"/>
    <w:rsid w:val="00AD1654"/>
    <w:rsid w:val="00AD2258"/>
    <w:rsid w:val="00B44F9A"/>
    <w:rsid w:val="00B56945"/>
    <w:rsid w:val="00B740DF"/>
    <w:rsid w:val="00BE6846"/>
    <w:rsid w:val="00CA4A9A"/>
    <w:rsid w:val="00CF0B30"/>
    <w:rsid w:val="00D46A71"/>
    <w:rsid w:val="00DC0DF9"/>
    <w:rsid w:val="00E0247D"/>
    <w:rsid w:val="00F13127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8D8"/>
  <w15:chartTrackingRefBased/>
  <w15:docId w15:val="{8AF9ED56-C4DC-4D6B-857B-C6550D19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Prrafodelista">
    <w:name w:val="List Paragraph"/>
    <w:basedOn w:val="Normal"/>
    <w:uiPriority w:val="34"/>
    <w:qFormat/>
    <w:rsid w:val="008B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0E20-924E-480C-ABF3-8E58B1E8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114</TotalTime>
  <Pages>1</Pages>
  <Words>1037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9</cp:revision>
  <dcterms:created xsi:type="dcterms:W3CDTF">2022-02-28T21:35:00Z</dcterms:created>
  <dcterms:modified xsi:type="dcterms:W3CDTF">2022-03-12T23:37:00Z</dcterms:modified>
</cp:coreProperties>
</file>