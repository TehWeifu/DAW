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3EE1" w14:textId="74DE57A1" w:rsidR="0077407A" w:rsidRPr="00B56945" w:rsidRDefault="009B3F38" w:rsidP="008B70E4">
      <w:pPr>
        <w:pStyle w:val="waifumain"/>
        <w:rPr>
          <w:lang w:val="es-ES"/>
        </w:rPr>
      </w:pPr>
      <w:r w:rsidRPr="00B56945">
        <w:rPr>
          <w:lang w:val="es-ES"/>
        </w:rPr>
        <w:t>Redes tema 5</w:t>
      </w:r>
    </w:p>
    <w:p w14:paraId="10D4AD75" w14:textId="4A0F1F9F" w:rsidR="009B3F38" w:rsidRPr="00B56945" w:rsidRDefault="009B3F38" w:rsidP="002F2479"/>
    <w:p w14:paraId="413CE07E" w14:textId="5FBEF5B3" w:rsidR="009B3F38" w:rsidRPr="00B56945" w:rsidRDefault="008B70E4" w:rsidP="008B70E4">
      <w:pPr>
        <w:pStyle w:val="waifutitle"/>
        <w:numPr>
          <w:ilvl w:val="0"/>
          <w:numId w:val="4"/>
        </w:numPr>
      </w:pPr>
      <w:r w:rsidRPr="00B56945">
        <w:t>UNIX</w:t>
      </w:r>
    </w:p>
    <w:p w14:paraId="2EB4C137" w14:textId="20B14290" w:rsidR="008B70E4" w:rsidRPr="00B56945" w:rsidRDefault="008B70E4" w:rsidP="008B70E4">
      <w:pPr>
        <w:pStyle w:val="waifutext"/>
        <w:jc w:val="both"/>
      </w:pPr>
      <w:r w:rsidRPr="00B56945">
        <w:t>SO desarrollado por AT&amp;T en 1969, fue creado por Dennis Ritchie el cual también creó el lenguaje de programación C. En 1979 UNIX se cede a instituciones para que pueda ser investigado y mejorado.</w:t>
      </w:r>
    </w:p>
    <w:p w14:paraId="4B534D1A" w14:textId="55C1C087" w:rsidR="008B70E4" w:rsidRPr="00B56945" w:rsidRDefault="008B70E4" w:rsidP="008B70E4">
      <w:pPr>
        <w:pStyle w:val="waifutext"/>
        <w:jc w:val="both"/>
      </w:pPr>
    </w:p>
    <w:p w14:paraId="0503CBF8" w14:textId="39E9B047" w:rsidR="008B70E4" w:rsidRPr="00B56945" w:rsidRDefault="008B70E4" w:rsidP="008B70E4">
      <w:pPr>
        <w:pStyle w:val="waifutext"/>
        <w:numPr>
          <w:ilvl w:val="0"/>
          <w:numId w:val="4"/>
        </w:numPr>
        <w:jc w:val="both"/>
      </w:pPr>
      <w:r w:rsidRPr="00B56945">
        <w:t>SW libre</w:t>
      </w:r>
    </w:p>
    <w:p w14:paraId="551C57E7" w14:textId="7352E3D1" w:rsidR="008B70E4" w:rsidRPr="00B56945" w:rsidRDefault="008B70E4" w:rsidP="008B70E4">
      <w:pPr>
        <w:pStyle w:val="waifutext"/>
        <w:jc w:val="both"/>
      </w:pPr>
      <w:r w:rsidRPr="00B56945">
        <w:t xml:space="preserve">Es importante destacar que SW libre no significa lo mismo que SW gratuito. El SW Libre tiene los siguientes elementos: </w:t>
      </w:r>
    </w:p>
    <w:p w14:paraId="4DFAB3A0" w14:textId="788DA07C" w:rsidR="008B70E4" w:rsidRPr="00B56945" w:rsidRDefault="008B70E4" w:rsidP="008B70E4">
      <w:pPr>
        <w:pStyle w:val="waifutext"/>
        <w:numPr>
          <w:ilvl w:val="0"/>
          <w:numId w:val="5"/>
        </w:numPr>
        <w:jc w:val="both"/>
      </w:pPr>
      <w:r w:rsidRPr="00B56945">
        <w:t>Dominio público: es necesario aceptar una licencia</w:t>
      </w:r>
    </w:p>
    <w:p w14:paraId="6C52BC97" w14:textId="56D50E0F" w:rsidR="008B70E4" w:rsidRPr="00B56945" w:rsidRDefault="008B70E4" w:rsidP="008B70E4">
      <w:pPr>
        <w:pStyle w:val="waifutext"/>
        <w:numPr>
          <w:ilvl w:val="0"/>
          <w:numId w:val="5"/>
        </w:numPr>
        <w:jc w:val="both"/>
      </w:pPr>
      <w:r w:rsidRPr="00B56945">
        <w:t>No es anónimo, se reconoce a los autores y encargados del mantenimiento. Tiene derechos de autor (copyleft)</w:t>
      </w:r>
    </w:p>
    <w:p w14:paraId="468934FC" w14:textId="51BBE913" w:rsidR="008B70E4" w:rsidRPr="00B56945" w:rsidRDefault="008B70E4" w:rsidP="008B70E4">
      <w:pPr>
        <w:pStyle w:val="waifutext"/>
        <w:jc w:val="both"/>
      </w:pPr>
      <w:r w:rsidRPr="00B56945">
        <w:t>El SW libre tiene las siguientes características</w:t>
      </w:r>
    </w:p>
    <w:p w14:paraId="30E961A2" w14:textId="2C64A337" w:rsidR="008B70E4" w:rsidRPr="00B56945" w:rsidRDefault="008B70E4" w:rsidP="008B70E4">
      <w:pPr>
        <w:pStyle w:val="waifutext"/>
        <w:numPr>
          <w:ilvl w:val="0"/>
          <w:numId w:val="5"/>
        </w:numPr>
        <w:jc w:val="both"/>
      </w:pPr>
      <w:r w:rsidRPr="00B56945">
        <w:t>No es propietario: no es necesario tener una autorización para poder utilizarlo</w:t>
      </w:r>
    </w:p>
    <w:p w14:paraId="2BD64D19" w14:textId="26926AB4" w:rsidR="008B70E4" w:rsidRPr="00B56945" w:rsidRDefault="008B70E4" w:rsidP="008B70E4">
      <w:pPr>
        <w:pStyle w:val="waifutext"/>
        <w:numPr>
          <w:ilvl w:val="0"/>
          <w:numId w:val="5"/>
        </w:numPr>
        <w:jc w:val="both"/>
      </w:pPr>
      <w:r w:rsidRPr="00B56945">
        <w:t>Distribuible: se pueden hacer tantas copias como sea necesario</w:t>
      </w:r>
    </w:p>
    <w:p w14:paraId="5A144A5D" w14:textId="2EF44BEC" w:rsidR="008B70E4" w:rsidRPr="00B56945" w:rsidRDefault="008B70E4" w:rsidP="008B70E4">
      <w:pPr>
        <w:pStyle w:val="waifutext"/>
        <w:numPr>
          <w:ilvl w:val="0"/>
          <w:numId w:val="5"/>
        </w:numPr>
        <w:jc w:val="both"/>
      </w:pPr>
      <w:r w:rsidRPr="00B56945">
        <w:t>Accesible: el código fuente está disponible</w:t>
      </w:r>
    </w:p>
    <w:p w14:paraId="6D11644A" w14:textId="5DF9BF88" w:rsidR="008B70E4" w:rsidRPr="00B56945" w:rsidRDefault="008B70E4" w:rsidP="008B70E4">
      <w:pPr>
        <w:pStyle w:val="waifutext"/>
        <w:numPr>
          <w:ilvl w:val="0"/>
          <w:numId w:val="5"/>
        </w:numPr>
        <w:jc w:val="both"/>
      </w:pPr>
      <w:proofErr w:type="spellStart"/>
      <w:r w:rsidRPr="00B56945">
        <w:t>Modificiacle</w:t>
      </w:r>
      <w:proofErr w:type="spellEnd"/>
      <w:r w:rsidRPr="00B56945">
        <w:t>: se puede modificar el código fuente</w:t>
      </w:r>
      <w:r w:rsidR="00A61E50" w:rsidRPr="00B56945">
        <w:t>, cambiando el comportamiento del programa</w:t>
      </w:r>
    </w:p>
    <w:p w14:paraId="5135B9F8" w14:textId="4983F6E8" w:rsidR="00A61E50" w:rsidRPr="00B56945" w:rsidRDefault="00A61E50" w:rsidP="008B70E4">
      <w:pPr>
        <w:pStyle w:val="waifutext"/>
        <w:numPr>
          <w:ilvl w:val="0"/>
          <w:numId w:val="5"/>
        </w:numPr>
        <w:jc w:val="both"/>
      </w:pPr>
      <w:proofErr w:type="spellStart"/>
      <w:r w:rsidRPr="00B56945">
        <w:t>Resuable</w:t>
      </w:r>
      <w:proofErr w:type="spellEnd"/>
      <w:r w:rsidRPr="00B56945">
        <w:t xml:space="preserve">: se puede aprovechar código ya escrito para crear </w:t>
      </w:r>
      <w:proofErr w:type="spellStart"/>
      <w:r w:rsidRPr="00B56945">
        <w:t>neuvo</w:t>
      </w:r>
      <w:proofErr w:type="spellEnd"/>
      <w:r w:rsidRPr="00B56945">
        <w:t xml:space="preserve"> SW</w:t>
      </w:r>
    </w:p>
    <w:p w14:paraId="66A4051C" w14:textId="435B2284" w:rsidR="00A61E50" w:rsidRPr="00B56945" w:rsidRDefault="00A61E50" w:rsidP="008B70E4">
      <w:pPr>
        <w:pStyle w:val="waifutext"/>
        <w:numPr>
          <w:ilvl w:val="0"/>
          <w:numId w:val="5"/>
        </w:numPr>
        <w:jc w:val="both"/>
      </w:pPr>
      <w:r w:rsidRPr="00B56945">
        <w:t>Sin garantías: nadie puede asegurar el correcto funcionamiento. Normalmente el SW libre tiene detrás soporte para ayudar al usuario, ya sea de pago o a través de comunidades.</w:t>
      </w:r>
    </w:p>
    <w:p w14:paraId="7E772494" w14:textId="755FFF3D" w:rsidR="00A61E50" w:rsidRPr="00B56945" w:rsidRDefault="00A61E50" w:rsidP="008B70E4">
      <w:pPr>
        <w:pStyle w:val="waifutext"/>
        <w:numPr>
          <w:ilvl w:val="0"/>
          <w:numId w:val="5"/>
        </w:numPr>
        <w:jc w:val="both"/>
      </w:pPr>
      <w:r w:rsidRPr="00B56945">
        <w:t>Hereditario: un programa basado en código libre también ha de ser libre.</w:t>
      </w:r>
    </w:p>
    <w:p w14:paraId="7ECFB108" w14:textId="00C77313" w:rsidR="00A61E50" w:rsidRPr="00B56945" w:rsidRDefault="00A61E50" w:rsidP="00A61E50">
      <w:pPr>
        <w:pStyle w:val="waifutext"/>
        <w:jc w:val="both"/>
      </w:pPr>
    </w:p>
    <w:p w14:paraId="7E965A6B" w14:textId="11DE9E69" w:rsidR="00A61E50" w:rsidRPr="00B56945" w:rsidRDefault="00A61E50" w:rsidP="00A61E50">
      <w:pPr>
        <w:pStyle w:val="waifutext"/>
        <w:numPr>
          <w:ilvl w:val="0"/>
          <w:numId w:val="4"/>
        </w:numPr>
        <w:jc w:val="both"/>
      </w:pPr>
      <w:proofErr w:type="spellStart"/>
      <w:r w:rsidRPr="00B56945">
        <w:t>Projecto</w:t>
      </w:r>
      <w:proofErr w:type="spellEnd"/>
      <w:r w:rsidRPr="00B56945">
        <w:t xml:space="preserve"> GNU</w:t>
      </w:r>
    </w:p>
    <w:p w14:paraId="246FD6F9" w14:textId="65EC02F5" w:rsidR="00A61E50" w:rsidRPr="00B56945" w:rsidRDefault="00A61E50" w:rsidP="00A61E50">
      <w:pPr>
        <w:pStyle w:val="waifutext"/>
        <w:jc w:val="both"/>
      </w:pPr>
      <w:r w:rsidRPr="00B56945">
        <w:t xml:space="preserve">Richard Stallman inició en 1983 el </w:t>
      </w:r>
      <w:proofErr w:type="spellStart"/>
      <w:r w:rsidRPr="00B56945">
        <w:t>projecto</w:t>
      </w:r>
      <w:proofErr w:type="spellEnd"/>
      <w:r w:rsidRPr="00B56945">
        <w:t xml:space="preserve"> GNU. Su objetivo es crear un SO compatible con UNIX a base de SW libre y es por ello que utiliza una licencia GPL</w:t>
      </w:r>
    </w:p>
    <w:p w14:paraId="2A3A527D" w14:textId="1A7B44F4" w:rsidR="00A61E50" w:rsidRPr="00B56945" w:rsidRDefault="00A61E50" w:rsidP="00A61E50">
      <w:pPr>
        <w:pStyle w:val="waifutext"/>
        <w:jc w:val="both"/>
      </w:pPr>
    </w:p>
    <w:p w14:paraId="11041F10" w14:textId="1B44869B" w:rsidR="00A61E50" w:rsidRPr="00B56945" w:rsidRDefault="00A61E50" w:rsidP="00A61E50">
      <w:pPr>
        <w:pStyle w:val="waifutext"/>
        <w:jc w:val="both"/>
      </w:pPr>
    </w:p>
    <w:p w14:paraId="2EEC9A4A" w14:textId="7D4F8BC8" w:rsidR="00A61E50" w:rsidRPr="00B56945" w:rsidRDefault="00A61E50" w:rsidP="00A61E50">
      <w:pPr>
        <w:pStyle w:val="waifutext"/>
        <w:jc w:val="both"/>
      </w:pPr>
    </w:p>
    <w:p w14:paraId="54708FF5" w14:textId="77777777" w:rsidR="00A61E50" w:rsidRPr="00B56945" w:rsidRDefault="00A61E50">
      <w:pPr>
        <w:rPr>
          <w:rFonts w:ascii="Arial" w:hAnsi="Arial" w:cs="Arial"/>
          <w:sz w:val="24"/>
          <w:szCs w:val="24"/>
        </w:rPr>
      </w:pPr>
      <w:r w:rsidRPr="00B56945">
        <w:br w:type="page"/>
      </w:r>
    </w:p>
    <w:p w14:paraId="2B360A79" w14:textId="77777777" w:rsidR="00A61E50" w:rsidRPr="00B56945" w:rsidRDefault="00A61E50" w:rsidP="00A61E50">
      <w:pPr>
        <w:pStyle w:val="waifutext"/>
        <w:jc w:val="both"/>
      </w:pPr>
    </w:p>
    <w:p w14:paraId="3571F42B" w14:textId="48460A93" w:rsidR="00A61E50" w:rsidRPr="00B56945" w:rsidRDefault="00A61E50" w:rsidP="00A61E50">
      <w:pPr>
        <w:pStyle w:val="waifutext"/>
        <w:numPr>
          <w:ilvl w:val="0"/>
          <w:numId w:val="4"/>
        </w:numPr>
        <w:jc w:val="both"/>
      </w:pPr>
      <w:r w:rsidRPr="00B56945">
        <w:t xml:space="preserve">Free Software </w:t>
      </w:r>
      <w:proofErr w:type="spellStart"/>
      <w:r w:rsidRPr="00B56945">
        <w:t>Foundation</w:t>
      </w:r>
      <w:proofErr w:type="spellEnd"/>
      <w:r w:rsidRPr="00B56945">
        <w:t xml:space="preserve"> (FSF)</w:t>
      </w:r>
    </w:p>
    <w:p w14:paraId="42108125" w14:textId="26C6262A" w:rsidR="00A61E50" w:rsidRPr="00B56945" w:rsidRDefault="00A61E50" w:rsidP="00A61E50">
      <w:pPr>
        <w:pStyle w:val="waifutext"/>
        <w:jc w:val="both"/>
      </w:pPr>
      <w:r w:rsidRPr="00B56945">
        <w:t>Fue fundada por Richard Stallman en 1985 y promueve las siguientes 4 libertades</w:t>
      </w:r>
    </w:p>
    <w:p w14:paraId="73A2371D" w14:textId="6E095E11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Libertad de uso</w:t>
      </w:r>
    </w:p>
    <w:p w14:paraId="786AB359" w14:textId="7C36FE0F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Libertad de estudio</w:t>
      </w:r>
    </w:p>
    <w:p w14:paraId="64BD90E4" w14:textId="3A3BA37D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Libertad de distribución</w:t>
      </w:r>
    </w:p>
    <w:p w14:paraId="1CFBB9F8" w14:textId="21FB2C3D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Libertar de mejorar el código y publicarlo</w:t>
      </w:r>
    </w:p>
    <w:p w14:paraId="3BDCD18A" w14:textId="6FB2796E" w:rsidR="00A61E50" w:rsidRPr="00B56945" w:rsidRDefault="00A61E50" w:rsidP="00A61E50">
      <w:pPr>
        <w:pStyle w:val="waifutext"/>
        <w:jc w:val="both"/>
      </w:pPr>
      <w:r w:rsidRPr="00B56945">
        <w:t>Es necesario el código fuente de una aplicación para aplicarle</w:t>
      </w:r>
    </w:p>
    <w:p w14:paraId="2CE961E1" w14:textId="105CC464" w:rsidR="00A61E50" w:rsidRPr="00B56945" w:rsidRDefault="00A61E50" w:rsidP="00A61E50">
      <w:pPr>
        <w:pStyle w:val="waifutext"/>
        <w:jc w:val="both"/>
      </w:pPr>
    </w:p>
    <w:p w14:paraId="6569A0EC" w14:textId="77777777" w:rsidR="00A61E50" w:rsidRPr="00B56945" w:rsidRDefault="00A61E50" w:rsidP="00A61E50">
      <w:pPr>
        <w:pStyle w:val="waifutext"/>
        <w:numPr>
          <w:ilvl w:val="0"/>
          <w:numId w:val="4"/>
        </w:numPr>
        <w:jc w:val="both"/>
      </w:pPr>
      <w:r w:rsidRPr="00B56945">
        <w:t>Linux</w:t>
      </w:r>
    </w:p>
    <w:p w14:paraId="204F709A" w14:textId="5D52FDC6" w:rsidR="00A61E50" w:rsidRPr="00B56945" w:rsidRDefault="00A61E50" w:rsidP="00A61E50">
      <w:pPr>
        <w:pStyle w:val="waifutext"/>
        <w:jc w:val="both"/>
      </w:pPr>
      <w:r w:rsidRPr="00B56945">
        <w:t>Linux es el núcleo (</w:t>
      </w:r>
      <w:proofErr w:type="spellStart"/>
      <w:r w:rsidRPr="00B56945">
        <w:t>kernel</w:t>
      </w:r>
      <w:proofErr w:type="spellEnd"/>
      <w:r w:rsidRPr="00B56945">
        <w:t xml:space="preserve">) de un SO tipo Linux, fue creado por Linus Torvalds en base a </w:t>
      </w:r>
      <w:proofErr w:type="spellStart"/>
      <w:r w:rsidRPr="00B56945">
        <w:t>Minix</w:t>
      </w:r>
      <w:proofErr w:type="spellEnd"/>
      <w:r w:rsidRPr="00B56945">
        <w:t xml:space="preserve"> y fue publicado con la licencia GPL.</w:t>
      </w:r>
    </w:p>
    <w:p w14:paraId="53DE6D32" w14:textId="7CF25BE2" w:rsidR="00A61E50" w:rsidRPr="00B56945" w:rsidRDefault="00A61E50" w:rsidP="00A61E50">
      <w:pPr>
        <w:pStyle w:val="waifutext"/>
        <w:jc w:val="both"/>
      </w:pPr>
      <w:r w:rsidRPr="00B56945">
        <w:t>Tiene las siguientes características</w:t>
      </w:r>
    </w:p>
    <w:p w14:paraId="7C7BBCA8" w14:textId="32CF461E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 xml:space="preserve">Estable: puede funcionas </w:t>
      </w:r>
      <w:proofErr w:type="spellStart"/>
      <w:r w:rsidRPr="00B56945">
        <w:t>anios</w:t>
      </w:r>
      <w:proofErr w:type="spellEnd"/>
      <w:r w:rsidRPr="00B56945">
        <w:t xml:space="preserve"> de manera ininterrumpida</w:t>
      </w:r>
    </w:p>
    <w:p w14:paraId="54C1C4CA" w14:textId="25279363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 xml:space="preserve">Seguro: </w:t>
      </w:r>
      <w:proofErr w:type="spellStart"/>
      <w:r w:rsidRPr="00B56945">
        <w:t>práticamente</w:t>
      </w:r>
      <w:proofErr w:type="spellEnd"/>
      <w:r w:rsidRPr="00B56945">
        <w:t xml:space="preserve"> sin virus, un proceso no puede acceder a otras zonas de memoria que no le haya asignado el SO</w:t>
      </w:r>
    </w:p>
    <w:p w14:paraId="7A4DF6CE" w14:textId="27BF7E26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Multitarea</w:t>
      </w:r>
    </w:p>
    <w:p w14:paraId="785742CE" w14:textId="307EFD06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Multiusuario</w:t>
      </w:r>
    </w:p>
    <w:p w14:paraId="12BDA56D" w14:textId="1C87A2E4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Compatible: se puede migrar entre plataformas</w:t>
      </w:r>
    </w:p>
    <w:p w14:paraId="1A80BB4E" w14:textId="33226FB0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proofErr w:type="spellStart"/>
      <w:r w:rsidRPr="00B56945">
        <w:t>Multi-arquitectura</w:t>
      </w:r>
      <w:proofErr w:type="spellEnd"/>
    </w:p>
    <w:p w14:paraId="0D18CC9F" w14:textId="12276F84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Rápido: gestiona de forma eficiente los recursos</w:t>
      </w:r>
    </w:p>
    <w:p w14:paraId="0DEDD4F3" w14:textId="480E92C1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Capacidad de red: fue diseñado con vistas a la red</w:t>
      </w:r>
    </w:p>
    <w:p w14:paraId="7220DFE9" w14:textId="4B239205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Elegante: modelo sencillo, extensible y modular</w:t>
      </w:r>
    </w:p>
    <w:p w14:paraId="2EA5B6EA" w14:textId="2666F478" w:rsidR="00A61E50" w:rsidRPr="00B56945" w:rsidRDefault="00A61E50" w:rsidP="00A61E50">
      <w:pPr>
        <w:pStyle w:val="waifutext"/>
        <w:jc w:val="both"/>
      </w:pPr>
    </w:p>
    <w:p w14:paraId="56BD61AE" w14:textId="1692AB8E" w:rsidR="00A61E50" w:rsidRPr="00B56945" w:rsidRDefault="00A61E50" w:rsidP="00A61E50">
      <w:pPr>
        <w:pStyle w:val="waifutext"/>
        <w:numPr>
          <w:ilvl w:val="0"/>
          <w:numId w:val="4"/>
        </w:numPr>
        <w:jc w:val="both"/>
      </w:pPr>
      <w:r w:rsidRPr="00B56945">
        <w:t>Distribuciones</w:t>
      </w:r>
    </w:p>
    <w:p w14:paraId="6A610A87" w14:textId="4340F81C" w:rsidR="00A61E50" w:rsidRPr="00B56945" w:rsidRDefault="00A61E50" w:rsidP="00A61E50">
      <w:pPr>
        <w:pStyle w:val="waifutext"/>
        <w:jc w:val="both"/>
      </w:pPr>
      <w:r w:rsidRPr="00B56945">
        <w:t xml:space="preserve">Las distribuciones son recopilaciones de SW ya compilado y listo para ser instalado. Permiten instalar el sistema </w:t>
      </w:r>
      <w:proofErr w:type="spellStart"/>
      <w:r w:rsidRPr="00B56945">
        <w:t>GNU+Linux</w:t>
      </w:r>
      <w:proofErr w:type="spellEnd"/>
      <w:r w:rsidRPr="00B56945">
        <w:t xml:space="preserve"> al completo. Compuestos por SW libre mayoritariamente, </w:t>
      </w:r>
      <w:r w:rsidR="00B56945" w:rsidRPr="00B56945">
        <w:t>aunque</w:t>
      </w:r>
      <w:r w:rsidRPr="00B56945">
        <w:t xml:space="preserve"> no siempre es así ya que en ocasiones hay que pagar licencias.</w:t>
      </w:r>
    </w:p>
    <w:p w14:paraId="172657E1" w14:textId="6D7F835A" w:rsidR="00A61E50" w:rsidRPr="00B56945" w:rsidRDefault="00A61E50" w:rsidP="00A61E50">
      <w:pPr>
        <w:pStyle w:val="waifutext"/>
        <w:jc w:val="both"/>
      </w:pPr>
      <w:r w:rsidRPr="00B56945">
        <w:t>Cada distribución contiene:</w:t>
      </w:r>
    </w:p>
    <w:p w14:paraId="4FDF0177" w14:textId="0B27C7EB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Paquetes: el código fuente</w:t>
      </w:r>
    </w:p>
    <w:p w14:paraId="102D3686" w14:textId="2A41CDFC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Documentación</w:t>
      </w:r>
    </w:p>
    <w:p w14:paraId="3988030E" w14:textId="0AEAD342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>Soporte: el cual puede ser gratuito o de pago</w:t>
      </w:r>
    </w:p>
    <w:p w14:paraId="6DB73B3A" w14:textId="26A01BFD" w:rsidR="00A61E50" w:rsidRPr="00B56945" w:rsidRDefault="00A61E50" w:rsidP="00A61E50">
      <w:pPr>
        <w:pStyle w:val="waifutext"/>
        <w:numPr>
          <w:ilvl w:val="0"/>
          <w:numId w:val="5"/>
        </w:numPr>
        <w:jc w:val="both"/>
      </w:pPr>
      <w:r w:rsidRPr="00B56945">
        <w:t xml:space="preserve">Actualizaciones: Linux </w:t>
      </w:r>
      <w:r w:rsidR="002711D5" w:rsidRPr="00B56945">
        <w:t xml:space="preserve">es capaz de tener aplicaciones que sean </w:t>
      </w:r>
      <w:proofErr w:type="spellStart"/>
      <w:r w:rsidR="002711D5" w:rsidRPr="00B56945">
        <w:t>auto-actualizables</w:t>
      </w:r>
      <w:proofErr w:type="spellEnd"/>
    </w:p>
    <w:p w14:paraId="675E86FC" w14:textId="034FAE65" w:rsidR="002711D5" w:rsidRPr="00B56945" w:rsidRDefault="002711D5" w:rsidP="002711D5">
      <w:pPr>
        <w:pStyle w:val="waifutext"/>
        <w:jc w:val="both"/>
      </w:pPr>
      <w:r w:rsidRPr="00B56945">
        <w:lastRenderedPageBreak/>
        <w:t>Las distribuciones más populares de Linux son:</w:t>
      </w:r>
    </w:p>
    <w:p w14:paraId="22E2062D" w14:textId="3A0922D8" w:rsidR="002711D5" w:rsidRPr="00B56945" w:rsidRDefault="002711D5" w:rsidP="002711D5">
      <w:pPr>
        <w:pStyle w:val="waifutext"/>
        <w:numPr>
          <w:ilvl w:val="0"/>
          <w:numId w:val="5"/>
        </w:numPr>
        <w:jc w:val="both"/>
      </w:pPr>
      <w:proofErr w:type="spellStart"/>
      <w:r w:rsidRPr="00B56945">
        <w:t>Slackwave</w:t>
      </w:r>
      <w:proofErr w:type="spellEnd"/>
      <w:r w:rsidRPr="00B56945">
        <w:t>: una de las primeras, sencilla. No está gestionada por ninguna empresa sino por la comunidad.</w:t>
      </w:r>
    </w:p>
    <w:p w14:paraId="0B8A88F2" w14:textId="15A53801" w:rsidR="002711D5" w:rsidRPr="00B56945" w:rsidRDefault="002711D5" w:rsidP="002711D5">
      <w:pPr>
        <w:pStyle w:val="waifutext"/>
        <w:numPr>
          <w:ilvl w:val="0"/>
          <w:numId w:val="5"/>
        </w:numPr>
        <w:jc w:val="both"/>
      </w:pPr>
      <w:r w:rsidRPr="00B56945">
        <w:t>Debian: distribución de muy buena calidad, alta seguridad</w:t>
      </w:r>
    </w:p>
    <w:p w14:paraId="7E622A6B" w14:textId="213600A4" w:rsidR="002711D5" w:rsidRPr="00B56945" w:rsidRDefault="002711D5" w:rsidP="002711D5">
      <w:pPr>
        <w:pStyle w:val="waifutext"/>
        <w:numPr>
          <w:ilvl w:val="0"/>
          <w:numId w:val="5"/>
        </w:numPr>
        <w:jc w:val="both"/>
      </w:pPr>
      <w:r w:rsidRPr="00B56945">
        <w:t>Gentoo</w:t>
      </w:r>
    </w:p>
    <w:p w14:paraId="2FC346C1" w14:textId="0CE1199C" w:rsidR="002711D5" w:rsidRPr="00B56945" w:rsidRDefault="002711D5" w:rsidP="002711D5">
      <w:pPr>
        <w:pStyle w:val="waifutext"/>
        <w:numPr>
          <w:ilvl w:val="0"/>
          <w:numId w:val="5"/>
        </w:numPr>
        <w:jc w:val="both"/>
      </w:pPr>
      <w:r w:rsidRPr="00B56945">
        <w:t xml:space="preserve">Red </w:t>
      </w:r>
      <w:proofErr w:type="spellStart"/>
      <w:r w:rsidRPr="00B56945">
        <w:t>Hat</w:t>
      </w:r>
      <w:proofErr w:type="spellEnd"/>
      <w:r w:rsidRPr="00B56945">
        <w:t xml:space="preserve"> (Fedora): es de pago ya que dispone de SW comercial</w:t>
      </w:r>
    </w:p>
    <w:p w14:paraId="32A03D01" w14:textId="5DF351EA" w:rsidR="002711D5" w:rsidRPr="00B56945" w:rsidRDefault="002711D5" w:rsidP="002711D5">
      <w:pPr>
        <w:pStyle w:val="waifutext"/>
        <w:numPr>
          <w:ilvl w:val="0"/>
          <w:numId w:val="5"/>
        </w:numPr>
        <w:jc w:val="both"/>
      </w:pPr>
      <w:r w:rsidRPr="00B56945">
        <w:t>Open SUSE:</w:t>
      </w:r>
    </w:p>
    <w:p w14:paraId="0EBB7885" w14:textId="5F0427E1" w:rsidR="002711D5" w:rsidRPr="00B56945" w:rsidRDefault="002711D5" w:rsidP="002711D5">
      <w:pPr>
        <w:pStyle w:val="waifutext"/>
        <w:numPr>
          <w:ilvl w:val="0"/>
          <w:numId w:val="5"/>
        </w:numPr>
        <w:jc w:val="both"/>
      </w:pPr>
      <w:r w:rsidRPr="00B56945">
        <w:t xml:space="preserve">Linux </w:t>
      </w:r>
      <w:proofErr w:type="spellStart"/>
      <w:r w:rsidRPr="00B56945">
        <w:t>Mint</w:t>
      </w:r>
      <w:proofErr w:type="spellEnd"/>
      <w:r w:rsidRPr="00B56945">
        <w:t>: SO moderno. Buen primer paso para venir de Windows</w:t>
      </w:r>
    </w:p>
    <w:p w14:paraId="57FCFE13" w14:textId="77777777" w:rsidR="002711D5" w:rsidRPr="00B56945" w:rsidRDefault="002711D5" w:rsidP="002711D5">
      <w:pPr>
        <w:pStyle w:val="waifutext"/>
        <w:jc w:val="both"/>
      </w:pPr>
    </w:p>
    <w:p w14:paraId="4B98E7A6" w14:textId="1758CF39" w:rsidR="002711D5" w:rsidRPr="00B56945" w:rsidRDefault="002711D5" w:rsidP="002711D5">
      <w:pPr>
        <w:pStyle w:val="waifutext"/>
        <w:numPr>
          <w:ilvl w:val="0"/>
          <w:numId w:val="4"/>
        </w:numPr>
        <w:jc w:val="both"/>
      </w:pPr>
      <w:r w:rsidRPr="00B56945">
        <w:t>Ubuntu</w:t>
      </w:r>
    </w:p>
    <w:p w14:paraId="136C90EE" w14:textId="73EBE42A" w:rsidR="002711D5" w:rsidRPr="00B56945" w:rsidRDefault="002711D5" w:rsidP="002711D5">
      <w:pPr>
        <w:pStyle w:val="waifutext"/>
        <w:jc w:val="both"/>
      </w:pPr>
      <w:r w:rsidRPr="00B56945">
        <w:t>Distribución de Linux controlada por Canonical, está basada en Debian y se utiliza tanto para PC como para servidores. Actualmente se encuentra en la versión 3</w:t>
      </w:r>
    </w:p>
    <w:p w14:paraId="3B9D1605" w14:textId="794D0F43" w:rsidR="002711D5" w:rsidRPr="00B56945" w:rsidRDefault="002711D5" w:rsidP="002711D5">
      <w:pPr>
        <w:pStyle w:val="waifutext"/>
        <w:jc w:val="both"/>
      </w:pPr>
      <w:r w:rsidRPr="00B56945">
        <w:t>Está enfocada a un usuario medio y es de código libre</w:t>
      </w:r>
    </w:p>
    <w:p w14:paraId="1C4F7FA5" w14:textId="4A96B35C" w:rsidR="002711D5" w:rsidRPr="00B56945" w:rsidRDefault="002711D5" w:rsidP="002711D5">
      <w:pPr>
        <w:pStyle w:val="waifutext"/>
        <w:jc w:val="both"/>
      </w:pPr>
      <w:r w:rsidRPr="00B56945">
        <w:t xml:space="preserve">Su empresa saca beneficio de este gracias a proporcionar soporte de pago. De todas </w:t>
      </w:r>
      <w:r w:rsidR="00B56945" w:rsidRPr="00B56945">
        <w:t>formas,</w:t>
      </w:r>
      <w:r w:rsidRPr="00B56945">
        <w:t xml:space="preserve"> los SO tipo Linux disponen de </w:t>
      </w:r>
      <w:r w:rsidR="00B56945" w:rsidRPr="00B56945">
        <w:t>un gran volumen</w:t>
      </w:r>
      <w:r w:rsidRPr="00B56945">
        <w:t xml:space="preserve"> de documentación de manera libre en Internet</w:t>
      </w:r>
    </w:p>
    <w:p w14:paraId="5FBC47AF" w14:textId="784512F8" w:rsidR="002711D5" w:rsidRPr="00B56945" w:rsidRDefault="002711D5" w:rsidP="002711D5">
      <w:pPr>
        <w:pStyle w:val="waifutext"/>
        <w:jc w:val="both"/>
      </w:pPr>
      <w:r w:rsidRPr="00B56945">
        <w:t xml:space="preserve">Existen derivaciones o </w:t>
      </w:r>
      <w:proofErr w:type="spellStart"/>
      <w:r w:rsidRPr="00B56945">
        <w:t>flavors</w:t>
      </w:r>
      <w:proofErr w:type="spellEnd"/>
      <w:r w:rsidRPr="00B56945">
        <w:t xml:space="preserve"> que consisten en pequeñas </w:t>
      </w:r>
      <w:r w:rsidR="00B56945" w:rsidRPr="00B56945">
        <w:t>modificaciones</w:t>
      </w:r>
      <w:r w:rsidRPr="00B56945">
        <w:t xml:space="preserve"> del SO que tienen su propia distribución</w:t>
      </w:r>
    </w:p>
    <w:p w14:paraId="2DDFDE5D" w14:textId="7B57024F" w:rsidR="002711D5" w:rsidRPr="00B56945" w:rsidRDefault="002711D5" w:rsidP="002711D5">
      <w:pPr>
        <w:pStyle w:val="waifutext"/>
        <w:jc w:val="both"/>
      </w:pPr>
      <w:r w:rsidRPr="00B56945">
        <w:t xml:space="preserve">Ubuntu saca 2 versiones al </w:t>
      </w:r>
      <w:r w:rsidR="00B56945" w:rsidRPr="00B56945">
        <w:t>año</w:t>
      </w:r>
      <w:r w:rsidRPr="00B56945">
        <w:t xml:space="preserve">, en abril y octubre. Las versiones de abril de </w:t>
      </w:r>
      <w:r w:rsidR="00B56945" w:rsidRPr="00B56945">
        <w:t>años</w:t>
      </w:r>
      <w:r w:rsidRPr="00B56945">
        <w:t xml:space="preserve"> pares se consideran LTS y Canonical </w:t>
      </w:r>
      <w:r w:rsidR="00B56945" w:rsidRPr="00B56945">
        <w:t>asegura</w:t>
      </w:r>
      <w:r w:rsidRPr="00B56945">
        <w:t xml:space="preserve"> un soporte de 5 </w:t>
      </w:r>
      <w:r w:rsidR="00B56945" w:rsidRPr="00B56945">
        <w:t>años</w:t>
      </w:r>
      <w:r w:rsidRPr="00B56945">
        <w:t>. Las que NO son LTS solo tienen soporte durante 9 meses</w:t>
      </w:r>
    </w:p>
    <w:p w14:paraId="46F4706D" w14:textId="5AB0E6C9" w:rsidR="002711D5" w:rsidRPr="00B56945" w:rsidRDefault="002711D5" w:rsidP="002711D5">
      <w:pPr>
        <w:pStyle w:val="waifutext"/>
        <w:jc w:val="both"/>
      </w:pPr>
      <w:r w:rsidRPr="00B56945">
        <w:t xml:space="preserve">A la hora de </w:t>
      </w:r>
      <w:r w:rsidR="00B56945" w:rsidRPr="00B56945">
        <w:t>actualizar</w:t>
      </w:r>
      <w:r w:rsidRPr="00B56945">
        <w:t xml:space="preserve"> el SO Ubuntu, las versiones LTS se pueden actualizar únicamente a versiones LTS, mientras que las NO LTS se pueden actualizar a cualquier versión</w:t>
      </w:r>
    </w:p>
    <w:p w14:paraId="0699560E" w14:textId="5E556446" w:rsidR="002711D5" w:rsidRPr="00B56945" w:rsidRDefault="002711D5" w:rsidP="002711D5">
      <w:pPr>
        <w:pStyle w:val="waifutext"/>
        <w:jc w:val="both"/>
      </w:pPr>
      <w:r w:rsidRPr="00B56945">
        <w:t>Interfaz usuario</w:t>
      </w:r>
    </w:p>
    <w:p w14:paraId="0CF4C5B9" w14:textId="78E002F4" w:rsidR="002711D5" w:rsidRPr="00B56945" w:rsidRDefault="002711D5" w:rsidP="002711D5">
      <w:pPr>
        <w:pStyle w:val="waifutext"/>
        <w:jc w:val="both"/>
      </w:pPr>
      <w:r w:rsidRPr="00B56945">
        <w:t>Existen dos tipos de utilizar el SO</w:t>
      </w:r>
    </w:p>
    <w:p w14:paraId="44DE435A" w14:textId="188385E3" w:rsidR="002711D5" w:rsidRPr="00B56945" w:rsidRDefault="002711D5" w:rsidP="002711D5">
      <w:pPr>
        <w:pStyle w:val="waifutext"/>
        <w:numPr>
          <w:ilvl w:val="0"/>
          <w:numId w:val="5"/>
        </w:numPr>
        <w:jc w:val="both"/>
      </w:pPr>
      <w:r w:rsidRPr="00B56945">
        <w:t>CLI (</w:t>
      </w:r>
      <w:proofErr w:type="spellStart"/>
      <w:r w:rsidRPr="00B56945">
        <w:t>Comand</w:t>
      </w:r>
      <w:proofErr w:type="spellEnd"/>
      <w:r w:rsidRPr="00B56945">
        <w:t xml:space="preserve">-Line </w:t>
      </w:r>
      <w:proofErr w:type="spellStart"/>
      <w:r w:rsidRPr="00B56945">
        <w:t>Interpreter</w:t>
      </w:r>
      <w:proofErr w:type="spellEnd"/>
      <w:r w:rsidRPr="00B56945">
        <w:t>): terminal que solo admite comandos de texto</w:t>
      </w:r>
    </w:p>
    <w:p w14:paraId="71059B53" w14:textId="301E753B" w:rsidR="002711D5" w:rsidRPr="00B56945" w:rsidRDefault="002711D5" w:rsidP="002711D5">
      <w:pPr>
        <w:pStyle w:val="waifutext"/>
        <w:numPr>
          <w:ilvl w:val="0"/>
          <w:numId w:val="5"/>
        </w:numPr>
        <w:jc w:val="both"/>
      </w:pPr>
      <w:r w:rsidRPr="00B56945">
        <w:t>GUI: son más amigables para él usuario ya que disponen de elementos gráficos, pero a su vez consumen más recursos que las CLI</w:t>
      </w:r>
    </w:p>
    <w:p w14:paraId="10A5593E" w14:textId="1B84313A" w:rsidR="002711D5" w:rsidRPr="00B56945" w:rsidRDefault="002711D5" w:rsidP="002711D5">
      <w:pPr>
        <w:pStyle w:val="waifutext"/>
        <w:jc w:val="both"/>
      </w:pPr>
      <w:r w:rsidRPr="00B56945">
        <w:t xml:space="preserve">Para pasar el modo CLI puro de Ubuntu hay que pulsar la combinación de teclas </w:t>
      </w:r>
      <w:proofErr w:type="spellStart"/>
      <w:r w:rsidRPr="00B56945">
        <w:t>Ctrl</w:t>
      </w:r>
      <w:proofErr w:type="spellEnd"/>
      <w:r w:rsidRPr="00B56945">
        <w:t xml:space="preserve"> + Alt + F(3-6)</w:t>
      </w:r>
    </w:p>
    <w:p w14:paraId="39613AEA" w14:textId="621DE95D" w:rsidR="002711D5" w:rsidRPr="00B56945" w:rsidRDefault="002711D5" w:rsidP="002711D5">
      <w:pPr>
        <w:pStyle w:val="waifutext"/>
        <w:jc w:val="both"/>
      </w:pPr>
    </w:p>
    <w:p w14:paraId="308E8421" w14:textId="0C6DD90A" w:rsidR="002711D5" w:rsidRPr="00B56945" w:rsidRDefault="002711D5" w:rsidP="002711D5">
      <w:pPr>
        <w:pStyle w:val="waifutext"/>
        <w:jc w:val="both"/>
      </w:pPr>
      <w:r w:rsidRPr="00B56945">
        <w:t>Shell</w:t>
      </w:r>
    </w:p>
    <w:p w14:paraId="6D2C1AD7" w14:textId="7385D6E0" w:rsidR="002711D5" w:rsidRPr="00B56945" w:rsidRDefault="002711D5" w:rsidP="002711D5">
      <w:pPr>
        <w:pStyle w:val="waifutext"/>
        <w:jc w:val="both"/>
      </w:pPr>
      <w:r w:rsidRPr="00B56945">
        <w:t>Herramienta que ejecuta las órdenes de los usuarios.</w:t>
      </w:r>
    </w:p>
    <w:p w14:paraId="70915066" w14:textId="11C6512B" w:rsidR="002711D5" w:rsidRPr="00B56945" w:rsidRDefault="002711D5" w:rsidP="002711D5">
      <w:pPr>
        <w:pStyle w:val="waifutext"/>
        <w:jc w:val="both"/>
      </w:pPr>
    </w:p>
    <w:p w14:paraId="002498B2" w14:textId="38D6ADF8" w:rsidR="002711D5" w:rsidRPr="00B56945" w:rsidRDefault="002711D5" w:rsidP="002711D5">
      <w:pPr>
        <w:pStyle w:val="waifutext"/>
        <w:jc w:val="both"/>
      </w:pPr>
      <w:r w:rsidRPr="00B56945">
        <w:t xml:space="preserve">En Linux es necesario identificarse al iniciar el equipo con un usuario y contraseña. Si no se dispone de esta y es el único usuario no habrá forma de </w:t>
      </w:r>
      <w:r w:rsidR="00AD2258" w:rsidRPr="00B56945">
        <w:t>acceder al equipo. Recordar que Linux es Case-Sensitive</w:t>
      </w:r>
    </w:p>
    <w:p w14:paraId="1EDCE554" w14:textId="60CDC019" w:rsidR="00B56945" w:rsidRPr="00B56945" w:rsidRDefault="00B56945" w:rsidP="002711D5">
      <w:pPr>
        <w:pStyle w:val="waifutext"/>
        <w:jc w:val="both"/>
      </w:pPr>
      <w:r w:rsidRPr="00B56945">
        <w:lastRenderedPageBreak/>
        <w:t xml:space="preserve">En Linux los usuarios normales no pueden hacer gran cosa con el SO, sin embargo, existe un </w:t>
      </w:r>
      <w:proofErr w:type="spellStart"/>
      <w:r w:rsidRPr="00B56945">
        <w:t>superusario</w:t>
      </w:r>
      <w:proofErr w:type="spellEnd"/>
      <w:r w:rsidRPr="00B56945">
        <w:t>, denominado root que puede hacer cualquier tarea, con las consecuencias que esto conlleva</w:t>
      </w:r>
    </w:p>
    <w:p w14:paraId="37B4042A" w14:textId="10108552" w:rsidR="00B56945" w:rsidRPr="00B56945" w:rsidRDefault="00B56945" w:rsidP="002711D5">
      <w:pPr>
        <w:pStyle w:val="waifutext"/>
        <w:jc w:val="both"/>
      </w:pPr>
    </w:p>
    <w:p w14:paraId="64D747E5" w14:textId="0DABE758" w:rsidR="00B56945" w:rsidRPr="00B56945" w:rsidRDefault="00B56945" w:rsidP="002711D5">
      <w:pPr>
        <w:pStyle w:val="waifutext"/>
        <w:jc w:val="both"/>
      </w:pPr>
      <w:r w:rsidRPr="00B56945">
        <w:t>Comandos</w:t>
      </w:r>
    </w:p>
    <w:p w14:paraId="16D6CD19" w14:textId="0C89F162" w:rsidR="00B56945" w:rsidRPr="00B56945" w:rsidRDefault="00B56945" w:rsidP="002711D5">
      <w:pPr>
        <w:pStyle w:val="waifutext"/>
        <w:jc w:val="both"/>
      </w:pPr>
      <w:r w:rsidRPr="00B56945">
        <w:t>Los comandos son Instrucciones que le indican al SO realizar una acción. Están predefinidos y pueden ser de dos tipos:</w:t>
      </w:r>
    </w:p>
    <w:p w14:paraId="55A8EF27" w14:textId="0C05DBB9" w:rsidR="00B56945" w:rsidRPr="00B56945" w:rsidRDefault="00B56945" w:rsidP="00B56945">
      <w:pPr>
        <w:pStyle w:val="waifutext"/>
        <w:numPr>
          <w:ilvl w:val="0"/>
          <w:numId w:val="5"/>
        </w:numPr>
        <w:jc w:val="both"/>
      </w:pPr>
      <w:r w:rsidRPr="00B56945">
        <w:t>Comandos de sistema: destinados a crear o modificar archivos, carpetas</w:t>
      </w:r>
      <w:r>
        <w:t>,</w:t>
      </w:r>
      <w:r w:rsidRPr="00B56945">
        <w:t xml:space="preserve"> usuari</w:t>
      </w:r>
      <w:r>
        <w:t>os,</w:t>
      </w:r>
      <w:r w:rsidRPr="00B56945">
        <w:t xml:space="preserve"> </w:t>
      </w:r>
      <w:proofErr w:type="spellStart"/>
      <w:r w:rsidRPr="00B56945">
        <w:t>etc</w:t>
      </w:r>
      <w:proofErr w:type="spellEnd"/>
      <w:r>
        <w:t>…</w:t>
      </w:r>
    </w:p>
    <w:p w14:paraId="0BE49E2E" w14:textId="030CBFA6" w:rsidR="00B56945" w:rsidRPr="00B56945" w:rsidRDefault="00B56945" w:rsidP="00B56945">
      <w:pPr>
        <w:pStyle w:val="waifutext"/>
        <w:numPr>
          <w:ilvl w:val="0"/>
          <w:numId w:val="5"/>
        </w:numPr>
        <w:jc w:val="both"/>
      </w:pPr>
      <w:r w:rsidRPr="00B56945">
        <w:t>Comandos de ejecución de aplicaciones: utilizados para realizar tareas</w:t>
      </w:r>
    </w:p>
    <w:p w14:paraId="5D84EF31" w14:textId="4FD90D8E" w:rsidR="00B56945" w:rsidRPr="00B56945" w:rsidRDefault="00B56945" w:rsidP="00B56945">
      <w:pPr>
        <w:pStyle w:val="waifutext"/>
        <w:jc w:val="both"/>
      </w:pPr>
    </w:p>
    <w:p w14:paraId="54E9E9DC" w14:textId="36FBFA87" w:rsidR="00B56945" w:rsidRPr="00B56945" w:rsidRDefault="00B56945" w:rsidP="00B56945">
      <w:pPr>
        <w:pStyle w:val="waifutext"/>
        <w:jc w:val="both"/>
      </w:pPr>
      <w:r w:rsidRPr="00B56945">
        <w:t>Gracias a una variable de entorno denominada PATH, el SO sabe dónde están los programas que puede ejecutar</w:t>
      </w:r>
    </w:p>
    <w:p w14:paraId="613B4C5D" w14:textId="3B71A898" w:rsidR="00B56945" w:rsidRPr="00B56945" w:rsidRDefault="00B56945" w:rsidP="00B56945">
      <w:pPr>
        <w:pStyle w:val="waifutext"/>
        <w:jc w:val="both"/>
      </w:pPr>
      <w:r w:rsidRPr="00B56945">
        <w:t>Se pueden añadir argumentos a la ejecución de un programa para modificar la forma en la que se ejecuta</w:t>
      </w:r>
    </w:p>
    <w:p w14:paraId="000239CF" w14:textId="70706535" w:rsidR="00B56945" w:rsidRPr="00B56945" w:rsidRDefault="00B56945" w:rsidP="00B56945">
      <w:pPr>
        <w:pStyle w:val="waifutext"/>
        <w:jc w:val="both"/>
      </w:pPr>
    </w:p>
    <w:p w14:paraId="22E78623" w14:textId="6EC2FF04" w:rsidR="00B56945" w:rsidRPr="00B56945" w:rsidRDefault="00B56945" w:rsidP="00B56945">
      <w:pPr>
        <w:pStyle w:val="waifutext"/>
        <w:jc w:val="both"/>
      </w:pPr>
      <w:proofErr w:type="spellStart"/>
      <w:r w:rsidRPr="00B56945">
        <w:t>Prompt</w:t>
      </w:r>
      <w:proofErr w:type="spellEnd"/>
    </w:p>
    <w:p w14:paraId="6F562958" w14:textId="4127383E" w:rsidR="00B56945" w:rsidRPr="00B56945" w:rsidRDefault="00B56945" w:rsidP="00B56945">
      <w:pPr>
        <w:pStyle w:val="waifutext"/>
        <w:jc w:val="both"/>
      </w:pPr>
      <w:proofErr w:type="spellStart"/>
      <w:r w:rsidRPr="00B56945">
        <w:t>Prompt</w:t>
      </w:r>
      <w:proofErr w:type="spellEnd"/>
      <w:r w:rsidRPr="00B56945">
        <w:t xml:space="preserve"> está compuesto de los siguientes elementos:</w:t>
      </w:r>
    </w:p>
    <w:p w14:paraId="580A812D" w14:textId="2D394812" w:rsidR="00B56945" w:rsidRPr="00B56945" w:rsidRDefault="00B56945" w:rsidP="00B56945">
      <w:pPr>
        <w:pStyle w:val="waifutext"/>
        <w:jc w:val="both"/>
      </w:pPr>
      <w:r w:rsidRPr="00B56945">
        <w:t>alumno@1daw-profesor:~$</w:t>
      </w:r>
    </w:p>
    <w:p w14:paraId="098EB535" w14:textId="49BE3397" w:rsidR="00B56945" w:rsidRPr="00B56945" w:rsidRDefault="00B56945" w:rsidP="00B56945">
      <w:pPr>
        <w:pStyle w:val="waifutext"/>
        <w:jc w:val="both"/>
      </w:pPr>
      <w:r w:rsidRPr="00B56945">
        <w:t>Indican el nombre de usuario, nombre de equipo, la ruta en el disco y el tipo de usuario</w:t>
      </w:r>
    </w:p>
    <w:p w14:paraId="20CDFA81" w14:textId="190FE7C1" w:rsidR="00B56945" w:rsidRPr="00B56945" w:rsidRDefault="00B56945" w:rsidP="00B56945">
      <w:pPr>
        <w:pStyle w:val="waifutext"/>
        <w:jc w:val="both"/>
      </w:pPr>
    </w:p>
    <w:p w14:paraId="123A9622" w14:textId="4D28422F" w:rsidR="00B56945" w:rsidRPr="00B56945" w:rsidRDefault="00B56945" w:rsidP="00B56945">
      <w:pPr>
        <w:pStyle w:val="waifutext"/>
        <w:numPr>
          <w:ilvl w:val="0"/>
          <w:numId w:val="6"/>
        </w:numPr>
        <w:jc w:val="both"/>
      </w:pPr>
      <w:r w:rsidRPr="00B56945">
        <w:t>Man: permite mostrar la documentación de un comando</w:t>
      </w:r>
    </w:p>
    <w:p w14:paraId="1732D9CD" w14:textId="7402BB51" w:rsidR="00B56945" w:rsidRPr="00B56945" w:rsidRDefault="00B56945" w:rsidP="00B56945">
      <w:pPr>
        <w:pStyle w:val="waifutext"/>
        <w:numPr>
          <w:ilvl w:val="0"/>
          <w:numId w:val="6"/>
        </w:numPr>
        <w:jc w:val="both"/>
      </w:pPr>
      <w:r w:rsidRPr="00B56945">
        <w:t>Who: muestra la información del usuario y la sesión actual</w:t>
      </w:r>
    </w:p>
    <w:p w14:paraId="510F533E" w14:textId="7CB1515E" w:rsidR="00B56945" w:rsidRPr="00B56945" w:rsidRDefault="00B56945" w:rsidP="00B56945">
      <w:pPr>
        <w:pStyle w:val="waifutext"/>
        <w:numPr>
          <w:ilvl w:val="0"/>
          <w:numId w:val="6"/>
        </w:numPr>
        <w:jc w:val="both"/>
      </w:pPr>
      <w:proofErr w:type="spellStart"/>
      <w:r w:rsidRPr="00B56945">
        <w:t>Pwd</w:t>
      </w:r>
      <w:proofErr w:type="spellEnd"/>
      <w:r w:rsidRPr="00B56945">
        <w:t>: muestra el directorio actual (~ es un alias para el directorio home del usuario)</w:t>
      </w:r>
    </w:p>
    <w:p w14:paraId="398B77BD" w14:textId="0D657792" w:rsidR="00B56945" w:rsidRDefault="00B56945" w:rsidP="00B56945">
      <w:pPr>
        <w:pStyle w:val="waifutext"/>
        <w:numPr>
          <w:ilvl w:val="0"/>
          <w:numId w:val="6"/>
        </w:numPr>
        <w:jc w:val="both"/>
      </w:pPr>
      <w:proofErr w:type="spellStart"/>
      <w:r w:rsidRPr="00B56945">
        <w:t>Ls</w:t>
      </w:r>
      <w:proofErr w:type="spellEnd"/>
      <w:r w:rsidRPr="00B56945">
        <w:t>: muestra los archivos en un directorio. Hay dos tipos de archivos principales</w:t>
      </w:r>
      <w:r>
        <w:t>. Los directorios que salen en azul y los ficheros que salen en negro</w:t>
      </w:r>
    </w:p>
    <w:p w14:paraId="787122E4" w14:textId="01E71A11" w:rsidR="00B56945" w:rsidRDefault="00B56945" w:rsidP="00B56945">
      <w:pPr>
        <w:pStyle w:val="waifutext"/>
        <w:numPr>
          <w:ilvl w:val="1"/>
          <w:numId w:val="6"/>
        </w:numPr>
        <w:jc w:val="both"/>
      </w:pPr>
      <w:proofErr w:type="spellStart"/>
      <w:r>
        <w:t>Ls</w:t>
      </w:r>
      <w:proofErr w:type="spellEnd"/>
      <w:r>
        <w:t xml:space="preserve"> -l: muestra mas información acerca de los ficheros. Muestra: permisos, número de elementos, propietario, grupo, bytes y fecha de creación</w:t>
      </w:r>
    </w:p>
    <w:p w14:paraId="27322F2D" w14:textId="089F60B1" w:rsidR="00B56945" w:rsidRPr="00B56945" w:rsidRDefault="00B56945" w:rsidP="00B56945">
      <w:pPr>
        <w:pStyle w:val="waifutext"/>
        <w:numPr>
          <w:ilvl w:val="1"/>
          <w:numId w:val="6"/>
        </w:numPr>
        <w:jc w:val="both"/>
      </w:pPr>
      <w:proofErr w:type="spellStart"/>
      <w:r>
        <w:t>Ls</w:t>
      </w:r>
      <w:proofErr w:type="spellEnd"/>
      <w:r>
        <w:t xml:space="preserve"> -a: muestra los archivos ocultos</w:t>
      </w:r>
    </w:p>
    <w:p w14:paraId="7F302B87" w14:textId="18A58AFA" w:rsidR="00B56945" w:rsidRPr="00B56945" w:rsidRDefault="00B56945" w:rsidP="00B56945">
      <w:pPr>
        <w:pStyle w:val="waifutext"/>
        <w:jc w:val="both"/>
      </w:pPr>
    </w:p>
    <w:p w14:paraId="641CFE3B" w14:textId="1C740ED3" w:rsidR="00B56945" w:rsidRPr="00B56945" w:rsidRDefault="00B56945" w:rsidP="00B56945">
      <w:pPr>
        <w:pStyle w:val="waifutext"/>
        <w:jc w:val="both"/>
      </w:pPr>
    </w:p>
    <w:sectPr w:rsidR="00B56945" w:rsidRPr="00B56945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85062" w14:textId="77777777" w:rsidR="00AD1654" w:rsidRDefault="00AD1654" w:rsidP="00B44F9A">
      <w:pPr>
        <w:spacing w:after="0" w:line="240" w:lineRule="auto"/>
      </w:pPr>
      <w:r>
        <w:separator/>
      </w:r>
    </w:p>
  </w:endnote>
  <w:endnote w:type="continuationSeparator" w:id="0">
    <w:p w14:paraId="5DD50F33" w14:textId="77777777" w:rsidR="00AD1654" w:rsidRDefault="00AD1654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6BCCA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35D93B39" w14:textId="77777777" w:rsidTr="00B44F9A">
      <w:trPr>
        <w:jc w:val="right"/>
      </w:trPr>
      <w:tc>
        <w:tcPr>
          <w:tcW w:w="4795" w:type="dxa"/>
          <w:vAlign w:val="center"/>
        </w:tcPr>
        <w:p w14:paraId="02A5E2E9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30FEB101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9C1CB9A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2AE2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9D98" w14:textId="77777777" w:rsidR="00AD1654" w:rsidRDefault="00AD1654" w:rsidP="00B44F9A">
      <w:pPr>
        <w:spacing w:after="0" w:line="240" w:lineRule="auto"/>
      </w:pPr>
      <w:r>
        <w:separator/>
      </w:r>
    </w:p>
  </w:footnote>
  <w:footnote w:type="continuationSeparator" w:id="0">
    <w:p w14:paraId="4F920B0C" w14:textId="77777777" w:rsidR="00AD1654" w:rsidRDefault="00AD1654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C9E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980B3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2962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895"/>
    <w:multiLevelType w:val="hybridMultilevel"/>
    <w:tmpl w:val="407AD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D2505"/>
    <w:multiLevelType w:val="hybridMultilevel"/>
    <w:tmpl w:val="EAE02F42"/>
    <w:lvl w:ilvl="0" w:tplc="5B9497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339E"/>
    <w:multiLevelType w:val="hybridMultilevel"/>
    <w:tmpl w:val="F962B4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56720"/>
    <w:multiLevelType w:val="hybridMultilevel"/>
    <w:tmpl w:val="BFDCFA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45121"/>
    <w:multiLevelType w:val="hybridMultilevel"/>
    <w:tmpl w:val="2BBE71D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0540C1"/>
    <w:multiLevelType w:val="hybridMultilevel"/>
    <w:tmpl w:val="059C9C68"/>
    <w:lvl w:ilvl="0" w:tplc="6324D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38"/>
    <w:rsid w:val="0009761D"/>
    <w:rsid w:val="00164043"/>
    <w:rsid w:val="002711D5"/>
    <w:rsid w:val="002E4586"/>
    <w:rsid w:val="002F2479"/>
    <w:rsid w:val="003A30B3"/>
    <w:rsid w:val="00436097"/>
    <w:rsid w:val="004E374F"/>
    <w:rsid w:val="004F0C5C"/>
    <w:rsid w:val="00555552"/>
    <w:rsid w:val="006575BD"/>
    <w:rsid w:val="00703A98"/>
    <w:rsid w:val="008B70E4"/>
    <w:rsid w:val="009B3F38"/>
    <w:rsid w:val="009C252B"/>
    <w:rsid w:val="00A05A01"/>
    <w:rsid w:val="00A61E50"/>
    <w:rsid w:val="00A84FEB"/>
    <w:rsid w:val="00AD1654"/>
    <w:rsid w:val="00AD2258"/>
    <w:rsid w:val="00B44F9A"/>
    <w:rsid w:val="00B56945"/>
    <w:rsid w:val="00B740DF"/>
    <w:rsid w:val="00D46A71"/>
    <w:rsid w:val="00DC0DF9"/>
    <w:rsid w:val="00FE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A8D8"/>
  <w15:chartTrackingRefBased/>
  <w15:docId w15:val="{8AF9ED56-C4DC-4D6B-857B-C6550D19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styleId="Prrafodelista">
    <w:name w:val="List Paragraph"/>
    <w:basedOn w:val="Normal"/>
    <w:uiPriority w:val="34"/>
    <w:qFormat/>
    <w:rsid w:val="008B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53</TotalTime>
  <Pages>4</Pages>
  <Words>907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3</cp:revision>
  <dcterms:created xsi:type="dcterms:W3CDTF">2022-02-28T21:35:00Z</dcterms:created>
  <dcterms:modified xsi:type="dcterms:W3CDTF">2022-02-28T22:30:00Z</dcterms:modified>
</cp:coreProperties>
</file>