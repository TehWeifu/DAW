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1202" w14:textId="77777777" w:rsidR="00946B66" w:rsidRPr="006A63C3" w:rsidRDefault="00946B66" w:rsidP="00946B66">
      <w:pPr>
        <w:pStyle w:val="waifutitle"/>
      </w:pPr>
      <w:r w:rsidRPr="006A63C3">
        <w:t>Comandos</w:t>
      </w:r>
    </w:p>
    <w:p w14:paraId="4575AA46" w14:textId="2BFBF627" w:rsidR="00946B66" w:rsidRPr="006A63C3" w:rsidRDefault="00946B66" w:rsidP="00946B66">
      <w:pPr>
        <w:pStyle w:val="waifutext"/>
        <w:jc w:val="both"/>
      </w:pPr>
      <w:r w:rsidRPr="006A63C3">
        <w:t xml:space="preserve">Los comandos son Instrucciones que le indican al SO realizar una acción. Están predefinidos y </w:t>
      </w:r>
      <w:r>
        <w:t>son independientes de la distribución. P</w:t>
      </w:r>
      <w:r w:rsidRPr="006A63C3">
        <w:t>ueden ser de dos tipos:</w:t>
      </w:r>
    </w:p>
    <w:p w14:paraId="4E120736" w14:textId="77777777" w:rsidR="00946B66" w:rsidRPr="006A63C3" w:rsidRDefault="00946B66" w:rsidP="00946B66">
      <w:pPr>
        <w:pStyle w:val="waifutext"/>
        <w:numPr>
          <w:ilvl w:val="0"/>
          <w:numId w:val="2"/>
        </w:numPr>
        <w:jc w:val="both"/>
      </w:pPr>
      <w:r w:rsidRPr="006A63C3">
        <w:t>Comandos de sistema: destinados a crear o modificar archivos, carpetas, usuarios, etc…</w:t>
      </w:r>
    </w:p>
    <w:p w14:paraId="24AB7CE8" w14:textId="77777777" w:rsidR="00946B66" w:rsidRPr="006A63C3" w:rsidRDefault="00946B66" w:rsidP="00946B66">
      <w:pPr>
        <w:pStyle w:val="waifutext"/>
        <w:numPr>
          <w:ilvl w:val="0"/>
          <w:numId w:val="2"/>
        </w:numPr>
        <w:jc w:val="both"/>
      </w:pPr>
      <w:r w:rsidRPr="006A63C3">
        <w:t>Comandos de ejecución de aplicaciones: utilizados para realizar tareas</w:t>
      </w:r>
    </w:p>
    <w:p w14:paraId="61E3A566" w14:textId="77777777" w:rsidR="00946B66" w:rsidRPr="006A63C3" w:rsidRDefault="00946B66" w:rsidP="00946B66">
      <w:pPr>
        <w:pStyle w:val="waifutext"/>
        <w:jc w:val="both"/>
      </w:pPr>
      <w:r w:rsidRPr="006A63C3">
        <w:t>Gracias a una variable de entorno denominada PATH, el SO sabe dónde están los programas que puede ejecutar</w:t>
      </w:r>
    </w:p>
    <w:p w14:paraId="758E72C0" w14:textId="1F7E6EA7" w:rsidR="00946B66" w:rsidRDefault="00946B66" w:rsidP="00946B66">
      <w:pPr>
        <w:pStyle w:val="waifutext"/>
        <w:jc w:val="both"/>
      </w:pPr>
      <w:r w:rsidRPr="006A63C3">
        <w:t>Se pueden añadir argumentos a la ejecución de un programa para modificar la forma en la que se ejecuta</w:t>
      </w:r>
      <w:r w:rsidR="00164782">
        <w:t>. Por ejemplo: --help muestra información del comando utilizado</w:t>
      </w:r>
    </w:p>
    <w:p w14:paraId="05FBC630" w14:textId="77777777" w:rsidR="00946B66" w:rsidRPr="006A63C3" w:rsidRDefault="00946B66" w:rsidP="00946B66">
      <w:pPr>
        <w:pStyle w:val="waifutext"/>
        <w:jc w:val="both"/>
      </w:pPr>
    </w:p>
    <w:p w14:paraId="1056FEBC" w14:textId="77777777" w:rsidR="000A1CD9" w:rsidRPr="00B56945" w:rsidRDefault="000A1CD9" w:rsidP="000A1CD9">
      <w:pPr>
        <w:pStyle w:val="waifutext"/>
        <w:numPr>
          <w:ilvl w:val="0"/>
          <w:numId w:val="1"/>
        </w:numPr>
        <w:jc w:val="both"/>
      </w:pPr>
      <w:r w:rsidRPr="00B56945">
        <w:t>Man: permite mostrar la documentación de un comando</w:t>
      </w:r>
    </w:p>
    <w:p w14:paraId="74771ECD" w14:textId="77777777" w:rsidR="000A1CD9" w:rsidRPr="00B56945" w:rsidRDefault="000A1CD9" w:rsidP="000A1CD9">
      <w:pPr>
        <w:pStyle w:val="waifutext"/>
        <w:numPr>
          <w:ilvl w:val="0"/>
          <w:numId w:val="1"/>
        </w:numPr>
        <w:jc w:val="both"/>
      </w:pPr>
      <w:r w:rsidRPr="00B56945">
        <w:t>Who: muestra la información del usuario y la sesión actual</w:t>
      </w:r>
    </w:p>
    <w:p w14:paraId="18E59AA2" w14:textId="77777777" w:rsidR="000A1CD9" w:rsidRPr="00B56945" w:rsidRDefault="000A1CD9" w:rsidP="000A1CD9">
      <w:pPr>
        <w:pStyle w:val="waifutext"/>
        <w:numPr>
          <w:ilvl w:val="0"/>
          <w:numId w:val="1"/>
        </w:numPr>
        <w:jc w:val="both"/>
      </w:pPr>
      <w:r w:rsidRPr="00B56945">
        <w:t>Pwd: muestra el directorio actual (~ es un alias para el directorio home del usuario)</w:t>
      </w:r>
    </w:p>
    <w:p w14:paraId="3B69EB94" w14:textId="77777777" w:rsidR="000A1CD9" w:rsidRDefault="000A1CD9" w:rsidP="000A1CD9">
      <w:pPr>
        <w:pStyle w:val="waifutext"/>
        <w:numPr>
          <w:ilvl w:val="0"/>
          <w:numId w:val="1"/>
        </w:numPr>
        <w:jc w:val="both"/>
      </w:pPr>
      <w:r w:rsidRPr="00B56945">
        <w:t>Ls: muestra los archivos en un directorio. Hay dos tipos de archivos principales</w:t>
      </w:r>
      <w:r>
        <w:t>. Los directorios que salen en azul y los ficheros que salen en negro</w:t>
      </w:r>
    </w:p>
    <w:p w14:paraId="697F657B" w14:textId="77777777" w:rsidR="000A1CD9" w:rsidRDefault="000A1CD9" w:rsidP="000A1CD9">
      <w:pPr>
        <w:pStyle w:val="waifutext"/>
        <w:numPr>
          <w:ilvl w:val="1"/>
          <w:numId w:val="1"/>
        </w:numPr>
        <w:jc w:val="both"/>
      </w:pPr>
      <w:r>
        <w:t>Ls -l: muestra mas información acerca de los ficheros. Muestra: permisos, número de elementos, propietario, grupo, bytes y fecha de creación</w:t>
      </w:r>
    </w:p>
    <w:p w14:paraId="5764FBEB" w14:textId="5067B05E" w:rsidR="000A1CD9" w:rsidRDefault="000A1CD9" w:rsidP="000A1CD9">
      <w:pPr>
        <w:pStyle w:val="waifutext"/>
        <w:numPr>
          <w:ilvl w:val="1"/>
          <w:numId w:val="1"/>
        </w:numPr>
        <w:jc w:val="both"/>
      </w:pPr>
      <w:r>
        <w:t>Ls -a: muestra los archivos ocultos</w:t>
      </w:r>
    </w:p>
    <w:p w14:paraId="34E5ECBA" w14:textId="59F99912" w:rsidR="00164782" w:rsidRDefault="00164782" w:rsidP="00164782">
      <w:pPr>
        <w:pStyle w:val="waifutext"/>
        <w:numPr>
          <w:ilvl w:val="0"/>
          <w:numId w:val="1"/>
        </w:numPr>
        <w:jc w:val="both"/>
      </w:pPr>
      <w:r>
        <w:t>sudo: se pone delante de un comando para poder ejecutarlo como superadministrador</w:t>
      </w:r>
    </w:p>
    <w:p w14:paraId="57722C9E" w14:textId="66114826" w:rsidR="00164782" w:rsidRDefault="00164782" w:rsidP="00164782">
      <w:pPr>
        <w:pStyle w:val="waifutext"/>
        <w:numPr>
          <w:ilvl w:val="1"/>
          <w:numId w:val="1"/>
        </w:numPr>
        <w:jc w:val="both"/>
      </w:pPr>
      <w:r>
        <w:t>No todos los usuarios pueden utilizar sudo. Solo aquellos que figuran en el archivo sudoers pueden</w:t>
      </w:r>
    </w:p>
    <w:p w14:paraId="55BCFB80" w14:textId="4A13596C" w:rsidR="00164782" w:rsidRDefault="00164782" w:rsidP="00164782">
      <w:pPr>
        <w:pStyle w:val="waifutext"/>
        <w:numPr>
          <w:ilvl w:val="0"/>
          <w:numId w:val="1"/>
        </w:numPr>
        <w:jc w:val="both"/>
      </w:pPr>
      <w:r>
        <w:t>adduser: para crear un usuario</w:t>
      </w:r>
    </w:p>
    <w:p w14:paraId="635A64E4" w14:textId="4009D882" w:rsidR="00164782" w:rsidRDefault="00164782" w:rsidP="00164782">
      <w:pPr>
        <w:pStyle w:val="waifutext"/>
        <w:numPr>
          <w:ilvl w:val="0"/>
          <w:numId w:val="1"/>
        </w:numPr>
        <w:jc w:val="both"/>
      </w:pPr>
      <w:r>
        <w:t>su: para cambiar de usuario</w:t>
      </w:r>
    </w:p>
    <w:p w14:paraId="54C3D2FC" w14:textId="44130549" w:rsidR="00164782" w:rsidRDefault="00164782" w:rsidP="00164782">
      <w:pPr>
        <w:pStyle w:val="waifutext"/>
        <w:numPr>
          <w:ilvl w:val="1"/>
          <w:numId w:val="1"/>
        </w:numPr>
        <w:jc w:val="both"/>
      </w:pPr>
      <w:r>
        <w:t>para cambiar al usuario root. Sudo su</w:t>
      </w:r>
    </w:p>
    <w:p w14:paraId="28BE8D20" w14:textId="0F2BFBED" w:rsidR="00164782" w:rsidRDefault="00164782" w:rsidP="00164782">
      <w:pPr>
        <w:pStyle w:val="waifutext"/>
        <w:numPr>
          <w:ilvl w:val="0"/>
          <w:numId w:val="1"/>
        </w:numPr>
        <w:jc w:val="both"/>
      </w:pPr>
      <w:r>
        <w:t xml:space="preserve">Tree: muestra la estructura de directorios </w:t>
      </w:r>
    </w:p>
    <w:p w14:paraId="256C6A52" w14:textId="2327BF92" w:rsidR="003E798E" w:rsidRDefault="003E798E" w:rsidP="003E798E">
      <w:pPr>
        <w:pStyle w:val="waifutext"/>
        <w:numPr>
          <w:ilvl w:val="1"/>
          <w:numId w:val="1"/>
        </w:numPr>
        <w:jc w:val="both"/>
      </w:pPr>
      <w:r>
        <w:t>Tree -L -1 : muestra la estructura de directorios con un nivel</w:t>
      </w:r>
    </w:p>
    <w:p w14:paraId="46ECF844" w14:textId="3A46D771" w:rsidR="003E798E" w:rsidRDefault="003E798E" w:rsidP="003E798E">
      <w:pPr>
        <w:pStyle w:val="waifutext"/>
        <w:numPr>
          <w:ilvl w:val="0"/>
          <w:numId w:val="1"/>
        </w:numPr>
        <w:jc w:val="both"/>
      </w:pPr>
      <w:r>
        <w:t>touch: crea un archivo</w:t>
      </w:r>
    </w:p>
    <w:p w14:paraId="4AC3D308" w14:textId="3CFD0B12" w:rsidR="00DD52EC" w:rsidRDefault="00DD52EC" w:rsidP="003E798E">
      <w:pPr>
        <w:pStyle w:val="waifutext"/>
        <w:numPr>
          <w:ilvl w:val="0"/>
          <w:numId w:val="1"/>
        </w:numPr>
        <w:jc w:val="both"/>
      </w:pPr>
      <w:r>
        <w:t>cp: copia un archivo o directorio</w:t>
      </w:r>
    </w:p>
    <w:p w14:paraId="529E7799" w14:textId="35B18C87" w:rsidR="00DD52EC" w:rsidRDefault="00DD52EC" w:rsidP="00DD52EC">
      <w:pPr>
        <w:pStyle w:val="waifutext"/>
        <w:numPr>
          <w:ilvl w:val="1"/>
          <w:numId w:val="1"/>
        </w:numPr>
        <w:jc w:val="both"/>
      </w:pPr>
      <w:r>
        <w:t>cp -r : para copiar recursivamente todo el contenido de la carpeta de origen</w:t>
      </w:r>
    </w:p>
    <w:p w14:paraId="18B57144" w14:textId="4F61E46C" w:rsidR="003E798E" w:rsidRDefault="003E798E" w:rsidP="003E798E">
      <w:pPr>
        <w:pStyle w:val="waifutext"/>
        <w:numPr>
          <w:ilvl w:val="0"/>
          <w:numId w:val="1"/>
        </w:numPr>
        <w:jc w:val="both"/>
      </w:pPr>
      <w:r>
        <w:t>mv: para mover un archivo o renombrarlo</w:t>
      </w:r>
    </w:p>
    <w:p w14:paraId="7984EDDB" w14:textId="564B878F" w:rsidR="003E798E" w:rsidRDefault="003E798E" w:rsidP="003E798E">
      <w:pPr>
        <w:pStyle w:val="waifutext"/>
        <w:numPr>
          <w:ilvl w:val="0"/>
          <w:numId w:val="1"/>
        </w:numPr>
        <w:jc w:val="both"/>
      </w:pPr>
      <w:r>
        <w:t>mkdir: crear un nuevo directorio</w:t>
      </w:r>
    </w:p>
    <w:p w14:paraId="2A9C62AD" w14:textId="6F7EF398" w:rsidR="003E798E" w:rsidRDefault="003E798E" w:rsidP="003E798E">
      <w:pPr>
        <w:pStyle w:val="waifutext"/>
        <w:numPr>
          <w:ilvl w:val="1"/>
          <w:numId w:val="1"/>
        </w:numPr>
        <w:jc w:val="both"/>
      </w:pPr>
      <w:r>
        <w:t>con el argumento -p indicas que cree los directorios padre necesarios si no existen</w:t>
      </w:r>
    </w:p>
    <w:p w14:paraId="74540607" w14:textId="6CD613ED" w:rsidR="003E798E" w:rsidRDefault="003E798E" w:rsidP="003E798E">
      <w:pPr>
        <w:pStyle w:val="waifutext"/>
        <w:numPr>
          <w:ilvl w:val="0"/>
          <w:numId w:val="1"/>
        </w:numPr>
        <w:jc w:val="both"/>
      </w:pPr>
      <w:r>
        <w:t>rmdir: para borrar un directorio</w:t>
      </w:r>
    </w:p>
    <w:p w14:paraId="6BC76394" w14:textId="09DD0CAC" w:rsidR="00DD52EC" w:rsidRDefault="00820072" w:rsidP="00820072">
      <w:pPr>
        <w:pStyle w:val="waifutext"/>
        <w:numPr>
          <w:ilvl w:val="0"/>
          <w:numId w:val="1"/>
        </w:numPr>
        <w:jc w:val="both"/>
      </w:pPr>
      <w:r>
        <w:lastRenderedPageBreak/>
        <w:t>cat: muestra un archivo de texto</w:t>
      </w:r>
    </w:p>
    <w:p w14:paraId="4364C484" w14:textId="31E2BA13" w:rsidR="00820072" w:rsidRDefault="00820072" w:rsidP="00820072">
      <w:pPr>
        <w:pStyle w:val="waifutext"/>
        <w:numPr>
          <w:ilvl w:val="0"/>
          <w:numId w:val="1"/>
        </w:numPr>
        <w:jc w:val="both"/>
      </w:pPr>
      <w:r>
        <w:t>le</w:t>
      </w:r>
      <w:r w:rsidR="007A7395">
        <w:t>s</w:t>
      </w:r>
      <w:r>
        <w:t xml:space="preserve">s: muestra un archivo </w:t>
      </w:r>
    </w:p>
    <w:p w14:paraId="74A6D0BE" w14:textId="0C96FDEC" w:rsidR="005E5C71" w:rsidRDefault="005E5C71" w:rsidP="00820072">
      <w:pPr>
        <w:pStyle w:val="waifutext"/>
        <w:numPr>
          <w:ilvl w:val="0"/>
          <w:numId w:val="1"/>
        </w:numPr>
        <w:jc w:val="both"/>
      </w:pPr>
      <w:r>
        <w:t>vi/vim: editor de texto complejo</w:t>
      </w:r>
    </w:p>
    <w:p w14:paraId="17980647" w14:textId="2FC307B4" w:rsidR="005E5C71" w:rsidRDefault="005E5C71" w:rsidP="00820072">
      <w:pPr>
        <w:pStyle w:val="waifutext"/>
        <w:numPr>
          <w:ilvl w:val="0"/>
          <w:numId w:val="1"/>
        </w:numPr>
        <w:jc w:val="both"/>
      </w:pPr>
      <w:r>
        <w:t>nano: editor de texto simple</w:t>
      </w:r>
    </w:p>
    <w:p w14:paraId="680B4A12" w14:textId="217AD7D1" w:rsidR="005E5C71" w:rsidRPr="00B56945" w:rsidRDefault="005E5C71" w:rsidP="00820072">
      <w:pPr>
        <w:pStyle w:val="waifutext"/>
        <w:numPr>
          <w:ilvl w:val="0"/>
          <w:numId w:val="1"/>
        </w:numPr>
        <w:jc w:val="both"/>
      </w:pPr>
      <w:r>
        <w:t>gedit: editor de texto con GUI</w:t>
      </w:r>
    </w:p>
    <w:p w14:paraId="100A0C74" w14:textId="2ED601A0" w:rsidR="00BF4E41" w:rsidRDefault="00BF4E41">
      <w:r>
        <w:br w:type="page"/>
      </w:r>
    </w:p>
    <w:p w14:paraId="63091769" w14:textId="31F1CBF1" w:rsidR="0077407A" w:rsidRDefault="00BF4E41" w:rsidP="0064390A">
      <w:pPr>
        <w:pStyle w:val="waifutitle"/>
      </w:pPr>
      <w:r>
        <w:lastRenderedPageBreak/>
        <w:t>Comodines</w:t>
      </w:r>
    </w:p>
    <w:p w14:paraId="24299B0B" w14:textId="3E51117D" w:rsidR="00BF4E41" w:rsidRDefault="00BF4E41" w:rsidP="00BF4E41">
      <w:pPr>
        <w:pStyle w:val="waifutext"/>
        <w:numPr>
          <w:ilvl w:val="0"/>
          <w:numId w:val="2"/>
        </w:numPr>
      </w:pPr>
      <w:r>
        <w:t>* → reemplaza 0 o más caracteres</w:t>
      </w:r>
    </w:p>
    <w:p w14:paraId="4718BECD" w14:textId="0C944090" w:rsidR="00BF4E41" w:rsidRDefault="00BF4E41" w:rsidP="00BF4E41">
      <w:pPr>
        <w:pStyle w:val="waifutext"/>
        <w:numPr>
          <w:ilvl w:val="0"/>
          <w:numId w:val="2"/>
        </w:numPr>
      </w:pPr>
      <w:r>
        <w:t>? → reemplaza 1 carácter</w:t>
      </w:r>
    </w:p>
    <w:p w14:paraId="2BDCB4B4" w14:textId="0C7BB6B6" w:rsidR="00BF4E41" w:rsidRDefault="00BF4E41" w:rsidP="00BF4E41">
      <w:pPr>
        <w:pStyle w:val="waifutext"/>
        <w:numPr>
          <w:ilvl w:val="0"/>
          <w:numId w:val="2"/>
        </w:numPr>
      </w:pPr>
      <w:r>
        <w:t>[] → grupo de caracteres (cada grupo es un carácter tan solo)</w:t>
      </w:r>
    </w:p>
    <w:p w14:paraId="7EEABF62" w14:textId="07CD140F" w:rsidR="00BF4E41" w:rsidRPr="002F2479" w:rsidRDefault="00BF4E41" w:rsidP="00BF4E41">
      <w:pPr>
        <w:pStyle w:val="waifutext"/>
        <w:numPr>
          <w:ilvl w:val="0"/>
          <w:numId w:val="2"/>
        </w:numPr>
      </w:pPr>
      <w:r>
        <w:t>A-Z → rango de caracteres seguidos en el código ASCII</w:t>
      </w:r>
    </w:p>
    <w:sectPr w:rsidR="00BF4E41" w:rsidRPr="002F2479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408B3" w14:textId="77777777" w:rsidR="00816FF7" w:rsidRDefault="00816FF7" w:rsidP="00B44F9A">
      <w:pPr>
        <w:spacing w:after="0" w:line="240" w:lineRule="auto"/>
      </w:pPr>
      <w:r>
        <w:separator/>
      </w:r>
    </w:p>
  </w:endnote>
  <w:endnote w:type="continuationSeparator" w:id="0">
    <w:p w14:paraId="3145F96B" w14:textId="77777777" w:rsidR="00816FF7" w:rsidRDefault="00816FF7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79C1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20098653" w14:textId="77777777" w:rsidTr="00B44F9A">
      <w:trPr>
        <w:jc w:val="right"/>
      </w:trPr>
      <w:tc>
        <w:tcPr>
          <w:tcW w:w="4795" w:type="dxa"/>
          <w:vAlign w:val="center"/>
        </w:tcPr>
        <w:p w14:paraId="34AE668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1A05C8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872E03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4719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9CA4" w14:textId="77777777" w:rsidR="00816FF7" w:rsidRDefault="00816FF7" w:rsidP="00B44F9A">
      <w:pPr>
        <w:spacing w:after="0" w:line="240" w:lineRule="auto"/>
      </w:pPr>
      <w:r>
        <w:separator/>
      </w:r>
    </w:p>
  </w:footnote>
  <w:footnote w:type="continuationSeparator" w:id="0">
    <w:p w14:paraId="7ADB9E9D" w14:textId="77777777" w:rsidR="00816FF7" w:rsidRDefault="00816FF7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C695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B0F9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A9F6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D9"/>
    <w:rsid w:val="00076D33"/>
    <w:rsid w:val="0009761D"/>
    <w:rsid w:val="000A1CD9"/>
    <w:rsid w:val="00164043"/>
    <w:rsid w:val="00164782"/>
    <w:rsid w:val="00244026"/>
    <w:rsid w:val="002E4586"/>
    <w:rsid w:val="002F2479"/>
    <w:rsid w:val="003A30B3"/>
    <w:rsid w:val="003E798E"/>
    <w:rsid w:val="00436097"/>
    <w:rsid w:val="004E374F"/>
    <w:rsid w:val="004F0C5C"/>
    <w:rsid w:val="00555552"/>
    <w:rsid w:val="005E5C71"/>
    <w:rsid w:val="0064390A"/>
    <w:rsid w:val="00703A98"/>
    <w:rsid w:val="007A7395"/>
    <w:rsid w:val="00816FF7"/>
    <w:rsid w:val="00820072"/>
    <w:rsid w:val="00946B66"/>
    <w:rsid w:val="009C252B"/>
    <w:rsid w:val="00A05A01"/>
    <w:rsid w:val="00A84FEB"/>
    <w:rsid w:val="00B44F9A"/>
    <w:rsid w:val="00B67C46"/>
    <w:rsid w:val="00B740DF"/>
    <w:rsid w:val="00BF4E41"/>
    <w:rsid w:val="00D46A71"/>
    <w:rsid w:val="00DC0DF9"/>
    <w:rsid w:val="00DD52EC"/>
    <w:rsid w:val="00E9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B971"/>
  <w15:chartTrackingRefBased/>
  <w15:docId w15:val="{8A2FA733-4FF2-485B-AE32-D64C6C6B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BF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93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6</cp:revision>
  <dcterms:created xsi:type="dcterms:W3CDTF">2022-03-02T15:25:00Z</dcterms:created>
  <dcterms:modified xsi:type="dcterms:W3CDTF">2022-03-14T06:47:00Z</dcterms:modified>
</cp:coreProperties>
</file>