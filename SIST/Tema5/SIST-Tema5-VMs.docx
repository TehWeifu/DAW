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3EE1" w14:textId="4AF0776F" w:rsidR="0077407A" w:rsidRPr="00C669FD" w:rsidRDefault="00C669FD" w:rsidP="004C4C48">
      <w:pPr>
        <w:pStyle w:val="waifumain"/>
        <w:rPr>
          <w:sz w:val="144"/>
          <w:szCs w:val="144"/>
          <w:lang w:val="es-ES"/>
        </w:rPr>
      </w:pPr>
      <w:r>
        <w:rPr>
          <w:sz w:val="144"/>
          <w:szCs w:val="144"/>
          <w:lang w:val="es-ES"/>
        </w:rPr>
        <w:t>SIST: T</w:t>
      </w:r>
      <w:r w:rsidR="009B3F38" w:rsidRPr="00C669FD">
        <w:rPr>
          <w:sz w:val="144"/>
          <w:szCs w:val="144"/>
          <w:lang w:val="es-ES"/>
        </w:rPr>
        <w:t>ema 5</w:t>
      </w:r>
    </w:p>
    <w:p w14:paraId="10D4AD75" w14:textId="4A0F1F9F" w:rsidR="009B3F38" w:rsidRPr="0004502B" w:rsidRDefault="009B3F38" w:rsidP="004C4C48">
      <w:pPr>
        <w:jc w:val="both"/>
      </w:pPr>
    </w:p>
    <w:p w14:paraId="3D428EC5" w14:textId="2C2B5281" w:rsidR="00D3657A" w:rsidRPr="0004502B" w:rsidRDefault="00D3657A" w:rsidP="004C4C48">
      <w:pPr>
        <w:pStyle w:val="waifutitle"/>
        <w:numPr>
          <w:ilvl w:val="0"/>
          <w:numId w:val="4"/>
        </w:numPr>
        <w:jc w:val="both"/>
      </w:pPr>
      <w:r w:rsidRPr="0004502B">
        <w:t>Virtualización</w:t>
      </w:r>
    </w:p>
    <w:p w14:paraId="1508DE08" w14:textId="3B2C6EB3" w:rsidR="00D3657A" w:rsidRPr="0004502B" w:rsidRDefault="00D3657A" w:rsidP="004C4C48">
      <w:pPr>
        <w:pStyle w:val="waifutext"/>
        <w:jc w:val="both"/>
      </w:pPr>
      <w:r w:rsidRPr="0004502B">
        <w:t>La virtualización consiste en emular el comportamiento de un ordenador a partir de SW. Existen tres elementos fundamentales en la virtualización:</w:t>
      </w:r>
    </w:p>
    <w:p w14:paraId="2BC73DD9" w14:textId="7540CFA9" w:rsidR="00D3657A" w:rsidRPr="0004502B" w:rsidRDefault="00D3657A" w:rsidP="004C4C48">
      <w:pPr>
        <w:pStyle w:val="waifutext"/>
        <w:numPr>
          <w:ilvl w:val="0"/>
          <w:numId w:val="7"/>
        </w:numPr>
        <w:jc w:val="both"/>
      </w:pPr>
      <w:r w:rsidRPr="0004502B">
        <w:t>Hipervisor: es el SW encargado de gestionar los recursos que utiliza la Máquina Virtual</w:t>
      </w:r>
    </w:p>
    <w:p w14:paraId="526B724A" w14:textId="020CEFDD" w:rsidR="00D3657A" w:rsidRPr="0004502B" w:rsidRDefault="00D3657A" w:rsidP="004C4C48">
      <w:pPr>
        <w:pStyle w:val="waifutext"/>
        <w:numPr>
          <w:ilvl w:val="0"/>
          <w:numId w:val="7"/>
        </w:numPr>
        <w:jc w:val="both"/>
      </w:pPr>
      <w:r w:rsidRPr="0004502B">
        <w:t>Máquina virtual: equipo virtual compuesto por su propio SO</w:t>
      </w:r>
    </w:p>
    <w:p w14:paraId="362141E6" w14:textId="2E5DD12C" w:rsidR="00D3657A" w:rsidRPr="0004502B" w:rsidRDefault="00D3657A" w:rsidP="004C4C48">
      <w:pPr>
        <w:pStyle w:val="waifutext"/>
        <w:numPr>
          <w:ilvl w:val="0"/>
          <w:numId w:val="7"/>
        </w:numPr>
        <w:jc w:val="both"/>
      </w:pPr>
      <w:r w:rsidRPr="0004502B">
        <w:t>Equipo anfitrión: equipo físico sobre el que se emula la máquina virtual.</w:t>
      </w:r>
    </w:p>
    <w:p w14:paraId="3CD4D8A0" w14:textId="4C874286" w:rsidR="00D3657A" w:rsidRPr="0004502B" w:rsidRDefault="00D3657A" w:rsidP="004C4C48">
      <w:pPr>
        <w:pStyle w:val="waifutext"/>
        <w:jc w:val="both"/>
      </w:pPr>
    </w:p>
    <w:p w14:paraId="7C0FE4B2" w14:textId="2DF98762" w:rsidR="00D3657A" w:rsidRPr="0004502B" w:rsidRDefault="00D3657A" w:rsidP="004C4C48">
      <w:pPr>
        <w:pStyle w:val="waifutitle"/>
        <w:numPr>
          <w:ilvl w:val="0"/>
          <w:numId w:val="4"/>
        </w:numPr>
        <w:jc w:val="both"/>
      </w:pPr>
      <w:r w:rsidRPr="0004502B">
        <w:t>Tipos de virtualización</w:t>
      </w:r>
    </w:p>
    <w:p w14:paraId="58CB76C5" w14:textId="3209B542" w:rsidR="00D3657A" w:rsidRPr="00A043C6" w:rsidRDefault="00D3657A" w:rsidP="004C4C48">
      <w:pPr>
        <w:pStyle w:val="waifutext"/>
        <w:jc w:val="both"/>
        <w:rPr>
          <w:highlight w:val="yellow"/>
        </w:rPr>
      </w:pPr>
      <w:r w:rsidRPr="00A043C6">
        <w:rPr>
          <w:highlight w:val="yellow"/>
        </w:rPr>
        <w:t>Existen dos tipos de virtualización fundamentales</w:t>
      </w:r>
    </w:p>
    <w:p w14:paraId="7A1D775D" w14:textId="437F216B" w:rsidR="00D3657A" w:rsidRPr="00A043C6" w:rsidRDefault="00D3657A" w:rsidP="004C4C48">
      <w:pPr>
        <w:pStyle w:val="waifutext"/>
        <w:numPr>
          <w:ilvl w:val="0"/>
          <w:numId w:val="7"/>
        </w:numPr>
        <w:jc w:val="both"/>
        <w:rPr>
          <w:highlight w:val="yellow"/>
        </w:rPr>
      </w:pPr>
      <w:r w:rsidRPr="00A043C6">
        <w:rPr>
          <w:highlight w:val="yellow"/>
        </w:rPr>
        <w:t>Tipo 1 (</w:t>
      </w:r>
      <w:proofErr w:type="spellStart"/>
      <w:r w:rsidRPr="00A043C6">
        <w:rPr>
          <w:highlight w:val="yellow"/>
        </w:rPr>
        <w:t>baremetal</w:t>
      </w:r>
      <w:proofErr w:type="spellEnd"/>
      <w:r w:rsidRPr="00A043C6">
        <w:rPr>
          <w:highlight w:val="yellow"/>
        </w:rPr>
        <w:t>)</w:t>
      </w:r>
      <w:r w:rsidR="00A043C6" w:rsidRPr="00A043C6">
        <w:rPr>
          <w:highlight w:val="yellow"/>
        </w:rPr>
        <w:t>:</w:t>
      </w:r>
      <w:r w:rsidRPr="00A043C6">
        <w:rPr>
          <w:highlight w:val="yellow"/>
        </w:rPr>
        <w:t xml:space="preserve"> El SO es el propio hipervisor. Los recursos del PC se aprovechan casi en su totalidad</w:t>
      </w:r>
    </w:p>
    <w:p w14:paraId="1E7AB322" w14:textId="0B7BE226" w:rsidR="00D3657A" w:rsidRPr="00A043C6" w:rsidRDefault="00D3657A" w:rsidP="004C4C48">
      <w:pPr>
        <w:pStyle w:val="waifutext"/>
        <w:numPr>
          <w:ilvl w:val="0"/>
          <w:numId w:val="7"/>
        </w:numPr>
        <w:jc w:val="both"/>
        <w:rPr>
          <w:highlight w:val="yellow"/>
        </w:rPr>
      </w:pPr>
      <w:r w:rsidRPr="00A043C6">
        <w:rPr>
          <w:highlight w:val="yellow"/>
        </w:rPr>
        <w:t>Tipo 2 (aplicación): El hipervisor es una aplicación más del equipo anfitrión que simplemente ejecuta el SO sobre la máquina real.</w:t>
      </w:r>
    </w:p>
    <w:p w14:paraId="010A450F" w14:textId="77777777" w:rsidR="00D3657A" w:rsidRPr="0004502B" w:rsidRDefault="00D3657A" w:rsidP="004C4C48">
      <w:pPr>
        <w:pStyle w:val="waifutext"/>
        <w:jc w:val="both"/>
      </w:pPr>
    </w:p>
    <w:p w14:paraId="60A4AA61" w14:textId="7815D4F0" w:rsidR="00D3657A" w:rsidRPr="0004502B" w:rsidRDefault="00D3657A" w:rsidP="004C4C48">
      <w:pPr>
        <w:pStyle w:val="waifutitle"/>
        <w:numPr>
          <w:ilvl w:val="0"/>
          <w:numId w:val="4"/>
        </w:numPr>
        <w:jc w:val="both"/>
      </w:pPr>
      <w:r w:rsidRPr="0004502B">
        <w:t>Ventajas e inconvenientes</w:t>
      </w:r>
    </w:p>
    <w:p w14:paraId="08C2046C" w14:textId="2E7129D3" w:rsidR="00D3657A" w:rsidRPr="0004502B" w:rsidRDefault="00D3657A" w:rsidP="004C4C48">
      <w:pPr>
        <w:pStyle w:val="waifutext"/>
        <w:numPr>
          <w:ilvl w:val="0"/>
          <w:numId w:val="7"/>
        </w:numPr>
        <w:jc w:val="both"/>
      </w:pPr>
      <w:r w:rsidRPr="0004502B">
        <w:t>Permite ejecutar varios SO a la vez, pudiendo hacer pruebas en un ordenador simulado</w:t>
      </w:r>
    </w:p>
    <w:p w14:paraId="465E4A29" w14:textId="69B440F2" w:rsidR="00D3657A" w:rsidRPr="0004502B" w:rsidRDefault="00D3657A" w:rsidP="004C4C48">
      <w:pPr>
        <w:pStyle w:val="waifutext"/>
        <w:numPr>
          <w:ilvl w:val="0"/>
          <w:numId w:val="7"/>
        </w:numPr>
        <w:jc w:val="both"/>
      </w:pPr>
      <w:r w:rsidRPr="0004502B">
        <w:t xml:space="preserve">Permite crear </w:t>
      </w:r>
      <w:r w:rsidR="00F00830" w:rsidRPr="0004502B">
        <w:t xml:space="preserve">instantáneas, a través de las cuales se pueden </w:t>
      </w:r>
      <w:r w:rsidR="00D3179F" w:rsidRPr="0004502B">
        <w:t>volver</w:t>
      </w:r>
      <w:r w:rsidR="00F00830" w:rsidRPr="0004502B">
        <w:t xml:space="preserve"> a estados previos en caso de fallo del sistema</w:t>
      </w:r>
    </w:p>
    <w:p w14:paraId="2297DD5A" w14:textId="12FB1E1F" w:rsidR="00F00830" w:rsidRPr="0004502B" w:rsidRDefault="00F00830" w:rsidP="004C4C48">
      <w:pPr>
        <w:pStyle w:val="waifutext"/>
        <w:numPr>
          <w:ilvl w:val="0"/>
          <w:numId w:val="7"/>
        </w:numPr>
        <w:jc w:val="both"/>
      </w:pPr>
      <w:r w:rsidRPr="0004502B">
        <w:t>Permite ahorrar costes: se pueden tener varios servidores en el mismo equipo, aprovechando el 100% del HW</w:t>
      </w:r>
    </w:p>
    <w:p w14:paraId="46BF3D8A" w14:textId="4CEB6F05" w:rsidR="0079459B" w:rsidRPr="0004502B" w:rsidRDefault="0079459B" w:rsidP="004C4C48">
      <w:pPr>
        <w:pStyle w:val="waifutext"/>
        <w:numPr>
          <w:ilvl w:val="0"/>
          <w:numId w:val="7"/>
        </w:numPr>
        <w:jc w:val="both"/>
      </w:pPr>
      <w:r w:rsidRPr="0004502B">
        <w:t>Las aplicaciones que se ejecutan en la Máquina virtual están aisladas del equipo real.</w:t>
      </w:r>
    </w:p>
    <w:p w14:paraId="7F0EF4AB" w14:textId="48869359" w:rsidR="0079459B" w:rsidRPr="0004502B" w:rsidRDefault="0079459B" w:rsidP="004C4C48">
      <w:pPr>
        <w:pStyle w:val="waifutext"/>
        <w:numPr>
          <w:ilvl w:val="0"/>
          <w:numId w:val="7"/>
        </w:numPr>
        <w:jc w:val="both"/>
      </w:pPr>
      <w:r w:rsidRPr="0004502B">
        <w:t>Portabilidad: las Máquinas Virtuales se pueden utilizar en otros equipos de manera sencilla</w:t>
      </w:r>
    </w:p>
    <w:p w14:paraId="6DCF8FFA" w14:textId="4ED35112" w:rsidR="0079459B" w:rsidRPr="0004502B" w:rsidRDefault="0079459B" w:rsidP="004C4C48">
      <w:pPr>
        <w:pStyle w:val="waifutext"/>
        <w:jc w:val="both"/>
      </w:pPr>
    </w:p>
    <w:p w14:paraId="1BDA0512" w14:textId="39D98262" w:rsidR="0079459B" w:rsidRPr="0004502B" w:rsidRDefault="0079459B" w:rsidP="004C4C48">
      <w:pPr>
        <w:pStyle w:val="waifutitle"/>
        <w:numPr>
          <w:ilvl w:val="0"/>
          <w:numId w:val="4"/>
        </w:numPr>
        <w:jc w:val="both"/>
      </w:pPr>
      <w:r w:rsidRPr="0004502B">
        <w:t>Inconvenientes</w:t>
      </w:r>
    </w:p>
    <w:p w14:paraId="686BB62D" w14:textId="0B27870F" w:rsidR="0079459B" w:rsidRPr="0004502B" w:rsidRDefault="0079459B" w:rsidP="004C4C48">
      <w:pPr>
        <w:pStyle w:val="waifutext"/>
        <w:numPr>
          <w:ilvl w:val="0"/>
          <w:numId w:val="7"/>
        </w:numPr>
        <w:jc w:val="both"/>
      </w:pPr>
      <w:r w:rsidRPr="0004502B">
        <w:t>La comunicación entre el SO y la Máquina Virtual puede dar problemas debido a la complejidad que requiere la virtualización.</w:t>
      </w:r>
    </w:p>
    <w:p w14:paraId="067501AD" w14:textId="58C89FAE" w:rsidR="0079459B" w:rsidRPr="0004502B" w:rsidRDefault="0079459B" w:rsidP="004C4C48">
      <w:pPr>
        <w:pStyle w:val="waifutext"/>
        <w:numPr>
          <w:ilvl w:val="0"/>
          <w:numId w:val="7"/>
        </w:numPr>
        <w:jc w:val="both"/>
      </w:pPr>
      <w:r w:rsidRPr="0004502B">
        <w:t>Pérdida de prestaciones en el equipo anfitrión.</w:t>
      </w:r>
    </w:p>
    <w:p w14:paraId="23A2B4B3" w14:textId="33FAEC61" w:rsidR="0079459B" w:rsidRPr="0004502B" w:rsidRDefault="0079459B" w:rsidP="004C4C48">
      <w:pPr>
        <w:pStyle w:val="waifutext"/>
        <w:jc w:val="both"/>
      </w:pPr>
    </w:p>
    <w:p w14:paraId="080F6D31" w14:textId="4B90FEE8" w:rsidR="0079459B" w:rsidRPr="0004502B" w:rsidRDefault="0079459B" w:rsidP="004C4C48">
      <w:pPr>
        <w:pStyle w:val="waifutitle"/>
        <w:numPr>
          <w:ilvl w:val="0"/>
          <w:numId w:val="4"/>
        </w:numPr>
        <w:jc w:val="both"/>
      </w:pPr>
      <w:r w:rsidRPr="0004502B">
        <w:lastRenderedPageBreak/>
        <w:t xml:space="preserve">Máquinas </w:t>
      </w:r>
      <w:r w:rsidR="0004502B" w:rsidRPr="0004502B">
        <w:t>virtuales</w:t>
      </w:r>
    </w:p>
    <w:p w14:paraId="35F4AC2E" w14:textId="2685C46C" w:rsidR="0079459B" w:rsidRPr="0004502B" w:rsidRDefault="0079459B" w:rsidP="004C4C48">
      <w:pPr>
        <w:pStyle w:val="waifutext"/>
        <w:jc w:val="both"/>
      </w:pPr>
      <w:r w:rsidRPr="0004502B">
        <w:t xml:space="preserve">Simulan todos los componentes BIOS, </w:t>
      </w:r>
      <w:r w:rsidR="004C4C48">
        <w:t>dispositivos de almacenamiento</w:t>
      </w:r>
      <w:r w:rsidRPr="0004502B">
        <w:t xml:space="preserve">, puertos, </w:t>
      </w:r>
      <w:r w:rsidR="00315920" w:rsidRPr="0004502B">
        <w:t>etc.</w:t>
      </w:r>
      <w:r w:rsidRPr="0004502B">
        <w:t xml:space="preserve"> de una máquina real. Algunos elementos están completamente </w:t>
      </w:r>
      <w:r w:rsidR="0004502B" w:rsidRPr="0004502B">
        <w:t>emulados,</w:t>
      </w:r>
      <w:r w:rsidRPr="0004502B">
        <w:t xml:space="preserve"> pero otros pueden ser utilizados los del </w:t>
      </w:r>
      <w:r w:rsidR="00315920" w:rsidRPr="0004502B">
        <w:t>host real</w:t>
      </w:r>
      <w:r w:rsidRPr="0004502B">
        <w:t>.</w:t>
      </w:r>
    </w:p>
    <w:p w14:paraId="41F832FB" w14:textId="4FD627A7" w:rsidR="0079459B" w:rsidRPr="0004502B" w:rsidRDefault="0079459B" w:rsidP="004C4C48">
      <w:pPr>
        <w:pStyle w:val="waifutext"/>
        <w:jc w:val="both"/>
      </w:pPr>
      <w:r w:rsidRPr="0004502B">
        <w:t>Usualmente el procesa</w:t>
      </w:r>
      <w:r w:rsidR="004C4C48">
        <w:t>dor</w:t>
      </w:r>
      <w:r w:rsidRPr="0004502B">
        <w:t xml:space="preserve"> y la RAM son los reales y el resto son emulados.</w:t>
      </w:r>
    </w:p>
    <w:p w14:paraId="31B64A14" w14:textId="39449F62" w:rsidR="0079459B" w:rsidRPr="0004502B" w:rsidRDefault="0079459B" w:rsidP="004C4C48">
      <w:pPr>
        <w:pStyle w:val="waifutext"/>
        <w:jc w:val="both"/>
      </w:pPr>
    </w:p>
    <w:p w14:paraId="18A33C55" w14:textId="4A7E97C2" w:rsidR="0079459B" w:rsidRPr="0004502B" w:rsidRDefault="0079459B" w:rsidP="004C4C48">
      <w:pPr>
        <w:pStyle w:val="waifutext"/>
        <w:jc w:val="both"/>
      </w:pPr>
      <w:r w:rsidRPr="0004502B">
        <w:t xml:space="preserve">Algunos de los hipervisores </w:t>
      </w:r>
      <w:r w:rsidR="0004502B" w:rsidRPr="0004502B">
        <w:t>más</w:t>
      </w:r>
      <w:r w:rsidRPr="0004502B">
        <w:t xml:space="preserve"> conocidos son:</w:t>
      </w:r>
    </w:p>
    <w:p w14:paraId="133C1F2C" w14:textId="06CC79AE" w:rsidR="0079459B" w:rsidRPr="0004502B" w:rsidRDefault="0079459B" w:rsidP="004C4C48">
      <w:pPr>
        <w:pStyle w:val="waifutext"/>
        <w:numPr>
          <w:ilvl w:val="0"/>
          <w:numId w:val="7"/>
        </w:numPr>
        <w:jc w:val="both"/>
      </w:pPr>
      <w:r w:rsidRPr="007B53AA">
        <w:rPr>
          <w:b/>
          <w:bCs/>
        </w:rPr>
        <w:t xml:space="preserve">VM </w:t>
      </w:r>
      <w:proofErr w:type="spellStart"/>
      <w:r w:rsidRPr="007B53AA">
        <w:rPr>
          <w:b/>
          <w:bCs/>
        </w:rPr>
        <w:t>Ware</w:t>
      </w:r>
      <w:proofErr w:type="spellEnd"/>
      <w:r w:rsidRPr="007B53AA">
        <w:rPr>
          <w:b/>
          <w:bCs/>
        </w:rPr>
        <w:t>:</w:t>
      </w:r>
      <w:r w:rsidR="00943816" w:rsidRPr="0004502B">
        <w:t xml:space="preserve"> es de pago, hay versiones gratuitas que permiten ejecutar Máquinas </w:t>
      </w:r>
      <w:r w:rsidR="0004502B" w:rsidRPr="0004502B">
        <w:t>Virtuales,</w:t>
      </w:r>
      <w:r w:rsidR="00943816" w:rsidRPr="0004502B">
        <w:t xml:space="preserve"> pero no crearlas. Tienen un muy buen </w:t>
      </w:r>
      <w:r w:rsidR="0004502B" w:rsidRPr="0004502B">
        <w:t>rendimiento,</w:t>
      </w:r>
      <w:r w:rsidR="00943816" w:rsidRPr="0004502B">
        <w:t xml:space="preserve"> pero es relativamente cara. Pensada para uso empresarial</w:t>
      </w:r>
    </w:p>
    <w:p w14:paraId="2796A157" w14:textId="60882E76" w:rsidR="0079459B" w:rsidRPr="0004502B" w:rsidRDefault="0079459B" w:rsidP="004C4C48">
      <w:pPr>
        <w:pStyle w:val="waifutext"/>
        <w:numPr>
          <w:ilvl w:val="0"/>
          <w:numId w:val="7"/>
        </w:numPr>
        <w:jc w:val="both"/>
      </w:pPr>
      <w:r w:rsidRPr="007B53AA">
        <w:rPr>
          <w:b/>
          <w:bCs/>
        </w:rPr>
        <w:t xml:space="preserve">Virtual Box: </w:t>
      </w:r>
      <w:r w:rsidR="00943816" w:rsidRPr="0004502B">
        <w:t xml:space="preserve">una de sus </w:t>
      </w:r>
      <w:r w:rsidR="0004502B" w:rsidRPr="0004502B">
        <w:t>principales</w:t>
      </w:r>
      <w:r w:rsidR="00943816" w:rsidRPr="0004502B">
        <w:t xml:space="preserve"> características es la reserve de memoria en el disco duro de manera dinámica</w:t>
      </w:r>
    </w:p>
    <w:p w14:paraId="7A110534" w14:textId="17415CF6" w:rsidR="00943816" w:rsidRPr="0004502B" w:rsidRDefault="00943816" w:rsidP="004C4C48">
      <w:pPr>
        <w:pStyle w:val="waifutext"/>
        <w:numPr>
          <w:ilvl w:val="0"/>
          <w:numId w:val="7"/>
        </w:numPr>
        <w:jc w:val="both"/>
      </w:pPr>
      <w:r w:rsidRPr="0004502B">
        <w:t xml:space="preserve">Virtual PC: creado por </w:t>
      </w:r>
      <w:proofErr w:type="spellStart"/>
      <w:r w:rsidRPr="0004502B">
        <w:t>Conenctix</w:t>
      </w:r>
      <w:proofErr w:type="spellEnd"/>
      <w:r w:rsidRPr="0004502B">
        <w:t xml:space="preserve"> y posteriormente comprador por </w:t>
      </w:r>
      <w:r w:rsidR="0004502B" w:rsidRPr="0004502B">
        <w:t>Microsoft</w:t>
      </w:r>
    </w:p>
    <w:p w14:paraId="3FB3301B" w14:textId="6E5FFCC7" w:rsidR="00943816" w:rsidRPr="0004502B" w:rsidRDefault="00943816" w:rsidP="004C4C48">
      <w:pPr>
        <w:pStyle w:val="waifutext"/>
        <w:numPr>
          <w:ilvl w:val="0"/>
          <w:numId w:val="7"/>
        </w:numPr>
        <w:jc w:val="both"/>
      </w:pPr>
      <w:r w:rsidRPr="0004502B">
        <w:t xml:space="preserve">Virtual Server: </w:t>
      </w:r>
      <w:r w:rsidR="0004502B" w:rsidRPr="0004502B">
        <w:t>versión</w:t>
      </w:r>
      <w:r w:rsidRPr="0004502B">
        <w:t xml:space="preserve"> de Virtual PC para servidores</w:t>
      </w:r>
    </w:p>
    <w:p w14:paraId="10FF865E" w14:textId="321ABF91" w:rsidR="00943816" w:rsidRPr="0004502B" w:rsidRDefault="00943816" w:rsidP="004C4C48">
      <w:pPr>
        <w:pStyle w:val="waifutext"/>
        <w:numPr>
          <w:ilvl w:val="0"/>
          <w:numId w:val="7"/>
        </w:numPr>
        <w:jc w:val="both"/>
      </w:pPr>
      <w:proofErr w:type="spellStart"/>
      <w:r w:rsidRPr="0004502B">
        <w:t>Quemu</w:t>
      </w:r>
      <w:proofErr w:type="spellEnd"/>
      <w:r w:rsidRPr="0004502B">
        <w:t>:</w:t>
      </w:r>
    </w:p>
    <w:p w14:paraId="4733E874" w14:textId="40E9619A" w:rsidR="00943816" w:rsidRPr="0004502B" w:rsidRDefault="00943816" w:rsidP="004C4C48">
      <w:pPr>
        <w:pStyle w:val="waifutext"/>
        <w:numPr>
          <w:ilvl w:val="0"/>
          <w:numId w:val="7"/>
        </w:numPr>
        <w:jc w:val="both"/>
      </w:pPr>
      <w:proofErr w:type="spellStart"/>
      <w:r w:rsidRPr="0004502B">
        <w:t>VMXBuilder</w:t>
      </w:r>
      <w:proofErr w:type="spellEnd"/>
      <w:r w:rsidRPr="0004502B">
        <w:t>: para crear archivos que utiliza Virtua</w:t>
      </w:r>
      <w:r w:rsidR="0004502B">
        <w:t>l</w:t>
      </w:r>
      <w:r w:rsidRPr="0004502B">
        <w:t xml:space="preserve"> Box</w:t>
      </w:r>
    </w:p>
    <w:p w14:paraId="36235D5B" w14:textId="6AB8718F" w:rsidR="00943816" w:rsidRPr="0004502B" w:rsidRDefault="00943816" w:rsidP="004C4C48">
      <w:pPr>
        <w:pStyle w:val="waifutext"/>
        <w:numPr>
          <w:ilvl w:val="0"/>
          <w:numId w:val="7"/>
        </w:numPr>
        <w:jc w:val="both"/>
      </w:pPr>
      <w:proofErr w:type="spellStart"/>
      <w:r w:rsidRPr="0004502B">
        <w:t>Proxmox</w:t>
      </w:r>
      <w:proofErr w:type="spellEnd"/>
      <w:r w:rsidRPr="0004502B">
        <w:t xml:space="preserve">: </w:t>
      </w:r>
      <w:r w:rsidR="0004502B" w:rsidRPr="0004502B">
        <w:t>hipervisor</w:t>
      </w:r>
      <w:r w:rsidRPr="0004502B">
        <w:t xml:space="preserve"> </w:t>
      </w:r>
      <w:proofErr w:type="spellStart"/>
      <w:r w:rsidRPr="0004502B">
        <w:t>baremetal</w:t>
      </w:r>
      <w:proofErr w:type="spellEnd"/>
      <w:r w:rsidRPr="0004502B">
        <w:t xml:space="preserve"> que se utiliza como SO de </w:t>
      </w:r>
      <w:r w:rsidR="0004502B" w:rsidRPr="0004502B">
        <w:t>clústers</w:t>
      </w:r>
      <w:r w:rsidRPr="0004502B">
        <w:t xml:space="preserve"> de equipos y que permite crear un </w:t>
      </w:r>
      <w:r w:rsidR="0004502B" w:rsidRPr="0004502B">
        <w:t>único</w:t>
      </w:r>
      <w:r w:rsidRPr="0004502B">
        <w:t xml:space="preserve"> equipo muy potente, destinado a alojar máquinas virtuales.</w:t>
      </w:r>
    </w:p>
    <w:p w14:paraId="4B534D1A" w14:textId="55C1C087" w:rsidR="008B70E4" w:rsidRPr="0004502B" w:rsidRDefault="008B70E4" w:rsidP="004C4C48">
      <w:pPr>
        <w:pStyle w:val="waifutext"/>
        <w:jc w:val="both"/>
      </w:pPr>
    </w:p>
    <w:sectPr w:rsidR="008B70E4" w:rsidRPr="0004502B" w:rsidSect="00B44F9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431B" w14:textId="77777777" w:rsidR="00D76DCC" w:rsidRDefault="00D76DCC" w:rsidP="00B44F9A">
      <w:pPr>
        <w:spacing w:after="0" w:line="240" w:lineRule="auto"/>
      </w:pPr>
      <w:r>
        <w:separator/>
      </w:r>
    </w:p>
  </w:endnote>
  <w:endnote w:type="continuationSeparator" w:id="0">
    <w:p w14:paraId="5B131149" w14:textId="77777777" w:rsidR="00D76DCC" w:rsidRDefault="00D76DCC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35D93B39" w14:textId="77777777" w:rsidTr="00B44F9A">
      <w:trPr>
        <w:jc w:val="right"/>
      </w:trPr>
      <w:tc>
        <w:tcPr>
          <w:tcW w:w="4795" w:type="dxa"/>
          <w:vAlign w:val="center"/>
        </w:tcPr>
        <w:p w14:paraId="02A5E2E9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30FEB101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C1CB9A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C957" w14:textId="77777777" w:rsidR="00D76DCC" w:rsidRDefault="00D76DCC" w:rsidP="00B44F9A">
      <w:pPr>
        <w:spacing w:after="0" w:line="240" w:lineRule="auto"/>
      </w:pPr>
      <w:r>
        <w:separator/>
      </w:r>
    </w:p>
  </w:footnote>
  <w:footnote w:type="continuationSeparator" w:id="0">
    <w:p w14:paraId="2E7EDB5C" w14:textId="77777777" w:rsidR="00D76DCC" w:rsidRDefault="00D76DCC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895"/>
    <w:multiLevelType w:val="hybridMultilevel"/>
    <w:tmpl w:val="407AD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D2505"/>
    <w:multiLevelType w:val="hybridMultilevel"/>
    <w:tmpl w:val="EAE02F42"/>
    <w:lvl w:ilvl="0" w:tplc="5B949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339E"/>
    <w:multiLevelType w:val="hybridMultilevel"/>
    <w:tmpl w:val="F962B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56720"/>
    <w:multiLevelType w:val="hybridMultilevel"/>
    <w:tmpl w:val="BFDCF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45121"/>
    <w:multiLevelType w:val="hybridMultilevel"/>
    <w:tmpl w:val="2BBE71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0540C1"/>
    <w:multiLevelType w:val="hybridMultilevel"/>
    <w:tmpl w:val="059C9C68"/>
    <w:lvl w:ilvl="0" w:tplc="6324D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C2633"/>
    <w:multiLevelType w:val="hybridMultilevel"/>
    <w:tmpl w:val="4E4E55E4"/>
    <w:lvl w:ilvl="0" w:tplc="BE485B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38"/>
    <w:rsid w:val="0004502B"/>
    <w:rsid w:val="0009761D"/>
    <w:rsid w:val="00164043"/>
    <w:rsid w:val="002711D5"/>
    <w:rsid w:val="002E4586"/>
    <w:rsid w:val="002F2479"/>
    <w:rsid w:val="00315920"/>
    <w:rsid w:val="003A30B3"/>
    <w:rsid w:val="00436097"/>
    <w:rsid w:val="004C4C48"/>
    <w:rsid w:val="004D6927"/>
    <w:rsid w:val="004E374F"/>
    <w:rsid w:val="004F0C5C"/>
    <w:rsid w:val="005109A4"/>
    <w:rsid w:val="00513968"/>
    <w:rsid w:val="00555552"/>
    <w:rsid w:val="00573A68"/>
    <w:rsid w:val="006575BD"/>
    <w:rsid w:val="006A06A4"/>
    <w:rsid w:val="00703A98"/>
    <w:rsid w:val="0079459B"/>
    <w:rsid w:val="007B53AA"/>
    <w:rsid w:val="00854BE0"/>
    <w:rsid w:val="008B70E4"/>
    <w:rsid w:val="00943816"/>
    <w:rsid w:val="009B3F38"/>
    <w:rsid w:val="009C252B"/>
    <w:rsid w:val="00A043C6"/>
    <w:rsid w:val="00A05A01"/>
    <w:rsid w:val="00A61E50"/>
    <w:rsid w:val="00A84FEB"/>
    <w:rsid w:val="00AD1654"/>
    <w:rsid w:val="00AD2258"/>
    <w:rsid w:val="00B44F9A"/>
    <w:rsid w:val="00B56945"/>
    <w:rsid w:val="00B740DF"/>
    <w:rsid w:val="00C669FD"/>
    <w:rsid w:val="00D3179F"/>
    <w:rsid w:val="00D3657A"/>
    <w:rsid w:val="00D46A71"/>
    <w:rsid w:val="00D76DCC"/>
    <w:rsid w:val="00DC0DF9"/>
    <w:rsid w:val="00F00830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8D8"/>
  <w15:chartTrackingRefBased/>
  <w15:docId w15:val="{8AF9ED56-C4DC-4D6B-857B-C6550D19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Prrafodelista">
    <w:name w:val="List Paragraph"/>
    <w:basedOn w:val="Normal"/>
    <w:uiPriority w:val="34"/>
    <w:qFormat/>
    <w:rsid w:val="008B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316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12</cp:revision>
  <dcterms:created xsi:type="dcterms:W3CDTF">2022-02-28T21:35:00Z</dcterms:created>
  <dcterms:modified xsi:type="dcterms:W3CDTF">2022-03-12T23:13:00Z</dcterms:modified>
</cp:coreProperties>
</file>